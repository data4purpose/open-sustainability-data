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9F3A2" w14:textId="77777777" w:rsidR="008C403B" w:rsidRPr="009930A0" w:rsidRDefault="008C403B" w:rsidP="000146B5">
      <w:pPr>
        <w:overflowPunct/>
        <w:spacing w:line="240" w:lineRule="auto"/>
        <w:ind w:firstLine="0"/>
        <w:jc w:val="left"/>
        <w:textAlignment w:val="auto"/>
        <w:rPr>
          <w:rFonts w:ascii="Times New Roman" w:hAnsi="Times New Roman"/>
          <w:color w:val="000000" w:themeColor="text1"/>
          <w:sz w:val="24"/>
          <w:szCs w:val="24"/>
          <w:lang w:val="de-DE" w:eastAsia="en-IN"/>
        </w:rPr>
      </w:pPr>
    </w:p>
    <w:p w14:paraId="2CEA6A72" w14:textId="77777777" w:rsidR="001839C1" w:rsidRPr="00726DC0" w:rsidRDefault="008C403B" w:rsidP="00EA6B60">
      <w:pPr>
        <w:pStyle w:val="heading1"/>
        <w:rPr>
          <w:lang w:val="de-DE" w:eastAsia="en-IN"/>
        </w:rPr>
      </w:pPr>
      <w:r w:rsidRPr="00726DC0">
        <w:rPr>
          <w:lang w:val="de-DE" w:eastAsia="en-IN"/>
        </w:rPr>
        <w:t>Transparenz in Nachhaltigkeitsdaten - der Schlüssel zu nachhaltig bewusstem Konsumverhalten</w:t>
      </w:r>
    </w:p>
    <w:p w14:paraId="3860B3C4" w14:textId="773D39AE" w:rsidR="000A2A0A" w:rsidRPr="00726DC0" w:rsidRDefault="000A2A0A" w:rsidP="00506260">
      <w:pPr>
        <w:pStyle w:val="heading3"/>
        <w:rPr>
          <w:lang w:val="de-DE" w:eastAsia="en-IN"/>
        </w:rPr>
      </w:pPr>
      <w:r w:rsidRPr="00726DC0">
        <w:rPr>
          <w:lang w:val="de-DE" w:eastAsia="en-IN"/>
        </w:rPr>
        <w:t xml:space="preserve">Dr. Mirko Kämpf, Sylvia Klein, </w:t>
      </w:r>
      <w:r w:rsidR="001839C1" w:rsidRPr="00726DC0">
        <w:rPr>
          <w:lang w:val="de-DE" w:eastAsia="en-IN"/>
        </w:rPr>
        <w:t xml:space="preserve">Organisation for Conscious Consumerism, einer non-profit der </w:t>
      </w:r>
      <w:r w:rsidRPr="00726DC0">
        <w:rPr>
          <w:lang w:val="de-DE" w:eastAsia="en-IN"/>
        </w:rPr>
        <w:t>ecolytiq GmbH</w:t>
      </w:r>
    </w:p>
    <w:p w14:paraId="4D448460" w14:textId="0EF10D60" w:rsidR="001839C1" w:rsidRPr="00726DC0" w:rsidRDefault="00024E44" w:rsidP="000146B5">
      <w:pPr>
        <w:pStyle w:val="abstract"/>
        <w:jc w:val="left"/>
        <w:rPr>
          <w:color w:val="000000" w:themeColor="text1"/>
          <w:lang w:val="de-DE"/>
        </w:rPr>
      </w:pPr>
      <w:r w:rsidRPr="1561D79F">
        <w:rPr>
          <w:b/>
          <w:bCs/>
          <w:color w:val="000000" w:themeColor="text1"/>
          <w:lang w:val="de-DE"/>
        </w:rPr>
        <w:t>Abstract</w:t>
      </w:r>
      <w:r w:rsidRPr="1561D79F">
        <w:rPr>
          <w:color w:val="000000" w:themeColor="text1"/>
          <w:lang w:val="de-DE"/>
        </w:rPr>
        <w:t xml:space="preserve">: </w:t>
      </w:r>
      <w:r w:rsidR="0063266D" w:rsidRPr="1561D79F">
        <w:rPr>
          <w:color w:val="000000" w:themeColor="text1"/>
          <w:lang w:val="de-DE"/>
        </w:rPr>
        <w:t>Sowohl i</w:t>
      </w:r>
      <w:r w:rsidRPr="1561D79F">
        <w:rPr>
          <w:color w:val="000000" w:themeColor="text1"/>
          <w:lang w:val="de-DE"/>
        </w:rPr>
        <w:t xml:space="preserve">m wissenschaftlichen Diskurs </w:t>
      </w:r>
      <w:r w:rsidR="001839C1" w:rsidRPr="1561D79F">
        <w:rPr>
          <w:color w:val="000000" w:themeColor="text1"/>
          <w:lang w:val="de-DE"/>
        </w:rPr>
        <w:t xml:space="preserve">der Nachhaltigkeitsforschung </w:t>
      </w:r>
      <w:r w:rsidR="0063266D" w:rsidRPr="1561D79F">
        <w:rPr>
          <w:color w:val="000000" w:themeColor="text1"/>
          <w:lang w:val="de-DE"/>
        </w:rPr>
        <w:t xml:space="preserve">als auch </w:t>
      </w:r>
      <w:r w:rsidRPr="1561D79F">
        <w:rPr>
          <w:color w:val="000000" w:themeColor="text1"/>
          <w:lang w:val="de-DE"/>
        </w:rPr>
        <w:t xml:space="preserve">in der praktischen </w:t>
      </w:r>
      <w:r w:rsidR="001839C1" w:rsidRPr="1561D79F">
        <w:rPr>
          <w:color w:val="000000" w:themeColor="text1"/>
          <w:lang w:val="de-DE"/>
        </w:rPr>
        <w:t>Gestaltung von ESG-</w:t>
      </w:r>
      <w:r w:rsidR="007E2030" w:rsidRPr="1561D79F">
        <w:rPr>
          <w:color w:val="000000" w:themeColor="text1"/>
          <w:lang w:val="de-DE"/>
        </w:rPr>
        <w:t>Berichten</w:t>
      </w:r>
      <w:r w:rsidR="004B6EE8" w:rsidRPr="1561D79F">
        <w:rPr>
          <w:color w:val="000000" w:themeColor="text1"/>
          <w:lang w:val="de-DE"/>
        </w:rPr>
        <w:t>, die von</w:t>
      </w:r>
      <w:r w:rsidR="001839C1" w:rsidRPr="1561D79F">
        <w:rPr>
          <w:color w:val="000000" w:themeColor="text1"/>
          <w:lang w:val="de-DE"/>
        </w:rPr>
        <w:t xml:space="preserve"> einer wachsenden Anzahl an</w:t>
      </w:r>
      <w:r w:rsidRPr="1561D79F">
        <w:rPr>
          <w:color w:val="000000" w:themeColor="text1"/>
          <w:lang w:val="de-DE"/>
        </w:rPr>
        <w:t xml:space="preserve"> Unternehmen </w:t>
      </w:r>
      <w:r w:rsidR="0063266D" w:rsidRPr="1561D79F">
        <w:rPr>
          <w:color w:val="000000" w:themeColor="text1"/>
          <w:lang w:val="de-DE"/>
        </w:rPr>
        <w:t xml:space="preserve">weltweit </w:t>
      </w:r>
      <w:r w:rsidR="004B6EE8" w:rsidRPr="1561D79F">
        <w:rPr>
          <w:color w:val="000000" w:themeColor="text1"/>
          <w:lang w:val="de-DE"/>
        </w:rPr>
        <w:t xml:space="preserve">bereitgestellt </w:t>
      </w:r>
      <w:r w:rsidR="001839C1" w:rsidRPr="1561D79F">
        <w:rPr>
          <w:color w:val="000000" w:themeColor="text1"/>
          <w:lang w:val="de-DE"/>
        </w:rPr>
        <w:t>werden</w:t>
      </w:r>
      <w:r w:rsidR="004B6EE8" w:rsidRPr="1561D79F">
        <w:rPr>
          <w:color w:val="000000" w:themeColor="text1"/>
          <w:lang w:val="de-DE"/>
        </w:rPr>
        <w:t>,</w:t>
      </w:r>
      <w:r w:rsidR="00A9611A" w:rsidRPr="1561D79F">
        <w:rPr>
          <w:color w:val="000000" w:themeColor="text1"/>
          <w:lang w:val="de-DE"/>
        </w:rPr>
        <w:t xml:space="preserve"> </w:t>
      </w:r>
      <w:r w:rsidR="00C60EE2" w:rsidRPr="1561D79F">
        <w:rPr>
          <w:color w:val="000000" w:themeColor="text1"/>
          <w:lang w:val="de-DE"/>
        </w:rPr>
        <w:t>gibt es Blockaden</w:t>
      </w:r>
      <w:r w:rsidR="003D3AB1" w:rsidRPr="1561D79F">
        <w:rPr>
          <w:color w:val="000000" w:themeColor="text1"/>
          <w:lang w:val="de-DE"/>
        </w:rPr>
        <w:t xml:space="preserve"> wie</w:t>
      </w:r>
      <w:r w:rsidR="00C3727F" w:rsidRPr="1561D79F">
        <w:rPr>
          <w:color w:val="000000" w:themeColor="text1"/>
          <w:lang w:val="de-DE"/>
        </w:rPr>
        <w:t xml:space="preserve"> z.B.</w:t>
      </w:r>
      <w:r w:rsidR="003D3AB1" w:rsidRPr="1561D79F">
        <w:rPr>
          <w:color w:val="000000" w:themeColor="text1"/>
          <w:lang w:val="de-DE"/>
        </w:rPr>
        <w:t xml:space="preserve"> </w:t>
      </w:r>
      <w:r w:rsidR="001839C1" w:rsidRPr="1561D79F">
        <w:rPr>
          <w:color w:val="000000" w:themeColor="text1"/>
          <w:lang w:val="de-DE"/>
        </w:rPr>
        <w:t xml:space="preserve">Schwierigkeiten bei der Erhebung, Aggregation und Veröffentlichung von </w:t>
      </w:r>
      <w:r w:rsidRPr="1561D79F">
        <w:rPr>
          <w:color w:val="000000" w:themeColor="text1"/>
          <w:lang w:val="de-DE"/>
        </w:rPr>
        <w:t xml:space="preserve">Nachhaltigkeitsdaten. Wir greifen </w:t>
      </w:r>
      <w:r w:rsidR="001839C1" w:rsidRPr="1561D79F">
        <w:rPr>
          <w:color w:val="000000" w:themeColor="text1"/>
          <w:lang w:val="de-DE"/>
        </w:rPr>
        <w:t xml:space="preserve">im vorliegenden Artikel </w:t>
      </w:r>
      <w:r w:rsidRPr="1561D79F">
        <w:rPr>
          <w:color w:val="000000" w:themeColor="text1"/>
          <w:lang w:val="de-DE"/>
        </w:rPr>
        <w:t xml:space="preserve">drei </w:t>
      </w:r>
      <w:r w:rsidR="00C3727F" w:rsidRPr="1561D79F">
        <w:rPr>
          <w:color w:val="000000" w:themeColor="text1"/>
          <w:lang w:val="de-DE"/>
        </w:rPr>
        <w:t xml:space="preserve">konkrete </w:t>
      </w:r>
      <w:r w:rsidRPr="1561D79F">
        <w:rPr>
          <w:color w:val="000000" w:themeColor="text1"/>
          <w:lang w:val="de-DE"/>
        </w:rPr>
        <w:t>Probleme heraus</w:t>
      </w:r>
      <w:r w:rsidR="00587EEA" w:rsidRPr="1561D79F">
        <w:rPr>
          <w:color w:val="000000" w:themeColor="text1"/>
          <w:lang w:val="de-DE"/>
        </w:rPr>
        <w:t>: (1) d</w:t>
      </w:r>
      <w:r w:rsidRPr="1561D79F">
        <w:rPr>
          <w:color w:val="000000" w:themeColor="text1"/>
          <w:lang w:val="de-DE"/>
        </w:rPr>
        <w:t xml:space="preserve">ie fehlende Normierung und somit Vergleichbarkeit der Daten, </w:t>
      </w:r>
      <w:r w:rsidR="00EA0A95" w:rsidRPr="1561D79F">
        <w:rPr>
          <w:color w:val="000000" w:themeColor="text1"/>
          <w:lang w:val="de-DE"/>
        </w:rPr>
        <w:t xml:space="preserve">(2) </w:t>
      </w:r>
      <w:r w:rsidR="001839C1" w:rsidRPr="1561D79F">
        <w:rPr>
          <w:color w:val="000000" w:themeColor="text1"/>
          <w:lang w:val="de-DE"/>
        </w:rPr>
        <w:t xml:space="preserve">die Veröffentlichung in Dateninseln und </w:t>
      </w:r>
      <w:r w:rsidR="004B2918" w:rsidRPr="1561D79F">
        <w:rPr>
          <w:color w:val="000000" w:themeColor="text1"/>
          <w:lang w:val="de-DE"/>
        </w:rPr>
        <w:t xml:space="preserve">(3) </w:t>
      </w:r>
      <w:r w:rsidRPr="1561D79F">
        <w:rPr>
          <w:color w:val="000000" w:themeColor="text1"/>
          <w:lang w:val="de-DE"/>
        </w:rPr>
        <w:t>die mangelnde Transparenz</w:t>
      </w:r>
      <w:r w:rsidR="0076559B" w:rsidRPr="1561D79F">
        <w:rPr>
          <w:color w:val="000000" w:themeColor="text1"/>
          <w:lang w:val="de-DE"/>
        </w:rPr>
        <w:t xml:space="preserve"> von Nachhaltigkeitsdaten im gesellschaftlichen Kontext</w:t>
      </w:r>
      <w:r w:rsidR="004B2918" w:rsidRPr="1561D79F">
        <w:rPr>
          <w:color w:val="000000" w:themeColor="text1"/>
          <w:lang w:val="de-DE"/>
        </w:rPr>
        <w:t>. Wir</w:t>
      </w:r>
      <w:r w:rsidRPr="1561D79F">
        <w:rPr>
          <w:color w:val="000000" w:themeColor="text1"/>
          <w:lang w:val="de-DE"/>
        </w:rPr>
        <w:t xml:space="preserve"> zeigen auf, </w:t>
      </w:r>
      <w:r w:rsidR="001839C1" w:rsidRPr="1561D79F">
        <w:rPr>
          <w:color w:val="000000" w:themeColor="text1"/>
          <w:lang w:val="de-DE"/>
        </w:rPr>
        <w:t>welche</w:t>
      </w:r>
      <w:r w:rsidRPr="1561D79F">
        <w:rPr>
          <w:color w:val="000000" w:themeColor="text1"/>
          <w:lang w:val="de-DE"/>
        </w:rPr>
        <w:t xml:space="preserve"> technisch etablierten und standardisierten Lösungen </w:t>
      </w:r>
      <w:r w:rsidR="001839C1" w:rsidRPr="1561D79F">
        <w:rPr>
          <w:color w:val="000000" w:themeColor="text1"/>
          <w:lang w:val="de-DE"/>
        </w:rPr>
        <w:t xml:space="preserve">im </w:t>
      </w:r>
      <w:r w:rsidR="008E6B52" w:rsidRPr="1561D79F">
        <w:rPr>
          <w:color w:val="000000" w:themeColor="text1"/>
          <w:lang w:val="de-DE"/>
        </w:rPr>
        <w:t xml:space="preserve">öffentlichen </w:t>
      </w:r>
      <w:r w:rsidR="001839C1" w:rsidRPr="1561D79F">
        <w:rPr>
          <w:color w:val="000000" w:themeColor="text1"/>
          <w:lang w:val="de-DE"/>
        </w:rPr>
        <w:t>Datenmanagement dazu</w:t>
      </w:r>
      <w:r w:rsidRPr="1561D79F">
        <w:rPr>
          <w:color w:val="000000" w:themeColor="text1"/>
          <w:lang w:val="de-DE"/>
        </w:rPr>
        <w:t xml:space="preserve"> beitragen können,</w:t>
      </w:r>
      <w:r w:rsidR="001839C1" w:rsidRPr="1561D79F">
        <w:rPr>
          <w:color w:val="000000" w:themeColor="text1"/>
          <w:lang w:val="de-DE"/>
        </w:rPr>
        <w:t xml:space="preserve"> diese Probleme zu mindern</w:t>
      </w:r>
      <w:r w:rsidRPr="1561D79F">
        <w:rPr>
          <w:color w:val="000000" w:themeColor="text1"/>
          <w:lang w:val="de-DE"/>
        </w:rPr>
        <w:t>. Unsere Ideen sollen zu einem Diskurs und der Bildung einer Nachhaltigkeits-Allianz anregen</w:t>
      </w:r>
      <w:r w:rsidR="00C01208" w:rsidRPr="1561D79F">
        <w:rPr>
          <w:color w:val="000000" w:themeColor="text1"/>
          <w:lang w:val="de-DE"/>
        </w:rPr>
        <w:t xml:space="preserve">: </w:t>
      </w:r>
      <w:r w:rsidRPr="1561D79F">
        <w:rPr>
          <w:color w:val="000000" w:themeColor="text1"/>
          <w:lang w:val="de-DE"/>
        </w:rPr>
        <w:t>einer interdiszipli</w:t>
      </w:r>
      <w:r w:rsidR="001839C1" w:rsidRPr="1561D79F">
        <w:rPr>
          <w:color w:val="000000" w:themeColor="text1"/>
          <w:lang w:val="de-DE"/>
        </w:rPr>
        <w:t>n</w:t>
      </w:r>
      <w:r w:rsidRPr="1561D79F">
        <w:rPr>
          <w:color w:val="000000" w:themeColor="text1"/>
          <w:lang w:val="de-DE"/>
        </w:rPr>
        <w:t xml:space="preserve">ären Community aus </w:t>
      </w:r>
      <w:r w:rsidR="001839C1" w:rsidRPr="1561D79F">
        <w:rPr>
          <w:color w:val="000000" w:themeColor="text1"/>
          <w:lang w:val="de-DE"/>
        </w:rPr>
        <w:t>Nachhaltigkeitsforschern und -praktikern, IT- und Datenexperten, Standardsettern und Unternehmen</w:t>
      </w:r>
      <w:r w:rsidR="005E21E5" w:rsidRPr="1561D79F">
        <w:rPr>
          <w:color w:val="000000" w:themeColor="text1"/>
          <w:lang w:val="de-DE"/>
        </w:rPr>
        <w:t xml:space="preserve">. Damit wollen wir </w:t>
      </w:r>
      <w:r w:rsidR="001839C1" w:rsidRPr="1561D79F">
        <w:rPr>
          <w:color w:val="000000" w:themeColor="text1"/>
          <w:lang w:val="de-DE"/>
        </w:rPr>
        <w:t>Synergieeffekte aus den Nachhaltigkeits- und den</w:t>
      </w:r>
      <w:r w:rsidRPr="1561D79F">
        <w:rPr>
          <w:color w:val="000000" w:themeColor="text1"/>
          <w:lang w:val="de-DE"/>
        </w:rPr>
        <w:t xml:space="preserve"> Digitalisierungsbestrebungen </w:t>
      </w:r>
      <w:r w:rsidR="001839C1" w:rsidRPr="1561D79F">
        <w:rPr>
          <w:color w:val="000000" w:themeColor="text1"/>
          <w:lang w:val="de-DE"/>
        </w:rPr>
        <w:t xml:space="preserve">– </w:t>
      </w:r>
      <w:r w:rsidR="00C12FCD" w:rsidRPr="1561D79F">
        <w:rPr>
          <w:color w:val="000000" w:themeColor="text1"/>
          <w:lang w:val="de-DE"/>
        </w:rPr>
        <w:t>im Datentransparenz-Framework des</w:t>
      </w:r>
      <w:r w:rsidR="001839C1" w:rsidRPr="1561D79F">
        <w:rPr>
          <w:color w:val="000000" w:themeColor="text1"/>
          <w:lang w:val="de-DE"/>
        </w:rPr>
        <w:t xml:space="preserve"> </w:t>
      </w:r>
      <w:r w:rsidR="001839C1" w:rsidRPr="1561D79F">
        <w:rPr>
          <w:i/>
          <w:iCs/>
          <w:color w:val="000000" w:themeColor="text1"/>
          <w:lang w:val="de-DE"/>
        </w:rPr>
        <w:t>Internet of Sustainability</w:t>
      </w:r>
      <w:r w:rsidR="001839C1" w:rsidRPr="1561D79F">
        <w:rPr>
          <w:color w:val="000000" w:themeColor="text1"/>
          <w:lang w:val="de-DE"/>
        </w:rPr>
        <w:t xml:space="preserve"> </w:t>
      </w:r>
      <w:r w:rsidR="16ACCC94" w:rsidRPr="1561D79F">
        <w:rPr>
          <w:color w:val="000000" w:themeColor="text1"/>
          <w:lang w:val="de-DE"/>
        </w:rPr>
        <w:t xml:space="preserve">(übersetzt: </w:t>
      </w:r>
      <w:r w:rsidR="16ACCC94" w:rsidRPr="00D94EF3">
        <w:rPr>
          <w:i/>
          <w:iCs/>
          <w:color w:val="000000" w:themeColor="text1"/>
          <w:lang w:val="de-DE"/>
        </w:rPr>
        <w:t>Internet der Nachhaltigkeit</w:t>
      </w:r>
      <w:r w:rsidR="16ACCC94" w:rsidRPr="1561D79F">
        <w:rPr>
          <w:color w:val="000000" w:themeColor="text1"/>
          <w:lang w:val="de-DE"/>
        </w:rPr>
        <w:t xml:space="preserve">) </w:t>
      </w:r>
      <w:r w:rsidR="001839C1" w:rsidRPr="1561D79F">
        <w:rPr>
          <w:color w:val="000000" w:themeColor="text1"/>
          <w:lang w:val="de-DE"/>
        </w:rPr>
        <w:t>– systematisch eruieren</w:t>
      </w:r>
      <w:r w:rsidRPr="1561D79F">
        <w:rPr>
          <w:color w:val="000000" w:themeColor="text1"/>
          <w:lang w:val="de-DE"/>
        </w:rPr>
        <w:t>.</w:t>
      </w:r>
    </w:p>
    <w:p w14:paraId="5C3EC444" w14:textId="38025A07" w:rsidR="00891D3A" w:rsidRPr="00726DC0" w:rsidRDefault="00891D3A" w:rsidP="000146B5">
      <w:pPr>
        <w:pStyle w:val="heading1"/>
        <w:rPr>
          <w:color w:val="000000" w:themeColor="text1"/>
          <w:lang w:val="de-DE"/>
        </w:rPr>
      </w:pPr>
      <w:r w:rsidRPr="00726DC0">
        <w:rPr>
          <w:color w:val="000000" w:themeColor="text1"/>
          <w:lang w:val="de-DE"/>
        </w:rPr>
        <w:t>Einleitung</w:t>
      </w:r>
    </w:p>
    <w:p w14:paraId="37B937B6" w14:textId="2F016BCA" w:rsidR="001839C1" w:rsidRPr="00726DC0" w:rsidRDefault="00891D3A" w:rsidP="000146B5">
      <w:pPr>
        <w:pStyle w:val="para"/>
        <w:jc w:val="left"/>
        <w:rPr>
          <w:color w:val="000000" w:themeColor="text1"/>
          <w:lang w:val="de-DE"/>
        </w:rPr>
      </w:pPr>
      <w:r w:rsidRPr="6D003CAF">
        <w:rPr>
          <w:color w:val="000000" w:themeColor="text1"/>
          <w:lang w:val="de-DE"/>
        </w:rPr>
        <w:t>Die Erfassung und Quantifizierung unseres Einflusses auf die Umwelt (</w:t>
      </w:r>
      <w:r w:rsidR="002664D7" w:rsidRPr="6D003CAF">
        <w:rPr>
          <w:color w:val="000000" w:themeColor="text1"/>
          <w:lang w:val="de-DE"/>
        </w:rPr>
        <w:t xml:space="preserve">durch </w:t>
      </w:r>
      <w:r w:rsidRPr="6D003CAF">
        <w:rPr>
          <w:color w:val="000000" w:themeColor="text1"/>
          <w:lang w:val="de-DE"/>
        </w:rPr>
        <w:t>Individ</w:t>
      </w:r>
      <w:r w:rsidR="00AD6363" w:rsidRPr="6D003CAF">
        <w:rPr>
          <w:color w:val="000000" w:themeColor="text1"/>
          <w:lang w:val="de-DE"/>
        </w:rPr>
        <w:t>u</w:t>
      </w:r>
      <w:r w:rsidR="00C01208" w:rsidRPr="6D003CAF">
        <w:rPr>
          <w:color w:val="000000" w:themeColor="text1"/>
          <w:lang w:val="de-DE"/>
        </w:rPr>
        <w:t>en und/</w:t>
      </w:r>
      <w:r w:rsidRPr="6D003CAF">
        <w:rPr>
          <w:color w:val="000000" w:themeColor="text1"/>
          <w:lang w:val="de-DE"/>
        </w:rPr>
        <w:t xml:space="preserve">oder Unternehmen), </w:t>
      </w:r>
      <w:r w:rsidR="00C01208" w:rsidRPr="6D003CAF">
        <w:rPr>
          <w:color w:val="000000" w:themeColor="text1"/>
          <w:lang w:val="de-DE"/>
        </w:rPr>
        <w:t xml:space="preserve">sprich </w:t>
      </w:r>
      <w:r w:rsidR="00903AEB" w:rsidRPr="6D003CAF">
        <w:rPr>
          <w:color w:val="000000" w:themeColor="text1"/>
          <w:lang w:val="de-DE"/>
        </w:rPr>
        <w:t>die Erhebung und Nutz</w:t>
      </w:r>
      <w:r w:rsidR="0049058E" w:rsidRPr="6D003CAF">
        <w:rPr>
          <w:color w:val="000000" w:themeColor="text1"/>
          <w:lang w:val="de-DE"/>
        </w:rPr>
        <w:t>ung von</w:t>
      </w:r>
      <w:r w:rsidR="00903AEB" w:rsidRPr="6D003CAF">
        <w:rPr>
          <w:color w:val="000000" w:themeColor="text1"/>
          <w:lang w:val="de-DE"/>
        </w:rPr>
        <w:t xml:space="preserve"> </w:t>
      </w:r>
      <w:r w:rsidRPr="6D003CAF">
        <w:rPr>
          <w:color w:val="000000" w:themeColor="text1"/>
          <w:lang w:val="de-DE"/>
        </w:rPr>
        <w:t xml:space="preserve">Nachhaltigkeitsdaten, sind Grundlage und Treiber der Transformation </w:t>
      </w:r>
      <w:r w:rsidR="00362106" w:rsidRPr="6D003CAF">
        <w:rPr>
          <w:color w:val="000000" w:themeColor="text1"/>
          <w:lang w:val="de-DE"/>
        </w:rPr>
        <w:t xml:space="preserve">hin </w:t>
      </w:r>
      <w:r w:rsidRPr="6D003CAF">
        <w:rPr>
          <w:color w:val="000000" w:themeColor="text1"/>
          <w:lang w:val="de-DE"/>
        </w:rPr>
        <w:t xml:space="preserve">zu einer </w:t>
      </w:r>
      <w:r w:rsidRPr="6D003CAF">
        <w:rPr>
          <w:i/>
          <w:iCs/>
          <w:color w:val="000000" w:themeColor="text1"/>
          <w:lang w:val="de-DE"/>
        </w:rPr>
        <w:t>Impact Economy</w:t>
      </w:r>
      <w:r w:rsidR="00CA3369">
        <w:rPr>
          <w:i/>
          <w:iCs/>
          <w:color w:val="000000" w:themeColor="text1"/>
          <w:lang w:val="de-DE"/>
        </w:rPr>
        <w:t xml:space="preserve"> </w:t>
      </w:r>
      <w:r w:rsidR="00CA3369" w:rsidRPr="00517236">
        <w:rPr>
          <w:color w:val="000000" w:themeColor="text1"/>
          <w:lang w:val="de-DE"/>
        </w:rPr>
        <w:t xml:space="preserve">(übersetzt: </w:t>
      </w:r>
      <w:r w:rsidR="00CA3369" w:rsidRPr="00517236">
        <w:rPr>
          <w:i/>
          <w:iCs/>
          <w:color w:val="000000" w:themeColor="text1"/>
          <w:lang w:val="de-DE"/>
        </w:rPr>
        <w:t>Wert</w:t>
      </w:r>
      <w:r w:rsidR="008047E2">
        <w:rPr>
          <w:i/>
          <w:iCs/>
          <w:color w:val="000000" w:themeColor="text1"/>
          <w:lang w:val="de-DE"/>
        </w:rPr>
        <w:t>e</w:t>
      </w:r>
      <w:r w:rsidR="00517236" w:rsidRPr="00517236">
        <w:rPr>
          <w:i/>
          <w:iCs/>
          <w:color w:val="000000" w:themeColor="text1"/>
          <w:lang w:val="de-DE"/>
        </w:rPr>
        <w:t>orientiertes Wirtschaften</w:t>
      </w:r>
      <w:r w:rsidR="00517236" w:rsidRPr="00517236">
        <w:rPr>
          <w:color w:val="000000" w:themeColor="text1"/>
          <w:lang w:val="de-DE"/>
        </w:rPr>
        <w:t>)</w:t>
      </w:r>
      <w:r w:rsidRPr="6D003CAF">
        <w:rPr>
          <w:color w:val="000000" w:themeColor="text1"/>
          <w:lang w:val="de-DE"/>
        </w:rPr>
        <w:t xml:space="preserve">. Diese </w:t>
      </w:r>
      <w:r w:rsidR="00432760" w:rsidRPr="6D003CAF">
        <w:rPr>
          <w:color w:val="000000" w:themeColor="text1"/>
          <w:lang w:val="de-DE"/>
        </w:rPr>
        <w:t xml:space="preserve">Ansicht </w:t>
      </w:r>
      <w:r w:rsidR="009476C8" w:rsidRPr="6D003CAF">
        <w:rPr>
          <w:color w:val="000000" w:themeColor="text1"/>
          <w:lang w:val="de-DE"/>
        </w:rPr>
        <w:t xml:space="preserve">entwickelt sich </w:t>
      </w:r>
      <w:r w:rsidRPr="6D003CAF">
        <w:rPr>
          <w:color w:val="000000" w:themeColor="text1"/>
          <w:lang w:val="de-DE"/>
        </w:rPr>
        <w:t xml:space="preserve">nach und nach zu einem gesellschaftlichen Konsens. </w:t>
      </w:r>
      <w:r w:rsidR="00CE6523" w:rsidRPr="6D003CAF">
        <w:rPr>
          <w:color w:val="000000" w:themeColor="text1"/>
          <w:lang w:val="de-DE"/>
        </w:rPr>
        <w:t>D</w:t>
      </w:r>
      <w:r w:rsidR="00C01208" w:rsidRPr="6D003CAF">
        <w:rPr>
          <w:color w:val="000000" w:themeColor="text1"/>
          <w:lang w:val="de-DE"/>
        </w:rPr>
        <w:t>ies</w:t>
      </w:r>
      <w:r w:rsidR="00CE6523" w:rsidRPr="6D003CAF">
        <w:rPr>
          <w:color w:val="000000" w:themeColor="text1"/>
          <w:lang w:val="de-DE"/>
        </w:rPr>
        <w:t xml:space="preserve"> </w:t>
      </w:r>
      <w:r w:rsidRPr="6D003CAF">
        <w:rPr>
          <w:color w:val="000000" w:themeColor="text1"/>
          <w:lang w:val="de-DE"/>
        </w:rPr>
        <w:t>manifestiert sich unter anderem darin, dass zentrale Plattformen und Register zur</w:t>
      </w:r>
      <w:r w:rsidR="00C01208" w:rsidRPr="6D003CAF">
        <w:rPr>
          <w:color w:val="000000" w:themeColor="text1"/>
          <w:lang w:val="de-DE"/>
        </w:rPr>
        <w:t xml:space="preserve"> </w:t>
      </w:r>
      <w:r w:rsidRPr="6D003CAF">
        <w:rPr>
          <w:color w:val="000000" w:themeColor="text1"/>
          <w:lang w:val="de-DE"/>
        </w:rPr>
        <w:t>Veröffentlichung von Daten auf verschiedenen privaten und öffentlichen Ebenen etabliert werden und mehr in den Mittelpunkt rücken</w:t>
      </w:r>
      <w:r w:rsidR="006E0DBF" w:rsidRPr="6D003CAF">
        <w:rPr>
          <w:color w:val="000000" w:themeColor="text1"/>
          <w:lang w:val="de-DE"/>
        </w:rPr>
        <w:t>.</w:t>
      </w:r>
      <w:r w:rsidR="007C088C" w:rsidRPr="6D003CAF">
        <w:rPr>
          <w:color w:val="000000" w:themeColor="text1"/>
          <w:lang w:val="de-DE"/>
        </w:rPr>
        <w:t xml:space="preserve"> Ein weiterer Indikator dafür ist die steigende</w:t>
      </w:r>
      <w:r w:rsidR="00C12FCD" w:rsidRPr="6D003CAF">
        <w:rPr>
          <w:color w:val="000000" w:themeColor="text1"/>
          <w:lang w:val="de-DE"/>
        </w:rPr>
        <w:t xml:space="preserve"> Zahl der Veröffentlichung von unternehmerischen Nachhaltigkeitsbericht</w:t>
      </w:r>
      <w:r w:rsidR="00A373D2" w:rsidRPr="6D003CAF">
        <w:rPr>
          <w:color w:val="000000" w:themeColor="text1"/>
          <w:lang w:val="de-DE"/>
        </w:rPr>
        <w:t>en</w:t>
      </w:r>
      <w:r w:rsidR="00CA3BA7" w:rsidRPr="6D003CAF">
        <w:rPr>
          <w:color w:val="000000" w:themeColor="text1"/>
          <w:lang w:val="de-DE"/>
        </w:rPr>
        <w:t xml:space="preserve">. Diese Zahl </w:t>
      </w:r>
      <w:r w:rsidR="00AD6363" w:rsidRPr="6D003CAF">
        <w:rPr>
          <w:color w:val="000000" w:themeColor="text1"/>
          <w:lang w:val="de-DE"/>
        </w:rPr>
        <w:t xml:space="preserve">ist in den letzten Jahren weltweit </w:t>
      </w:r>
      <w:r w:rsidR="006E781A" w:rsidRPr="6D003CAF">
        <w:rPr>
          <w:color w:val="000000" w:themeColor="text1"/>
          <w:lang w:val="de-DE"/>
        </w:rPr>
        <w:t>schrittweise</w:t>
      </w:r>
      <w:r w:rsidR="00AD6363" w:rsidRPr="6D003CAF">
        <w:rPr>
          <w:color w:val="000000" w:themeColor="text1"/>
          <w:lang w:val="de-DE"/>
        </w:rPr>
        <w:t xml:space="preserve"> </w:t>
      </w:r>
      <w:r w:rsidR="006E781A" w:rsidRPr="6D003CAF">
        <w:rPr>
          <w:color w:val="000000" w:themeColor="text1"/>
          <w:lang w:val="de-DE"/>
        </w:rPr>
        <w:t xml:space="preserve">mit der Weiterentwicklung der </w:t>
      </w:r>
      <w:r w:rsidR="006E781A" w:rsidRPr="6D003CAF">
        <w:rPr>
          <w:color w:val="000000" w:themeColor="text1"/>
          <w:lang w:val="de-DE"/>
        </w:rPr>
        <w:lastRenderedPageBreak/>
        <w:t xml:space="preserve">Berichtsstandards und der Verschärfung von Regulierungen </w:t>
      </w:r>
      <w:r w:rsidR="00AD6363" w:rsidRPr="6D003CAF">
        <w:rPr>
          <w:color w:val="000000" w:themeColor="text1"/>
          <w:lang w:val="de-DE"/>
        </w:rPr>
        <w:t>angestiegen</w:t>
      </w:r>
      <w:r w:rsidR="0051200C" w:rsidRPr="6D003CAF">
        <w:rPr>
          <w:color w:val="000000" w:themeColor="text1"/>
          <w:lang w:val="de-DE"/>
        </w:rPr>
        <w:t>. Eine jährlich von KPMG durchgeführte Studie zeigt, dass</w:t>
      </w:r>
      <w:r w:rsidR="00966609" w:rsidRPr="6D003CAF">
        <w:rPr>
          <w:color w:val="000000" w:themeColor="text1"/>
          <w:lang w:val="de-DE"/>
        </w:rPr>
        <w:t xml:space="preserve"> von 5.800 ausgewählten Unternehmen weltweit (die je 100 umsatzstärksten Unternehmen aus 58 Ländern) die Berichtsrate von 64 Prozent auf 79 Prozent (2022) angestiegen ist (KPMG, 2022, S. 13). I</w:t>
      </w:r>
      <w:r w:rsidR="0051200C" w:rsidRPr="6D003CAF">
        <w:rPr>
          <w:color w:val="000000" w:themeColor="text1"/>
          <w:lang w:val="de-DE"/>
        </w:rPr>
        <w:t xml:space="preserve">n Deutschland </w:t>
      </w:r>
      <w:r w:rsidR="00966609" w:rsidRPr="6D003CAF">
        <w:rPr>
          <w:color w:val="000000" w:themeColor="text1"/>
          <w:lang w:val="de-DE"/>
        </w:rPr>
        <w:t>schneiden die Top Unternehmen besonders gut ab: alle 100 in der Studie einbezogenen Unternehmen berichten über</w:t>
      </w:r>
      <w:r w:rsidR="0051200C" w:rsidRPr="6D003CAF">
        <w:rPr>
          <w:color w:val="000000" w:themeColor="text1"/>
          <w:lang w:val="de-DE"/>
        </w:rPr>
        <w:t xml:space="preserve"> ihre Nachhaltigkeitsaktivitäten</w:t>
      </w:r>
      <w:r w:rsidR="00966609" w:rsidRPr="6D003CAF">
        <w:rPr>
          <w:color w:val="000000" w:themeColor="text1"/>
          <w:lang w:val="de-DE"/>
        </w:rPr>
        <w:t xml:space="preserve"> und</w:t>
      </w:r>
      <w:r w:rsidR="0051200C" w:rsidRPr="6D003CAF">
        <w:rPr>
          <w:color w:val="000000" w:themeColor="text1"/>
          <w:lang w:val="de-DE"/>
        </w:rPr>
        <w:t xml:space="preserve"> 94 Prozent geben </w:t>
      </w:r>
      <w:r w:rsidR="00966609" w:rsidRPr="6D003CAF">
        <w:rPr>
          <w:color w:val="000000" w:themeColor="text1"/>
          <w:lang w:val="de-DE"/>
        </w:rPr>
        <w:t xml:space="preserve">dabei </w:t>
      </w:r>
      <w:r w:rsidR="0051200C" w:rsidRPr="6D003CAF">
        <w:rPr>
          <w:color w:val="000000" w:themeColor="text1"/>
          <w:lang w:val="de-DE"/>
        </w:rPr>
        <w:t>ein Ziel zur Reduktion ihrer CO</w:t>
      </w:r>
      <w:r w:rsidR="0051200C" w:rsidRPr="00506260">
        <w:rPr>
          <w:color w:val="000000" w:themeColor="text1"/>
          <w:vertAlign w:val="subscript"/>
          <w:lang w:val="de-DE"/>
        </w:rPr>
        <w:t>2</w:t>
      </w:r>
      <w:r w:rsidR="0051200C" w:rsidRPr="6D003CAF">
        <w:rPr>
          <w:color w:val="000000" w:themeColor="text1"/>
          <w:lang w:val="de-DE"/>
        </w:rPr>
        <w:t>-Emissionen an (KPMG, 2022, S. 16)</w:t>
      </w:r>
      <w:r w:rsidR="00966609" w:rsidRPr="6D003CAF">
        <w:rPr>
          <w:color w:val="000000" w:themeColor="text1"/>
          <w:lang w:val="de-DE"/>
        </w:rPr>
        <w:t>.</w:t>
      </w:r>
    </w:p>
    <w:p w14:paraId="753D90F9" w14:textId="2B7F09DB" w:rsidR="001839C1" w:rsidRPr="00726DC0" w:rsidRDefault="00891D3A" w:rsidP="000146B5">
      <w:pPr>
        <w:pStyle w:val="para"/>
        <w:jc w:val="left"/>
        <w:rPr>
          <w:color w:val="000000" w:themeColor="text1"/>
          <w:lang w:val="de-DE"/>
        </w:rPr>
      </w:pPr>
      <w:r w:rsidRPr="1561D79F">
        <w:rPr>
          <w:color w:val="000000" w:themeColor="text1"/>
          <w:lang w:val="de-DE"/>
        </w:rPr>
        <w:t xml:space="preserve">Um nun den Weg von </w:t>
      </w:r>
      <w:r w:rsidR="00200667" w:rsidRPr="1561D79F">
        <w:rPr>
          <w:color w:val="000000" w:themeColor="text1"/>
          <w:lang w:val="de-DE"/>
        </w:rPr>
        <w:t xml:space="preserve">einzelnen Fakten in </w:t>
      </w:r>
      <w:r w:rsidRPr="1561D79F">
        <w:rPr>
          <w:color w:val="000000" w:themeColor="text1"/>
          <w:lang w:val="de-DE"/>
        </w:rPr>
        <w:t xml:space="preserve">einer Dateninsel </w:t>
      </w:r>
      <w:r w:rsidR="006B1E08" w:rsidRPr="1561D79F">
        <w:rPr>
          <w:color w:val="000000" w:themeColor="text1"/>
          <w:lang w:val="de-DE"/>
        </w:rPr>
        <w:t xml:space="preserve">hin </w:t>
      </w:r>
      <w:r w:rsidRPr="1561D79F">
        <w:rPr>
          <w:color w:val="000000" w:themeColor="text1"/>
          <w:lang w:val="de-DE"/>
        </w:rPr>
        <w:t>zu einer voll transparenten Lieferkette</w:t>
      </w:r>
      <w:r w:rsidR="00724AB5" w:rsidRPr="1561D79F">
        <w:rPr>
          <w:color w:val="000000" w:themeColor="text1"/>
          <w:lang w:val="de-DE"/>
        </w:rPr>
        <w:t xml:space="preserve"> zu ebnen, müssen noch grundlegende Weichen gestellt werden. Die Voraussetzung </w:t>
      </w:r>
      <w:r w:rsidR="00F34DCF" w:rsidRPr="1561D79F">
        <w:rPr>
          <w:color w:val="000000" w:themeColor="text1"/>
          <w:lang w:val="de-DE"/>
        </w:rPr>
        <w:t>für die Sichtbarmachung aller Parameter von</w:t>
      </w:r>
      <w:r w:rsidR="00D7355E" w:rsidRPr="1561D79F">
        <w:rPr>
          <w:color w:val="000000" w:themeColor="text1"/>
          <w:lang w:val="de-DE"/>
        </w:rPr>
        <w:t xml:space="preserve"> Scope 1 bis </w:t>
      </w:r>
      <w:r w:rsidR="00F34DCF" w:rsidRPr="1561D79F">
        <w:rPr>
          <w:color w:val="000000" w:themeColor="text1"/>
          <w:lang w:val="de-DE"/>
        </w:rPr>
        <w:t xml:space="preserve">Scope </w:t>
      </w:r>
      <w:r w:rsidR="00D7355E" w:rsidRPr="1561D79F">
        <w:rPr>
          <w:color w:val="000000" w:themeColor="text1"/>
          <w:lang w:val="de-DE"/>
        </w:rPr>
        <w:t xml:space="preserve">3 </w:t>
      </w:r>
      <w:r w:rsidR="00925752" w:rsidRPr="1561D79F">
        <w:rPr>
          <w:color w:val="000000" w:themeColor="text1"/>
          <w:lang w:val="de-DE"/>
        </w:rPr>
        <w:t xml:space="preserve">entlang der Lieferketten ist die Vernetzung von </w:t>
      </w:r>
      <w:r w:rsidR="006B1E08" w:rsidRPr="1561D79F">
        <w:rPr>
          <w:color w:val="000000" w:themeColor="text1"/>
          <w:lang w:val="de-DE"/>
        </w:rPr>
        <w:t>Nachhaltigkeitsdaten</w:t>
      </w:r>
      <w:r w:rsidR="008E4EFE" w:rsidRPr="1561D79F">
        <w:rPr>
          <w:color w:val="000000" w:themeColor="text1"/>
          <w:lang w:val="de-DE"/>
        </w:rPr>
        <w:t>.</w:t>
      </w:r>
      <w:r w:rsidR="00925752" w:rsidRPr="1561D79F">
        <w:rPr>
          <w:color w:val="000000" w:themeColor="text1"/>
          <w:lang w:val="de-DE"/>
        </w:rPr>
        <w:t xml:space="preserve"> </w:t>
      </w:r>
      <w:r w:rsidR="00BD0BD8" w:rsidRPr="1561D79F">
        <w:rPr>
          <w:color w:val="000000" w:themeColor="text1"/>
          <w:lang w:val="de-DE"/>
        </w:rPr>
        <w:t xml:space="preserve">Ziel ist es, dass </w:t>
      </w:r>
      <w:r w:rsidR="00191C82">
        <w:rPr>
          <w:color w:val="000000" w:themeColor="text1"/>
          <w:lang w:val="de-DE"/>
        </w:rPr>
        <w:t xml:space="preserve">Unternehmen </w:t>
      </w:r>
      <w:r w:rsidR="006F05EB">
        <w:rPr>
          <w:color w:val="000000" w:themeColor="text1"/>
          <w:lang w:val="de-DE"/>
        </w:rPr>
        <w:t>aber auch</w:t>
      </w:r>
      <w:r w:rsidR="00191C82">
        <w:rPr>
          <w:color w:val="000000" w:themeColor="text1"/>
          <w:lang w:val="de-DE"/>
        </w:rPr>
        <w:t xml:space="preserve"> </w:t>
      </w:r>
      <w:r w:rsidR="00BD0BD8" w:rsidRPr="1561D79F">
        <w:rPr>
          <w:color w:val="000000" w:themeColor="text1"/>
          <w:lang w:val="de-DE"/>
        </w:rPr>
        <w:t xml:space="preserve">Konsumentinnen und Konsumenten </w:t>
      </w:r>
      <w:r w:rsidR="008167D1" w:rsidRPr="1561D79F">
        <w:rPr>
          <w:color w:val="000000" w:themeColor="text1"/>
          <w:lang w:val="de-DE"/>
        </w:rPr>
        <w:t xml:space="preserve">Nachhaltigkeitsinformationen </w:t>
      </w:r>
      <w:r w:rsidR="006F05EB">
        <w:rPr>
          <w:color w:val="000000" w:themeColor="text1"/>
          <w:lang w:val="de-DE"/>
        </w:rPr>
        <w:t>zur Grundlage ihrer Entscheidungen machen können</w:t>
      </w:r>
      <w:r w:rsidR="008167D1" w:rsidRPr="1561D79F">
        <w:rPr>
          <w:color w:val="000000" w:themeColor="text1"/>
          <w:lang w:val="de-DE"/>
        </w:rPr>
        <w:t>.</w:t>
      </w:r>
      <w:r w:rsidRPr="1561D79F">
        <w:rPr>
          <w:color w:val="000000" w:themeColor="text1"/>
          <w:lang w:val="de-DE"/>
        </w:rPr>
        <w:t xml:space="preserve"> Einzelne Digitalisierungsprojekte, konkrete Funktionen komplexer Softwareanwendungen, und voll automatisierte Produktionslinien zeigen erfolgreich, wie datenbasierte Transparenz und technische Grundlagen sowohl für automatisierte als auch individuelle Entscheidungsfindungen </w:t>
      </w:r>
      <w:r w:rsidR="00352552" w:rsidRPr="1561D79F">
        <w:rPr>
          <w:color w:val="000000" w:themeColor="text1"/>
          <w:lang w:val="de-DE"/>
        </w:rPr>
        <w:t>ein</w:t>
      </w:r>
      <w:r w:rsidRPr="1561D79F">
        <w:rPr>
          <w:color w:val="000000" w:themeColor="text1"/>
          <w:lang w:val="de-DE"/>
        </w:rPr>
        <w:t>gesetzt werden können.</w:t>
      </w:r>
      <w:r w:rsidR="00E756EE" w:rsidRPr="1561D79F">
        <w:rPr>
          <w:color w:val="000000" w:themeColor="text1"/>
          <w:lang w:val="de-DE"/>
        </w:rPr>
        <w:t xml:space="preserve"> </w:t>
      </w:r>
      <w:r w:rsidRPr="1561D79F">
        <w:rPr>
          <w:color w:val="000000" w:themeColor="text1"/>
          <w:lang w:val="de-DE"/>
        </w:rPr>
        <w:t>Global agierende Datendienste untermauern diese These der Machbarkeit zusätzlich.</w:t>
      </w:r>
    </w:p>
    <w:p w14:paraId="30599C47" w14:textId="6A109070" w:rsidR="00C01208" w:rsidRPr="00726DC0" w:rsidRDefault="00891D3A" w:rsidP="000146B5">
      <w:pPr>
        <w:pStyle w:val="para"/>
        <w:jc w:val="left"/>
        <w:rPr>
          <w:color w:val="000000" w:themeColor="text1"/>
          <w:lang w:val="de-DE"/>
        </w:rPr>
      </w:pPr>
      <w:r w:rsidRPr="00726DC0">
        <w:rPr>
          <w:color w:val="000000" w:themeColor="text1"/>
          <w:lang w:val="de-DE"/>
        </w:rPr>
        <w:t>Wir sehen: es gibt vielversprechende technisch machbare Systeme und Lösungsansätze.</w:t>
      </w:r>
      <w:r w:rsidR="00E756EE" w:rsidRPr="00726DC0">
        <w:rPr>
          <w:color w:val="000000" w:themeColor="text1"/>
          <w:lang w:val="de-DE"/>
        </w:rPr>
        <w:t xml:space="preserve"> </w:t>
      </w:r>
      <w:r w:rsidRPr="00726DC0">
        <w:rPr>
          <w:color w:val="000000" w:themeColor="text1"/>
          <w:lang w:val="de-DE"/>
        </w:rPr>
        <w:t>Die zentrale Fragestellung ist nun: Was muss getan werden, um bereits vorhandene Daten und Systeme so effektiv zu nutzen, dass Nachhaltigkeitsdaten gesamtgesellschaftlich als ein (</w:t>
      </w:r>
      <w:r w:rsidRPr="00726DC0">
        <w:rPr>
          <w:i/>
          <w:iCs/>
          <w:color w:val="000000" w:themeColor="text1"/>
          <w:lang w:val="de-DE"/>
        </w:rPr>
        <w:t>überlebens</w:t>
      </w:r>
      <w:r w:rsidRPr="00726DC0">
        <w:rPr>
          <w:color w:val="000000" w:themeColor="text1"/>
          <w:lang w:val="de-DE"/>
        </w:rPr>
        <w:t>)notwendiges Werkzeug für gute</w:t>
      </w:r>
      <w:r w:rsidR="00684610" w:rsidRPr="00726DC0">
        <w:rPr>
          <w:color w:val="000000" w:themeColor="text1"/>
          <w:lang w:val="de-DE"/>
        </w:rPr>
        <w:t xml:space="preserve"> </w:t>
      </w:r>
      <w:r w:rsidR="00C01208" w:rsidRPr="00726DC0">
        <w:rPr>
          <w:color w:val="000000" w:themeColor="text1"/>
          <w:lang w:val="de-DE"/>
        </w:rPr>
        <w:t xml:space="preserve">– </w:t>
      </w:r>
      <w:r w:rsidRPr="00726DC0">
        <w:rPr>
          <w:color w:val="000000" w:themeColor="text1"/>
          <w:lang w:val="de-DE"/>
        </w:rPr>
        <w:t xml:space="preserve">im Sinne von nachhaltigen Entscheidungen </w:t>
      </w:r>
      <w:r w:rsidR="00C01208" w:rsidRPr="00726DC0">
        <w:rPr>
          <w:color w:val="000000" w:themeColor="text1"/>
          <w:lang w:val="de-DE"/>
        </w:rPr>
        <w:t xml:space="preserve">– </w:t>
      </w:r>
      <w:r w:rsidRPr="00726DC0">
        <w:rPr>
          <w:color w:val="000000" w:themeColor="text1"/>
          <w:lang w:val="de-DE"/>
        </w:rPr>
        <w:t>verstanden und zur Nutzung durch Konsument</w:t>
      </w:r>
      <w:r w:rsidR="00C01208" w:rsidRPr="00726DC0">
        <w:rPr>
          <w:color w:val="000000" w:themeColor="text1"/>
          <w:lang w:val="de-DE"/>
        </w:rPr>
        <w:t xml:space="preserve">innen und Konsumenten </w:t>
      </w:r>
      <w:r w:rsidRPr="00726DC0">
        <w:rPr>
          <w:color w:val="000000" w:themeColor="text1"/>
          <w:lang w:val="de-DE"/>
        </w:rPr>
        <w:t>zur</w:t>
      </w:r>
      <w:r w:rsidR="00E756EE" w:rsidRPr="00726DC0">
        <w:rPr>
          <w:color w:val="000000" w:themeColor="text1"/>
          <w:lang w:val="de-DE"/>
        </w:rPr>
        <w:t xml:space="preserve"> </w:t>
      </w:r>
      <w:r w:rsidRPr="00726DC0">
        <w:rPr>
          <w:color w:val="000000" w:themeColor="text1"/>
          <w:lang w:val="de-DE"/>
        </w:rPr>
        <w:t>Verfügung gestellt werden können?</w:t>
      </w:r>
    </w:p>
    <w:p w14:paraId="648EA997" w14:textId="67057900" w:rsidR="001839C1" w:rsidRPr="00726DC0" w:rsidRDefault="00C12FCD" w:rsidP="000146B5">
      <w:pPr>
        <w:pStyle w:val="para"/>
        <w:jc w:val="left"/>
        <w:rPr>
          <w:color w:val="000000" w:themeColor="text1"/>
          <w:lang w:val="de-DE"/>
        </w:rPr>
      </w:pPr>
      <w:r w:rsidRPr="00726DC0">
        <w:rPr>
          <w:color w:val="000000" w:themeColor="text1"/>
          <w:lang w:val="de-DE"/>
        </w:rPr>
        <w:t>Voraussetzung ist, dass der</w:t>
      </w:r>
      <w:r w:rsidR="00891D3A" w:rsidRPr="00726DC0">
        <w:rPr>
          <w:color w:val="000000" w:themeColor="text1"/>
          <w:lang w:val="de-DE"/>
        </w:rPr>
        <w:t xml:space="preserve"> Zugang zu Nachhaltigkeitsdaten über standardisierte Verfahren vereinfach</w:t>
      </w:r>
      <w:r w:rsidRPr="00726DC0">
        <w:rPr>
          <w:color w:val="000000" w:themeColor="text1"/>
          <w:lang w:val="de-DE"/>
        </w:rPr>
        <w:t>t wird, um</w:t>
      </w:r>
    </w:p>
    <w:p w14:paraId="512169EA" w14:textId="77777777" w:rsidR="00C12FCD" w:rsidRPr="00726DC0" w:rsidRDefault="00891D3A" w:rsidP="000146B5">
      <w:pPr>
        <w:pStyle w:val="para"/>
        <w:numPr>
          <w:ilvl w:val="0"/>
          <w:numId w:val="4"/>
        </w:numPr>
        <w:jc w:val="left"/>
        <w:rPr>
          <w:color w:val="000000" w:themeColor="text1"/>
          <w:lang w:val="de-DE"/>
        </w:rPr>
      </w:pPr>
      <w:r w:rsidRPr="00726DC0">
        <w:rPr>
          <w:color w:val="000000" w:themeColor="text1"/>
          <w:lang w:val="de-DE"/>
        </w:rPr>
        <w:t xml:space="preserve">das Auffinden und den Datenzugriff </w:t>
      </w:r>
      <w:r w:rsidR="00C12FCD" w:rsidRPr="00726DC0">
        <w:rPr>
          <w:color w:val="000000" w:themeColor="text1"/>
          <w:lang w:val="de-DE"/>
        </w:rPr>
        <w:t xml:space="preserve">zu </w:t>
      </w:r>
      <w:r w:rsidRPr="00726DC0">
        <w:rPr>
          <w:color w:val="000000" w:themeColor="text1"/>
          <w:lang w:val="de-DE"/>
        </w:rPr>
        <w:t>erleichtern,</w:t>
      </w:r>
    </w:p>
    <w:p w14:paraId="2BAF2896" w14:textId="173BAA13" w:rsidR="00C12FCD" w:rsidRPr="00726DC0" w:rsidRDefault="00891D3A" w:rsidP="000146B5">
      <w:pPr>
        <w:pStyle w:val="para"/>
        <w:numPr>
          <w:ilvl w:val="0"/>
          <w:numId w:val="4"/>
        </w:numPr>
        <w:jc w:val="left"/>
        <w:rPr>
          <w:color w:val="000000" w:themeColor="text1"/>
          <w:lang w:val="de-DE"/>
        </w:rPr>
      </w:pPr>
      <w:r w:rsidRPr="00726DC0">
        <w:rPr>
          <w:color w:val="000000" w:themeColor="text1"/>
          <w:lang w:val="de-DE"/>
        </w:rPr>
        <w:t>isolierte Datenspeicher und dezentrale, offene Infrastrukturen zusammen</w:t>
      </w:r>
      <w:r w:rsidR="00A373D2" w:rsidRPr="00726DC0">
        <w:rPr>
          <w:color w:val="000000" w:themeColor="text1"/>
          <w:lang w:val="de-DE"/>
        </w:rPr>
        <w:t>zu</w:t>
      </w:r>
      <w:r w:rsidRPr="00726DC0">
        <w:rPr>
          <w:color w:val="000000" w:themeColor="text1"/>
          <w:lang w:val="de-DE"/>
        </w:rPr>
        <w:t>führen und</w:t>
      </w:r>
      <w:r w:rsidR="002840DC" w:rsidRPr="00726DC0">
        <w:rPr>
          <w:color w:val="000000" w:themeColor="text1"/>
          <w:lang w:val="de-DE"/>
        </w:rPr>
        <w:t xml:space="preserve"> </w:t>
      </w:r>
      <w:r w:rsidRPr="00726DC0">
        <w:rPr>
          <w:color w:val="000000" w:themeColor="text1"/>
          <w:lang w:val="de-DE"/>
        </w:rPr>
        <w:t xml:space="preserve">interaktive Knowledge Hubs miteinander </w:t>
      </w:r>
      <w:r w:rsidR="00A373D2" w:rsidRPr="00726DC0">
        <w:rPr>
          <w:color w:val="000000" w:themeColor="text1"/>
          <w:lang w:val="de-DE"/>
        </w:rPr>
        <w:t xml:space="preserve">zu </w:t>
      </w:r>
      <w:r w:rsidRPr="00726DC0">
        <w:rPr>
          <w:color w:val="000000" w:themeColor="text1"/>
          <w:lang w:val="de-DE"/>
        </w:rPr>
        <w:t>vernetzen</w:t>
      </w:r>
      <w:r w:rsidR="00A373D2" w:rsidRPr="00726DC0">
        <w:rPr>
          <w:color w:val="000000" w:themeColor="text1"/>
          <w:lang w:val="de-DE"/>
        </w:rPr>
        <w:t>,</w:t>
      </w:r>
    </w:p>
    <w:p w14:paraId="7B87DDF5" w14:textId="222D7F67" w:rsidR="001839C1" w:rsidRPr="00726DC0" w:rsidRDefault="00891D3A" w:rsidP="000146B5">
      <w:pPr>
        <w:pStyle w:val="para"/>
        <w:numPr>
          <w:ilvl w:val="0"/>
          <w:numId w:val="4"/>
        </w:numPr>
        <w:jc w:val="left"/>
        <w:rPr>
          <w:color w:val="000000" w:themeColor="text1"/>
          <w:lang w:val="de-DE"/>
        </w:rPr>
      </w:pPr>
      <w:r w:rsidRPr="00726DC0">
        <w:rPr>
          <w:color w:val="000000" w:themeColor="text1"/>
          <w:lang w:val="de-DE"/>
        </w:rPr>
        <w:t xml:space="preserve">dabei bereits etablierte Technologien effektiv, praxis- und zeitnah zum Einsatz </w:t>
      </w:r>
      <w:r w:rsidR="00A373D2" w:rsidRPr="00726DC0">
        <w:rPr>
          <w:color w:val="000000" w:themeColor="text1"/>
          <w:lang w:val="de-DE"/>
        </w:rPr>
        <w:t xml:space="preserve">zu </w:t>
      </w:r>
      <w:r w:rsidRPr="00726DC0">
        <w:rPr>
          <w:color w:val="000000" w:themeColor="text1"/>
          <w:lang w:val="de-DE"/>
        </w:rPr>
        <w:t>bringen</w:t>
      </w:r>
      <w:r w:rsidR="009C4A12" w:rsidRPr="00726DC0">
        <w:rPr>
          <w:color w:val="000000" w:themeColor="text1"/>
          <w:lang w:val="de-DE"/>
        </w:rPr>
        <w:t>,</w:t>
      </w:r>
      <w:r w:rsidR="00C01208" w:rsidRPr="00726DC0">
        <w:rPr>
          <w:color w:val="000000" w:themeColor="text1"/>
          <w:lang w:val="de-DE"/>
        </w:rPr>
        <w:t xml:space="preserve"> und</w:t>
      </w:r>
    </w:p>
    <w:p w14:paraId="3441E6FE" w14:textId="63D19993" w:rsidR="008C539C" w:rsidRPr="00726DC0" w:rsidRDefault="00891D3A" w:rsidP="000146B5">
      <w:pPr>
        <w:pStyle w:val="para"/>
        <w:numPr>
          <w:ilvl w:val="0"/>
          <w:numId w:val="4"/>
        </w:numPr>
        <w:jc w:val="left"/>
        <w:rPr>
          <w:color w:val="000000" w:themeColor="text1"/>
          <w:lang w:val="de-DE"/>
        </w:rPr>
      </w:pPr>
      <w:r w:rsidRPr="00726DC0">
        <w:rPr>
          <w:color w:val="000000" w:themeColor="text1"/>
          <w:lang w:val="de-DE"/>
        </w:rPr>
        <w:t xml:space="preserve">verschiedene Datenformate für Mensch und Maschine lesbar </w:t>
      </w:r>
      <w:r w:rsidR="006D0696" w:rsidRPr="00726DC0">
        <w:rPr>
          <w:color w:val="000000" w:themeColor="text1"/>
          <w:lang w:val="de-DE"/>
        </w:rPr>
        <w:t xml:space="preserve">zu </w:t>
      </w:r>
      <w:r w:rsidRPr="00726DC0">
        <w:rPr>
          <w:color w:val="000000" w:themeColor="text1"/>
          <w:lang w:val="de-DE"/>
        </w:rPr>
        <w:t>machen.</w:t>
      </w:r>
    </w:p>
    <w:p w14:paraId="1FBFC468" w14:textId="61EA4C9E" w:rsidR="00C17459" w:rsidRPr="00726DC0" w:rsidRDefault="00C17459" w:rsidP="000146B5">
      <w:pPr>
        <w:pStyle w:val="heading1"/>
        <w:rPr>
          <w:color w:val="000000" w:themeColor="text1"/>
          <w:lang w:val="de-DE"/>
        </w:rPr>
      </w:pPr>
      <w:r w:rsidRPr="00726DC0">
        <w:rPr>
          <w:color w:val="000000" w:themeColor="text1"/>
          <w:lang w:val="de-DE"/>
        </w:rPr>
        <w:t>2.</w:t>
      </w:r>
      <w:r w:rsidRPr="00726DC0">
        <w:rPr>
          <w:color w:val="000000" w:themeColor="text1"/>
          <w:lang w:val="de-DE"/>
        </w:rPr>
        <w:tab/>
        <w:t>Nachhaltigkeit im Berichtswesen</w:t>
      </w:r>
    </w:p>
    <w:p w14:paraId="2DF74BA2" w14:textId="2202D69B" w:rsidR="006A55B9" w:rsidRPr="00726DC0" w:rsidRDefault="00AD6363" w:rsidP="000146B5">
      <w:pPr>
        <w:pStyle w:val="para"/>
        <w:jc w:val="left"/>
        <w:rPr>
          <w:color w:val="000000" w:themeColor="text1"/>
          <w:lang w:val="de-DE"/>
        </w:rPr>
      </w:pPr>
      <w:r w:rsidRPr="6D003CAF">
        <w:rPr>
          <w:color w:val="000000" w:themeColor="text1"/>
          <w:lang w:val="de-DE"/>
        </w:rPr>
        <w:t>Das wachsende Bewusstsein und Verständnis von Konsumenten für die Zusammenhänge und Auswirkungen der globalen Erwärmung und Treibhausgasemissionen, erhöht den Druck auf Unternehmen, ihren CO</w:t>
      </w:r>
      <w:r w:rsidRPr="6D003CAF">
        <w:rPr>
          <w:color w:val="000000" w:themeColor="text1"/>
          <w:vertAlign w:val="subscript"/>
          <w:lang w:val="de-DE"/>
        </w:rPr>
        <w:t>2</w:t>
      </w:r>
      <w:r w:rsidRPr="6D003CAF">
        <w:rPr>
          <w:color w:val="000000" w:themeColor="text1"/>
          <w:lang w:val="de-DE"/>
        </w:rPr>
        <w:t>-Fußabdruck und die ESG (Environmental, Social, Governance)-Parameter in ihrer Produktion und in den Lieferketten zu ermitteln</w:t>
      </w:r>
      <w:r w:rsidR="642FC1FC" w:rsidRPr="6D003CAF">
        <w:rPr>
          <w:color w:val="000000" w:themeColor="text1"/>
          <w:lang w:val="de-DE"/>
        </w:rPr>
        <w:t>,</w:t>
      </w:r>
      <w:r w:rsidRPr="6D003CAF">
        <w:rPr>
          <w:color w:val="000000" w:themeColor="text1"/>
          <w:lang w:val="de-DE"/>
        </w:rPr>
        <w:t xml:space="preserve"> und </w:t>
      </w:r>
      <w:r w:rsidR="30F0D4CF" w:rsidRPr="6D003CAF">
        <w:rPr>
          <w:color w:val="000000" w:themeColor="text1"/>
          <w:lang w:val="de-DE"/>
        </w:rPr>
        <w:t xml:space="preserve">somit </w:t>
      </w:r>
      <w:r w:rsidRPr="6D003CAF">
        <w:rPr>
          <w:color w:val="000000" w:themeColor="text1"/>
          <w:lang w:val="de-DE"/>
        </w:rPr>
        <w:t>transparent zu machen</w:t>
      </w:r>
      <w:r w:rsidR="00AF6A2F" w:rsidRPr="6D003CAF">
        <w:rPr>
          <w:color w:val="000000" w:themeColor="text1"/>
          <w:lang w:val="de-DE"/>
        </w:rPr>
        <w:t xml:space="preserve"> </w:t>
      </w:r>
      <w:r w:rsidR="00921BA1" w:rsidRPr="6D003CAF">
        <w:rPr>
          <w:color w:val="000000" w:themeColor="text1"/>
          <w:lang w:val="de-DE"/>
        </w:rPr>
        <w:t>(</w:t>
      </w:r>
      <w:r w:rsidR="00F60F38" w:rsidRPr="6D003CAF">
        <w:rPr>
          <w:color w:val="000000" w:themeColor="text1"/>
          <w:lang w:val="de-DE"/>
        </w:rPr>
        <w:t>Bateman</w:t>
      </w:r>
      <w:r w:rsidR="002B73DA" w:rsidRPr="6D003CAF">
        <w:rPr>
          <w:color w:val="000000" w:themeColor="text1"/>
          <w:lang w:val="de-DE"/>
        </w:rPr>
        <w:t xml:space="preserve"> und Bonanni</w:t>
      </w:r>
      <w:r w:rsidR="00F60F38" w:rsidRPr="6D003CAF">
        <w:rPr>
          <w:color w:val="000000" w:themeColor="text1"/>
          <w:lang w:val="de-DE"/>
        </w:rPr>
        <w:t xml:space="preserve"> 2019</w:t>
      </w:r>
      <w:r w:rsidR="37F32E87" w:rsidRPr="6D003CAF">
        <w:rPr>
          <w:color w:val="000000" w:themeColor="text1"/>
          <w:lang w:val="de-DE"/>
        </w:rPr>
        <w:t>;</w:t>
      </w:r>
      <w:r w:rsidR="00F60F38" w:rsidRPr="6D003CAF">
        <w:rPr>
          <w:color w:val="000000" w:themeColor="text1"/>
          <w:lang w:val="de-DE"/>
        </w:rPr>
        <w:t xml:space="preserve"> </w:t>
      </w:r>
      <w:r w:rsidR="00921BA1" w:rsidRPr="6D003CAF">
        <w:rPr>
          <w:color w:val="000000" w:themeColor="text1"/>
          <w:lang w:val="de-DE"/>
        </w:rPr>
        <w:t>Kraft et</w:t>
      </w:r>
      <w:r w:rsidR="002B73DA" w:rsidRPr="6D003CAF">
        <w:rPr>
          <w:color w:val="000000" w:themeColor="text1"/>
          <w:lang w:val="de-DE"/>
        </w:rPr>
        <w:t>.</w:t>
      </w:r>
      <w:r w:rsidR="00921BA1" w:rsidRPr="6D003CAF">
        <w:rPr>
          <w:color w:val="000000" w:themeColor="text1"/>
          <w:lang w:val="de-DE"/>
        </w:rPr>
        <w:t xml:space="preserve"> 2018) </w:t>
      </w:r>
      <w:r w:rsidRPr="6D003CAF">
        <w:rPr>
          <w:color w:val="000000" w:themeColor="text1"/>
          <w:lang w:val="de-DE"/>
        </w:rPr>
        <w:t xml:space="preserve">Dieser Trend, hin zu nachhaltigen bzw. ethischen Kaufentscheidungen wird </w:t>
      </w:r>
      <w:r w:rsidRPr="6D003CAF">
        <w:rPr>
          <w:i/>
          <w:iCs/>
          <w:color w:val="000000" w:themeColor="text1"/>
          <w:lang w:val="de-DE"/>
        </w:rPr>
        <w:t>Conscious Consumerism</w:t>
      </w:r>
      <w:r w:rsidRPr="6D003CAF">
        <w:rPr>
          <w:color w:val="000000" w:themeColor="text1"/>
          <w:lang w:val="de-DE"/>
        </w:rPr>
        <w:t xml:space="preserve"> oder </w:t>
      </w:r>
      <w:r w:rsidRPr="6D003CAF">
        <w:rPr>
          <w:i/>
          <w:iCs/>
          <w:color w:val="000000" w:themeColor="text1"/>
          <w:lang w:val="de-DE"/>
        </w:rPr>
        <w:t>Ethical Consumerism</w:t>
      </w:r>
      <w:r w:rsidRPr="6D003CAF">
        <w:rPr>
          <w:color w:val="000000" w:themeColor="text1"/>
          <w:lang w:val="de-DE"/>
        </w:rPr>
        <w:t xml:space="preserve"> genannt (Gillani </w:t>
      </w:r>
      <w:r w:rsidR="00A60F6F" w:rsidRPr="6D003CAF">
        <w:rPr>
          <w:color w:val="000000" w:themeColor="text1"/>
          <w:lang w:val="de-DE"/>
        </w:rPr>
        <w:t>und</w:t>
      </w:r>
      <w:r w:rsidRPr="6D003CAF">
        <w:rPr>
          <w:color w:val="000000" w:themeColor="text1"/>
          <w:lang w:val="de-DE"/>
        </w:rPr>
        <w:t xml:space="preserve"> Kutaula</w:t>
      </w:r>
      <w:r w:rsidR="00A60F6F" w:rsidRPr="6D003CAF">
        <w:rPr>
          <w:color w:val="000000" w:themeColor="text1"/>
          <w:lang w:val="de-DE"/>
        </w:rPr>
        <w:t xml:space="preserve"> </w:t>
      </w:r>
      <w:r w:rsidRPr="6D003CAF">
        <w:rPr>
          <w:color w:val="000000" w:themeColor="text1"/>
          <w:lang w:val="de-DE"/>
        </w:rPr>
        <w:t xml:space="preserve">2018). Die Herausforderung liegt darin, die finanziellen, gesellschaftlichen und ökologischen Aspekte in den zentralen Bereichen der Innovation, des Lieferkettenmanagements, im Marketing aber auch im Finanzwesen und in Fragen künftiger Investments ausgewogen zu berücksichtigen. Die Erfassung und Auswertung von Nachhaltigkeitsdaten, auch ESG-Daten oder nicht-finanzielle KPIs genannt, hat in den letzten Jahren in allen Unternehmensbereichen an Bedeutung gewonnen. </w:t>
      </w:r>
      <w:r w:rsidR="006A55B9" w:rsidRPr="6D003CAF">
        <w:rPr>
          <w:color w:val="000000" w:themeColor="text1"/>
          <w:lang w:val="de-DE"/>
        </w:rPr>
        <w:t>Plakativ gesagt: „</w:t>
      </w:r>
      <w:r w:rsidR="006A55B9" w:rsidRPr="6D003CAF">
        <w:rPr>
          <w:i/>
          <w:iCs/>
          <w:color w:val="000000" w:themeColor="text1"/>
          <w:lang w:val="de-DE"/>
        </w:rPr>
        <w:t>Daten sind das neue Gold, Nachhaltigkeitsdaten das neue Platin</w:t>
      </w:r>
      <w:r w:rsidR="006A55B9" w:rsidRPr="6D003CAF">
        <w:rPr>
          <w:color w:val="000000" w:themeColor="text1"/>
          <w:lang w:val="de-DE"/>
        </w:rPr>
        <w:t>.“ (</w:t>
      </w:r>
      <w:r w:rsidR="00156605" w:rsidRPr="6D003CAF">
        <w:rPr>
          <w:color w:val="000000" w:themeColor="text1"/>
          <w:lang w:val="de-DE"/>
        </w:rPr>
        <w:t xml:space="preserve">zitiert nach </w:t>
      </w:r>
      <w:r w:rsidR="006A55B9" w:rsidRPr="6D003CAF">
        <w:rPr>
          <w:color w:val="000000" w:themeColor="text1"/>
          <w:lang w:val="de-DE"/>
        </w:rPr>
        <w:t>E</w:t>
      </w:r>
      <w:r w:rsidR="00AF4D74" w:rsidRPr="6D003CAF">
        <w:rPr>
          <w:color w:val="000000" w:themeColor="text1"/>
          <w:lang w:val="de-DE"/>
        </w:rPr>
        <w:t>rnst&amp;Young</w:t>
      </w:r>
      <w:r w:rsidR="006A55B9" w:rsidRPr="6D003CAF">
        <w:rPr>
          <w:color w:val="000000" w:themeColor="text1"/>
          <w:lang w:val="de-DE"/>
        </w:rPr>
        <w:t xml:space="preserve">, </w:t>
      </w:r>
      <w:r w:rsidR="00156605" w:rsidRPr="6D003CAF">
        <w:rPr>
          <w:color w:val="000000" w:themeColor="text1"/>
          <w:lang w:val="de-DE"/>
        </w:rPr>
        <w:t>2021)</w:t>
      </w:r>
    </w:p>
    <w:p w14:paraId="25FD8598" w14:textId="45C8AB39" w:rsidR="00AD6363" w:rsidRPr="00726DC0" w:rsidRDefault="00766201" w:rsidP="000146B5">
      <w:pPr>
        <w:pStyle w:val="para"/>
        <w:jc w:val="left"/>
        <w:rPr>
          <w:color w:val="000000" w:themeColor="text1"/>
          <w:lang w:val="de-DE"/>
        </w:rPr>
      </w:pPr>
      <w:r w:rsidRPr="6D003CAF">
        <w:rPr>
          <w:color w:val="000000" w:themeColor="text1"/>
          <w:lang w:val="de-DE"/>
        </w:rPr>
        <w:t xml:space="preserve">Unternehmen </w:t>
      </w:r>
      <w:r w:rsidR="00442E70" w:rsidRPr="6D003CAF">
        <w:rPr>
          <w:color w:val="000000" w:themeColor="text1"/>
          <w:lang w:val="de-DE"/>
        </w:rPr>
        <w:t xml:space="preserve">sind </w:t>
      </w:r>
      <w:r w:rsidR="00AD6363" w:rsidRPr="6D003CAF">
        <w:rPr>
          <w:color w:val="000000" w:themeColor="text1"/>
          <w:lang w:val="de-DE"/>
        </w:rPr>
        <w:t xml:space="preserve">aufgrund von gesetzlichen </w:t>
      </w:r>
      <w:r w:rsidR="00DC1BE7" w:rsidRPr="6D003CAF">
        <w:rPr>
          <w:color w:val="000000" w:themeColor="text1"/>
          <w:lang w:val="de-DE"/>
        </w:rPr>
        <w:t>Regularien in der Pflicht</w:t>
      </w:r>
      <w:r w:rsidR="00442E70" w:rsidRPr="6D003CAF">
        <w:rPr>
          <w:color w:val="000000" w:themeColor="text1"/>
          <w:lang w:val="de-DE"/>
        </w:rPr>
        <w:t xml:space="preserve"> </w:t>
      </w:r>
      <w:r w:rsidR="003D10A2" w:rsidRPr="6D003CAF">
        <w:rPr>
          <w:color w:val="000000" w:themeColor="text1"/>
          <w:lang w:val="de-DE"/>
        </w:rPr>
        <w:t xml:space="preserve">aber auch auf Grundlage freiwilliger Entscheidungen bereit, </w:t>
      </w:r>
      <w:r w:rsidR="00AD6363" w:rsidRPr="6D003CAF">
        <w:rPr>
          <w:color w:val="000000" w:themeColor="text1"/>
          <w:lang w:val="de-DE"/>
        </w:rPr>
        <w:t>ihre unternehmensinternen Strukturen und Prozesse an den Nachhaltigkeitskriterien auszurichte</w:t>
      </w:r>
      <w:r w:rsidR="00442E70" w:rsidRPr="6D003CAF">
        <w:rPr>
          <w:color w:val="000000" w:themeColor="text1"/>
          <w:lang w:val="de-DE"/>
        </w:rPr>
        <w:t>n:</w:t>
      </w:r>
      <w:r w:rsidR="00AD6363" w:rsidRPr="6D003CAF">
        <w:rPr>
          <w:color w:val="000000" w:themeColor="text1"/>
          <w:lang w:val="de-DE"/>
        </w:rPr>
        <w:t xml:space="preserve"> 9</w:t>
      </w:r>
      <w:r w:rsidR="001C0C00" w:rsidRPr="6D003CAF">
        <w:rPr>
          <w:color w:val="000000" w:themeColor="text1"/>
          <w:lang w:val="de-DE"/>
        </w:rPr>
        <w:t>6 Prozent</w:t>
      </w:r>
      <w:r w:rsidR="00AD6363" w:rsidRPr="6D003CAF">
        <w:rPr>
          <w:color w:val="000000" w:themeColor="text1"/>
          <w:lang w:val="de-DE"/>
        </w:rPr>
        <w:t xml:space="preserve"> der 250 größten Unternehmen (G250 nach dem </w:t>
      </w:r>
      <w:r w:rsidR="00AD6363" w:rsidRPr="6D003CAF">
        <w:rPr>
          <w:i/>
          <w:iCs/>
          <w:color w:val="000000" w:themeColor="text1"/>
          <w:lang w:val="de-DE"/>
        </w:rPr>
        <w:t>Fortune 500</w:t>
      </w:r>
      <w:r w:rsidR="00AD6363" w:rsidRPr="6D003CAF">
        <w:rPr>
          <w:color w:val="000000" w:themeColor="text1"/>
          <w:lang w:val="de-DE"/>
        </w:rPr>
        <w:t xml:space="preserve"> Ranking von 2021) weltweit verpflichten sich dem </w:t>
      </w:r>
      <w:r w:rsidR="00AD6363" w:rsidRPr="6D003CAF">
        <w:rPr>
          <w:i/>
          <w:iCs/>
          <w:color w:val="000000" w:themeColor="text1"/>
          <w:lang w:val="de-DE"/>
        </w:rPr>
        <w:t>Corporate Sustainability Reporting</w:t>
      </w:r>
      <w:r w:rsidR="00AD6363" w:rsidRPr="6D003CAF">
        <w:rPr>
          <w:color w:val="000000" w:themeColor="text1"/>
          <w:lang w:val="de-DE"/>
        </w:rPr>
        <w:t xml:space="preserve"> (CSR) und veröffentlichen einen Nachhaltigkeitsbericht (KPMG, 2022, S. 9). 6</w:t>
      </w:r>
      <w:r w:rsidR="001C0C00" w:rsidRPr="6D003CAF">
        <w:rPr>
          <w:color w:val="000000" w:themeColor="text1"/>
          <w:lang w:val="de-DE"/>
        </w:rPr>
        <w:t>4 Prozent</w:t>
      </w:r>
      <w:r w:rsidR="00AD6363" w:rsidRPr="6D003CAF">
        <w:rPr>
          <w:color w:val="000000" w:themeColor="text1"/>
          <w:lang w:val="de-DE"/>
        </w:rPr>
        <w:t xml:space="preserve"> der G250 geben an, dass Klimawandel ein Risiko für ihr Unternehmen darstellt (KPMG, 2022, S. 9)</w:t>
      </w:r>
      <w:r w:rsidR="4270AE91" w:rsidRPr="6D003CAF">
        <w:rPr>
          <w:color w:val="000000" w:themeColor="text1"/>
          <w:lang w:val="de-DE"/>
        </w:rPr>
        <w:t xml:space="preserve">. </w:t>
      </w:r>
    </w:p>
    <w:p w14:paraId="09FAD1EB" w14:textId="3E5D77DC" w:rsidR="00AD6363" w:rsidRPr="00726DC0" w:rsidRDefault="00AD6363" w:rsidP="000146B5">
      <w:pPr>
        <w:pStyle w:val="para"/>
        <w:jc w:val="left"/>
        <w:rPr>
          <w:color w:val="000000" w:themeColor="text1"/>
          <w:lang w:val="de-DE"/>
        </w:rPr>
      </w:pPr>
      <w:r w:rsidRPr="6D003CAF">
        <w:rPr>
          <w:color w:val="000000" w:themeColor="text1"/>
          <w:lang w:val="de-DE"/>
        </w:rPr>
        <w:t xml:space="preserve">Nachhaltigkeitsdaten zeigen öffentlichkeitswirksam auf, wie ein Unternehmen die langfristige Wertschöpfung und </w:t>
      </w:r>
      <w:r w:rsidR="00BD296A" w:rsidRPr="6D003CAF">
        <w:rPr>
          <w:color w:val="000000" w:themeColor="text1"/>
          <w:lang w:val="de-DE"/>
        </w:rPr>
        <w:t>die Rückwirkung auf</w:t>
      </w:r>
      <w:r w:rsidRPr="6D003CAF">
        <w:rPr>
          <w:color w:val="000000" w:themeColor="text1"/>
          <w:lang w:val="de-DE"/>
        </w:rPr>
        <w:t xml:space="preserve"> Gesellschaft und Umwelt definiert und umsetzt. Insofern </w:t>
      </w:r>
      <w:r w:rsidR="00E74912" w:rsidRPr="6D003CAF">
        <w:rPr>
          <w:color w:val="000000" w:themeColor="text1"/>
          <w:lang w:val="de-DE"/>
        </w:rPr>
        <w:t xml:space="preserve">gewinnen </w:t>
      </w:r>
      <w:r w:rsidRPr="6D003CAF">
        <w:rPr>
          <w:color w:val="000000" w:themeColor="text1"/>
          <w:lang w:val="de-DE"/>
        </w:rPr>
        <w:t xml:space="preserve">Nachhaltigkeitsdaten als Marketingwerkzeug </w:t>
      </w:r>
      <w:r w:rsidR="005C407F" w:rsidRPr="6D003CAF">
        <w:rPr>
          <w:color w:val="000000" w:themeColor="text1"/>
          <w:lang w:val="de-DE"/>
        </w:rPr>
        <w:t>(</w:t>
      </w:r>
      <w:r w:rsidR="001B6E9D" w:rsidRPr="6D003CAF">
        <w:rPr>
          <w:color w:val="000000" w:themeColor="text1"/>
          <w:lang w:val="de-DE"/>
        </w:rPr>
        <w:t>„</w:t>
      </w:r>
      <w:r w:rsidR="005C407F" w:rsidRPr="6D003CAF">
        <w:rPr>
          <w:i/>
          <w:iCs/>
          <w:color w:val="000000" w:themeColor="text1"/>
          <w:lang w:val="de-DE"/>
        </w:rPr>
        <w:t xml:space="preserve">Data-Driven </w:t>
      </w:r>
      <w:r w:rsidR="004458E1" w:rsidRPr="6D003CAF">
        <w:rPr>
          <w:i/>
          <w:iCs/>
          <w:color w:val="000000" w:themeColor="text1"/>
          <w:lang w:val="de-DE"/>
        </w:rPr>
        <w:t>Sustainability</w:t>
      </w:r>
      <w:r w:rsidR="001B6E9D" w:rsidRPr="6D003CAF">
        <w:rPr>
          <w:i/>
          <w:iCs/>
          <w:color w:val="000000" w:themeColor="text1"/>
          <w:lang w:val="de-DE"/>
        </w:rPr>
        <w:t>“</w:t>
      </w:r>
      <w:r w:rsidR="237C8168" w:rsidRPr="6D003CAF">
        <w:rPr>
          <w:i/>
          <w:iCs/>
          <w:color w:val="000000" w:themeColor="text1"/>
          <w:lang w:val="de-DE"/>
        </w:rPr>
        <w:t>, übersetzt: datenbasierte Nachhaltigkeit</w:t>
      </w:r>
      <w:r w:rsidR="005C407F" w:rsidRPr="6D003CAF">
        <w:rPr>
          <w:color w:val="000000" w:themeColor="text1"/>
          <w:lang w:val="de-DE"/>
        </w:rPr>
        <w:t xml:space="preserve">) </w:t>
      </w:r>
      <w:r w:rsidR="00E74912" w:rsidRPr="6D003CAF">
        <w:rPr>
          <w:color w:val="000000" w:themeColor="text1"/>
          <w:lang w:val="de-DE"/>
        </w:rPr>
        <w:t>an Relevanz</w:t>
      </w:r>
      <w:r w:rsidRPr="6D003CAF">
        <w:rPr>
          <w:color w:val="000000" w:themeColor="text1"/>
          <w:lang w:val="de-DE"/>
        </w:rPr>
        <w:t>, da sie die Beziehungen zu internen und externen Interessensträgern (Stakeholdern) – also Mitarbeiter</w:t>
      </w:r>
      <w:r w:rsidR="0083597A" w:rsidRPr="6D003CAF">
        <w:rPr>
          <w:color w:val="000000" w:themeColor="text1"/>
          <w:lang w:val="de-DE"/>
        </w:rPr>
        <w:t>innen</w:t>
      </w:r>
      <w:r w:rsidR="00D2751F" w:rsidRPr="6D003CAF">
        <w:rPr>
          <w:color w:val="000000" w:themeColor="text1"/>
          <w:lang w:val="de-DE"/>
        </w:rPr>
        <w:t xml:space="preserve"> und Mitarbeiter</w:t>
      </w:r>
      <w:r w:rsidRPr="6D003CAF">
        <w:rPr>
          <w:color w:val="000000" w:themeColor="text1"/>
          <w:lang w:val="de-DE"/>
        </w:rPr>
        <w:t>, Zuliefer- und Partnerunternehmen, Kund</w:t>
      </w:r>
      <w:r w:rsidR="00D2751F" w:rsidRPr="6D003CAF">
        <w:rPr>
          <w:color w:val="000000" w:themeColor="text1"/>
          <w:lang w:val="de-DE"/>
        </w:rPr>
        <w:t>innen und Kunden</w:t>
      </w:r>
      <w:r w:rsidRPr="6D003CAF">
        <w:rPr>
          <w:color w:val="000000" w:themeColor="text1"/>
          <w:lang w:val="de-DE"/>
        </w:rPr>
        <w:t>, Investoren aber auch Regulierungsbehörden – maßgeblich bestimmen</w:t>
      </w:r>
      <w:r w:rsidR="363E2CD0" w:rsidRPr="6D003CAF">
        <w:rPr>
          <w:color w:val="000000" w:themeColor="text1"/>
          <w:lang w:val="de-DE"/>
        </w:rPr>
        <w:t xml:space="preserve"> (</w:t>
      </w:r>
      <w:r w:rsidR="006E66F6" w:rsidRPr="6D003CAF">
        <w:rPr>
          <w:color w:val="000000" w:themeColor="text1"/>
          <w:lang w:val="de-DE"/>
        </w:rPr>
        <w:t xml:space="preserve">Tripathy, 2021, </w:t>
      </w:r>
      <w:r w:rsidR="00AE1849" w:rsidRPr="6D003CAF">
        <w:rPr>
          <w:color w:val="000000" w:themeColor="text1"/>
          <w:lang w:val="de-DE"/>
        </w:rPr>
        <w:t>Ramanathan</w:t>
      </w:r>
      <w:r w:rsidR="00556CBF" w:rsidRPr="6D003CAF">
        <w:rPr>
          <w:color w:val="000000" w:themeColor="text1"/>
          <w:lang w:val="de-DE"/>
        </w:rPr>
        <w:t xml:space="preserve"> und Isaksson</w:t>
      </w:r>
      <w:r w:rsidR="00AE1849" w:rsidRPr="6D003CAF">
        <w:rPr>
          <w:color w:val="000000" w:themeColor="text1"/>
          <w:lang w:val="de-DE"/>
        </w:rPr>
        <w:t>,</w:t>
      </w:r>
      <w:r w:rsidR="006C0665" w:rsidRPr="6D003CAF">
        <w:rPr>
          <w:color w:val="000000" w:themeColor="text1"/>
          <w:lang w:val="de-DE"/>
        </w:rPr>
        <w:t xml:space="preserve"> 2022)</w:t>
      </w:r>
      <w:r w:rsidR="290E7447" w:rsidRPr="6D003CAF">
        <w:rPr>
          <w:color w:val="000000" w:themeColor="text1"/>
          <w:lang w:val="de-DE"/>
        </w:rPr>
        <w:t>.</w:t>
      </w:r>
      <w:r w:rsidRPr="6D003CAF">
        <w:rPr>
          <w:color w:val="000000" w:themeColor="text1"/>
          <w:lang w:val="de-DE"/>
        </w:rPr>
        <w:t xml:space="preserve"> Die Nachhaltigkeitsberichterstattung ist sowohl ein Managementinstrument als auch ein Instrument der Rechenschaftslegung (Europäischer Rechnungshof, 2019, S. 14). Sie ist Werkzeug zur Einschätzung der eigenen Fortschritte hin zur Erfüllung der ESG-Ziele bzw. des Net Zero-Ziel</w:t>
      </w:r>
      <w:r w:rsidR="00B22D71" w:rsidRPr="6D003CAF">
        <w:rPr>
          <w:color w:val="000000" w:themeColor="text1"/>
          <w:lang w:val="de-DE"/>
        </w:rPr>
        <w:t>s</w:t>
      </w:r>
      <w:r w:rsidR="000336DD" w:rsidRPr="6D003CAF">
        <w:rPr>
          <w:color w:val="000000" w:themeColor="text1"/>
          <w:lang w:val="de-DE"/>
        </w:rPr>
        <w:t>,</w:t>
      </w:r>
      <w:r w:rsidRPr="6D003CAF">
        <w:rPr>
          <w:color w:val="000000" w:themeColor="text1"/>
          <w:lang w:val="de-DE"/>
        </w:rPr>
        <w:t xml:space="preserve"> dient aber auch der Abgrenzung zu anderen Wettbewerbern. Immer mehr gilt die Devise: Wer nachhaltig wirtschaftet</w:t>
      </w:r>
      <w:r w:rsidR="003A72C5" w:rsidRPr="6D003CAF">
        <w:rPr>
          <w:color w:val="000000" w:themeColor="text1"/>
          <w:lang w:val="de-DE"/>
        </w:rPr>
        <w:t xml:space="preserve"> und dies entlang der Lieferkette sichbar macht</w:t>
      </w:r>
      <w:r w:rsidRPr="6D003CAF">
        <w:rPr>
          <w:color w:val="000000" w:themeColor="text1"/>
          <w:lang w:val="de-DE"/>
        </w:rPr>
        <w:t>, hat eindeutige Wettbewerbsvorteile.</w:t>
      </w:r>
      <w:r w:rsidR="00001F45" w:rsidRPr="6D003CAF">
        <w:rPr>
          <w:color w:val="000000" w:themeColor="text1"/>
          <w:lang w:val="de-DE"/>
        </w:rPr>
        <w:t xml:space="preserve"> </w:t>
      </w:r>
      <w:r w:rsidR="00BB31F1" w:rsidRPr="6D003CAF">
        <w:rPr>
          <w:color w:val="000000" w:themeColor="text1"/>
          <w:lang w:val="de-DE"/>
        </w:rPr>
        <w:t>Auch i</w:t>
      </w:r>
      <w:r w:rsidR="00001F45" w:rsidRPr="6D003CAF">
        <w:rPr>
          <w:color w:val="000000" w:themeColor="text1"/>
          <w:lang w:val="de-DE"/>
        </w:rPr>
        <w:t xml:space="preserve">n der Forschung konnte </w:t>
      </w:r>
      <w:r w:rsidR="00CC50D4" w:rsidRPr="6D003CAF">
        <w:rPr>
          <w:color w:val="000000" w:themeColor="text1"/>
          <w:lang w:val="de-DE"/>
        </w:rPr>
        <w:t>dieser Zusammenhang</w:t>
      </w:r>
      <w:r w:rsidR="00001F45" w:rsidRPr="6D003CAF">
        <w:rPr>
          <w:color w:val="000000" w:themeColor="text1"/>
          <w:lang w:val="de-DE"/>
        </w:rPr>
        <w:t xml:space="preserve"> empirisch belegt werden (Tan</w:t>
      </w:r>
      <w:r w:rsidR="00556CBF" w:rsidRPr="6D003CAF">
        <w:rPr>
          <w:color w:val="000000" w:themeColor="text1"/>
          <w:lang w:val="de-DE"/>
        </w:rPr>
        <w:t xml:space="preserve"> et al.</w:t>
      </w:r>
      <w:r w:rsidR="00001F45" w:rsidRPr="6D003CAF">
        <w:rPr>
          <w:color w:val="000000" w:themeColor="text1"/>
          <w:lang w:val="de-DE"/>
        </w:rPr>
        <w:t xml:space="preserve"> 2015</w:t>
      </w:r>
      <w:r w:rsidR="00BB31F1" w:rsidRPr="6D003CAF">
        <w:rPr>
          <w:color w:val="000000" w:themeColor="text1"/>
          <w:lang w:val="de-DE"/>
        </w:rPr>
        <w:t>, Shad</w:t>
      </w:r>
      <w:r w:rsidR="001A7F02" w:rsidRPr="6D003CAF">
        <w:rPr>
          <w:color w:val="000000" w:themeColor="text1"/>
          <w:lang w:val="de-DE"/>
        </w:rPr>
        <w:t xml:space="preserve"> et al. </w:t>
      </w:r>
      <w:r w:rsidR="00BB31F1" w:rsidRPr="6D003CAF">
        <w:rPr>
          <w:color w:val="000000" w:themeColor="text1"/>
          <w:lang w:val="de-DE"/>
        </w:rPr>
        <w:t>2019</w:t>
      </w:r>
      <w:r w:rsidR="002442A9" w:rsidRPr="6D003CAF">
        <w:rPr>
          <w:color w:val="000000" w:themeColor="text1"/>
          <w:lang w:val="de-DE"/>
        </w:rPr>
        <w:t>, Hermundsdottir</w:t>
      </w:r>
      <w:r w:rsidR="005B302C" w:rsidRPr="6D003CAF">
        <w:rPr>
          <w:color w:val="000000" w:themeColor="text1"/>
          <w:lang w:val="de-DE"/>
        </w:rPr>
        <w:t xml:space="preserve"> und Aspelund</w:t>
      </w:r>
      <w:r w:rsidR="002442A9" w:rsidRPr="6D003CAF">
        <w:rPr>
          <w:color w:val="000000" w:themeColor="text1"/>
          <w:lang w:val="de-DE"/>
        </w:rPr>
        <w:t xml:space="preserve"> 2021</w:t>
      </w:r>
      <w:r w:rsidR="00DC19B5" w:rsidRPr="6D003CAF">
        <w:rPr>
          <w:color w:val="000000" w:themeColor="text1"/>
          <w:lang w:val="de-DE"/>
        </w:rPr>
        <w:t>, Kraft</w:t>
      </w:r>
      <w:r w:rsidR="00FD5628" w:rsidRPr="6D003CAF">
        <w:rPr>
          <w:color w:val="000000" w:themeColor="text1"/>
          <w:lang w:val="de-DE"/>
        </w:rPr>
        <w:t xml:space="preserve"> und Zheng</w:t>
      </w:r>
      <w:r w:rsidR="00DC19B5" w:rsidRPr="6D003CAF">
        <w:rPr>
          <w:color w:val="000000" w:themeColor="text1"/>
          <w:lang w:val="de-DE"/>
        </w:rPr>
        <w:t xml:space="preserve"> 2021</w:t>
      </w:r>
      <w:r w:rsidR="00001F45" w:rsidRPr="6D003CAF">
        <w:rPr>
          <w:color w:val="000000" w:themeColor="text1"/>
          <w:lang w:val="de-DE"/>
        </w:rPr>
        <w:t>)</w:t>
      </w:r>
    </w:p>
    <w:p w14:paraId="7653D299" w14:textId="77777777" w:rsidR="00AD6363" w:rsidRPr="00726DC0" w:rsidRDefault="00AD6363" w:rsidP="000146B5">
      <w:pPr>
        <w:pStyle w:val="para"/>
        <w:jc w:val="left"/>
        <w:rPr>
          <w:color w:val="000000" w:themeColor="text1"/>
          <w:lang w:val="de-DE"/>
        </w:rPr>
      </w:pPr>
      <w:r w:rsidRPr="00726DC0">
        <w:rPr>
          <w:color w:val="000000" w:themeColor="text1"/>
          <w:lang w:val="de-DE"/>
        </w:rPr>
        <w:t>Um den hohen Anforderungen an Komplexität, speziell hinsichtlich der Anwendbarkeit für unterschiedliche Unternehmen und der Vergleichbarkeit gerecht zu werden, befindet sich die Nachhaltigkeitsberichterstattung in einem fortwährenden Prozess der Weiterentwicklung, verbunden mit zunehmender Standardisierung. Derzeit gibt es global eine Reihe von Standards und Berichterstattungs-Richtlinien (Frameworks), die sich in Tiefe und Umfang deutlich unterscheiden.</w:t>
      </w:r>
    </w:p>
    <w:p w14:paraId="08C33A8F" w14:textId="77777777" w:rsidR="00AD6363" w:rsidRPr="00726DC0" w:rsidRDefault="00AD6363" w:rsidP="000146B5">
      <w:pPr>
        <w:pStyle w:val="para"/>
        <w:jc w:val="left"/>
        <w:rPr>
          <w:color w:val="000000" w:themeColor="text1"/>
          <w:lang w:val="de-DE"/>
        </w:rPr>
      </w:pPr>
      <w:r w:rsidRPr="00726DC0">
        <w:rPr>
          <w:color w:val="000000" w:themeColor="text1"/>
          <w:lang w:val="de-DE"/>
        </w:rPr>
        <w:t xml:space="preserve">Mit der Ende 2022 von der EU beschlossenen und ab 01. Januar 2025 in Kraft tretenden </w:t>
      </w:r>
      <w:r w:rsidRPr="00726DC0">
        <w:rPr>
          <w:i/>
          <w:iCs/>
          <w:color w:val="000000" w:themeColor="text1"/>
          <w:lang w:val="de-DE"/>
        </w:rPr>
        <w:t>Corporate Sustainability Reporting Directive</w:t>
      </w:r>
      <w:r w:rsidRPr="00726DC0">
        <w:rPr>
          <w:color w:val="000000" w:themeColor="text1"/>
          <w:lang w:val="de-DE"/>
        </w:rPr>
        <w:t xml:space="preserve"> (CSRD) wird die weltweit umfangreichste Unternehmens-Nachhaltigkeitsberichtserstattung bis 2026 verbindlich. Schätzungen zufolge wirkt das auf rund 49.000 Unternehmen (mit Ausnahme von Kleinstunternehmen) EU-weit.</w:t>
      </w:r>
      <w:r w:rsidRPr="00726DC0">
        <w:rPr>
          <w:rStyle w:val="Funotenzeichen"/>
          <w:color w:val="000000" w:themeColor="text1"/>
          <w:lang w:val="de-DE"/>
        </w:rPr>
        <w:footnoteReference w:id="2"/>
      </w:r>
      <w:r w:rsidRPr="00726DC0">
        <w:rPr>
          <w:color w:val="000000" w:themeColor="text1"/>
          <w:lang w:val="de-DE"/>
        </w:rPr>
        <w:t xml:space="preserve"> </w:t>
      </w:r>
    </w:p>
    <w:p w14:paraId="44AA46E8" w14:textId="7410424D" w:rsidR="00AD6363" w:rsidRPr="00726DC0" w:rsidRDefault="00AD6363" w:rsidP="000146B5">
      <w:pPr>
        <w:pStyle w:val="para"/>
        <w:jc w:val="left"/>
        <w:rPr>
          <w:color w:val="000000" w:themeColor="text1"/>
          <w:lang w:val="de-DE"/>
        </w:rPr>
      </w:pPr>
      <w:r w:rsidRPr="00726DC0">
        <w:rPr>
          <w:color w:val="000000" w:themeColor="text1"/>
          <w:lang w:val="de-DE"/>
        </w:rPr>
        <w:t xml:space="preserve">Eine Taskforce der </w:t>
      </w:r>
      <w:r w:rsidRPr="00726DC0">
        <w:rPr>
          <w:i/>
          <w:iCs/>
          <w:color w:val="000000" w:themeColor="text1"/>
          <w:lang w:val="de-DE"/>
        </w:rPr>
        <w:t>European Financial Reporting Advisory Group</w:t>
      </w:r>
      <w:r w:rsidRPr="00726DC0">
        <w:rPr>
          <w:color w:val="000000" w:themeColor="text1"/>
          <w:lang w:val="de-DE"/>
        </w:rPr>
        <w:t xml:space="preserve"> (EFRAG) erarbeitet Vorschläge, um die Wirksamkeit der derzeit gültigen NFRD (</w:t>
      </w:r>
      <w:r w:rsidRPr="00726DC0">
        <w:rPr>
          <w:i/>
          <w:iCs/>
          <w:color w:val="000000" w:themeColor="text1"/>
          <w:lang w:val="de-DE"/>
        </w:rPr>
        <w:t>Non-Financial Reporting Directive</w:t>
      </w:r>
      <w:r w:rsidRPr="00726DC0">
        <w:rPr>
          <w:color w:val="000000" w:themeColor="text1"/>
          <w:lang w:val="de-DE"/>
        </w:rPr>
        <w:t xml:space="preserve">) zu erhöhen. Ziel ist dabei die Einführung einer erweiterten und vereinheitlichten Berichtspflicht, welche die Messbarkeit, Transparenz und Vergleichbarkeit der Nachhaltigkeits-Kennziffern erhöhen soll. </w:t>
      </w:r>
      <w:r w:rsidR="005A55D7" w:rsidRPr="00726DC0">
        <w:rPr>
          <w:color w:val="000000" w:themeColor="text1"/>
          <w:lang w:val="de-DE"/>
        </w:rPr>
        <w:t>Es werden</w:t>
      </w:r>
      <w:r w:rsidRPr="00726DC0">
        <w:rPr>
          <w:color w:val="000000" w:themeColor="text1"/>
          <w:lang w:val="de-DE"/>
        </w:rPr>
        <w:t xml:space="preserve"> bestehende Standards und Regelwerke einbezogen. Die bekanntesten ESG-Richtlinien und -Standards weltweit sind GRI (Global Reporting Initiative), Sustainability Accounting Standards Board (SASB), die Task Force on Climate-related Financial Disclosures (TCDF) und die von der UN gesetzten Nachhaltigkeitsziele, die Sustainability Development Goals (SDG). Ein vom Institut für ökologische Wirtschaftsforschung (IÖW) und der Unternehmerinitiative future e.V. durchgeführtes Ranking der Nachhaltigkeitsberichte der 100 größten Unternehmen mit Sitz in Deutschland zeigt, dass 62 (von 67) Großunternehmen und 27 (von 39) KMUs sich an die GRI-Standards halten. Auf die SDGs nimmt ebenfalls der größte Anteil der Unternehmen Bezug</w:t>
      </w:r>
      <w:r w:rsidR="005A55D7" w:rsidRPr="00726DC0">
        <w:rPr>
          <w:color w:val="000000" w:themeColor="text1"/>
          <w:lang w:val="de-DE"/>
        </w:rPr>
        <w:t>:</w:t>
      </w:r>
      <w:r w:rsidRPr="00726DC0">
        <w:rPr>
          <w:color w:val="000000" w:themeColor="text1"/>
          <w:lang w:val="de-DE"/>
        </w:rPr>
        <w:t xml:space="preserve"> 85 Prozent der Großunternehmen und 54 Prozent der KMUs. (</w:t>
      </w:r>
      <w:r w:rsidR="006C42D1" w:rsidRPr="00726DC0">
        <w:rPr>
          <w:color w:val="000000" w:themeColor="text1"/>
          <w:lang w:val="de-DE"/>
        </w:rPr>
        <w:t>CSR-Reporting</w:t>
      </w:r>
      <w:r w:rsidRPr="00726DC0">
        <w:rPr>
          <w:color w:val="000000" w:themeColor="text1"/>
          <w:lang w:val="de-DE"/>
        </w:rPr>
        <w:t xml:space="preserve"> 2021, S.18/19)</w:t>
      </w:r>
    </w:p>
    <w:p w14:paraId="536F0CA5" w14:textId="7A4BD6CF" w:rsidR="00AD6363" w:rsidRPr="00726DC0" w:rsidRDefault="00AD6363" w:rsidP="000146B5">
      <w:pPr>
        <w:pStyle w:val="para"/>
        <w:jc w:val="left"/>
        <w:rPr>
          <w:color w:val="000000" w:themeColor="text1"/>
          <w:lang w:val="de-DE"/>
        </w:rPr>
      </w:pPr>
      <w:r w:rsidRPr="00726DC0">
        <w:rPr>
          <w:color w:val="000000" w:themeColor="text1"/>
          <w:lang w:val="de-DE"/>
        </w:rPr>
        <w:t>Als weiteren Konkretisierungsvorstoß verankert die CSRD die Anforderung der doppelten Wesentlichkeit (</w:t>
      </w:r>
      <w:r w:rsidRPr="00726DC0">
        <w:rPr>
          <w:i/>
          <w:iCs/>
          <w:color w:val="000000" w:themeColor="text1"/>
          <w:lang w:val="de-DE"/>
        </w:rPr>
        <w:t>double materiality</w:t>
      </w:r>
      <w:r w:rsidRPr="00726DC0">
        <w:rPr>
          <w:color w:val="000000" w:themeColor="text1"/>
          <w:lang w:val="de-DE"/>
        </w:rPr>
        <w:t>) also die Auswirkungen des Unternehmens auf Mensch</w:t>
      </w:r>
      <w:r w:rsidR="00954959" w:rsidRPr="00726DC0">
        <w:rPr>
          <w:color w:val="000000" w:themeColor="text1"/>
          <w:lang w:val="de-DE"/>
        </w:rPr>
        <w:t xml:space="preserve"> </w:t>
      </w:r>
      <w:r w:rsidRPr="00726DC0">
        <w:rPr>
          <w:color w:val="000000" w:themeColor="text1"/>
          <w:lang w:val="de-DE"/>
        </w:rPr>
        <w:t xml:space="preserve">und Umwelt sowie die äußeren Einflüsse, die auf das Unternehmen einwirken (European Commission 2023). Diese Verbindung von „outside-in“ mit einer „inside-out“ Perspektive erweitert die Gesamtschau auf die Nachhaltigkeitsleistungen eines Unternehmens, birgt aber grundlegende ideologische Konflikte, die sich in den unterschiedlichen Interessen verschiedener interner und externer Stakeholder manifestiert. (De Villier </w:t>
      </w:r>
      <w:r w:rsidR="00E40577" w:rsidRPr="00726DC0">
        <w:rPr>
          <w:color w:val="000000" w:themeColor="text1"/>
          <w:lang w:val="de-DE"/>
        </w:rPr>
        <w:t xml:space="preserve">und La Torre </w:t>
      </w:r>
      <w:r w:rsidRPr="00726DC0">
        <w:rPr>
          <w:color w:val="000000" w:themeColor="text1"/>
          <w:lang w:val="de-DE"/>
        </w:rPr>
        <w:t>2022, S. 10)</w:t>
      </w:r>
    </w:p>
    <w:p w14:paraId="6644F207" w14:textId="4A7CAF2C" w:rsidR="00AD6363" w:rsidRPr="00726DC0" w:rsidRDefault="00AD6363" w:rsidP="000146B5">
      <w:pPr>
        <w:pStyle w:val="para"/>
        <w:jc w:val="left"/>
        <w:rPr>
          <w:color w:val="000000" w:themeColor="text1"/>
          <w:lang w:val="de-DE"/>
        </w:rPr>
      </w:pPr>
      <w:r w:rsidRPr="00726DC0">
        <w:rPr>
          <w:color w:val="000000" w:themeColor="text1"/>
          <w:lang w:val="de-DE"/>
        </w:rPr>
        <w:t>Ebenso wie die Finanzberichterstattung wird auch die Nachhaltigkeitsberichterstattung künftig durch externe Qualifizierer geprüft werden. Die EU-Kommission legt dafür einheitliche Prüfstandards fest. Investoren, Aufsichtsbehörden, aber auch Konsument</w:t>
      </w:r>
      <w:r w:rsidR="00014AE3" w:rsidRPr="00726DC0">
        <w:rPr>
          <w:color w:val="000000" w:themeColor="text1"/>
          <w:lang w:val="de-DE"/>
        </w:rPr>
        <w:t>innen und Konsumenten</w:t>
      </w:r>
      <w:r w:rsidRPr="00726DC0">
        <w:rPr>
          <w:color w:val="000000" w:themeColor="text1"/>
          <w:lang w:val="de-DE"/>
        </w:rPr>
        <w:t xml:space="preserve"> sollen einen tieferen Einblick in die nicht-finanziellen Nachhaltigkeitsleistungen einer großen Bandbreite an Unternehmen gewinnen. Erst dann kann sichergestellt werden, dass ein Unternehmen effektive nachhaltige Geschäftspraktiken verfolgt (Brockhoff et al. 2020)</w:t>
      </w:r>
      <w:r w:rsidR="00014AE3" w:rsidRPr="00726DC0">
        <w:rPr>
          <w:color w:val="000000" w:themeColor="text1"/>
          <w:lang w:val="de-DE"/>
        </w:rPr>
        <w:t>.</w:t>
      </w:r>
    </w:p>
    <w:p w14:paraId="3DF95C41" w14:textId="40344F8E" w:rsidR="00891D3A" w:rsidRPr="00726DC0" w:rsidRDefault="000A5199" w:rsidP="000146B5">
      <w:pPr>
        <w:pStyle w:val="heading1"/>
        <w:rPr>
          <w:color w:val="000000" w:themeColor="text1"/>
          <w:lang w:val="de-DE"/>
        </w:rPr>
      </w:pPr>
      <w:r w:rsidRPr="00726DC0">
        <w:rPr>
          <w:color w:val="000000" w:themeColor="text1"/>
          <w:lang w:val="de-DE"/>
        </w:rPr>
        <w:t xml:space="preserve">3. </w:t>
      </w:r>
      <w:r w:rsidR="00891D3A" w:rsidRPr="00726DC0">
        <w:rPr>
          <w:color w:val="000000" w:themeColor="text1"/>
          <w:lang w:val="de-DE"/>
        </w:rPr>
        <w:t>Nachhaltigkeit mittels High</w:t>
      </w:r>
      <w:r w:rsidR="00B26AE0" w:rsidRPr="00726DC0">
        <w:rPr>
          <w:color w:val="000000" w:themeColor="text1"/>
          <w:lang w:val="de-DE"/>
        </w:rPr>
        <w:t>-</w:t>
      </w:r>
      <w:r w:rsidR="00891D3A" w:rsidRPr="00726DC0">
        <w:rPr>
          <w:color w:val="000000" w:themeColor="text1"/>
          <w:lang w:val="de-DE"/>
        </w:rPr>
        <w:t>Tech: Technologien auf dem Prüfstand</w:t>
      </w:r>
      <w:r w:rsidR="00562919" w:rsidRPr="00726DC0">
        <w:rPr>
          <w:color w:val="000000" w:themeColor="text1"/>
          <w:lang w:val="de-DE"/>
        </w:rPr>
        <w:t xml:space="preserve"> der Nachhaltigkeit</w:t>
      </w:r>
    </w:p>
    <w:p w14:paraId="2E50D3F1" w14:textId="77777777" w:rsidR="005A55D7" w:rsidRPr="00726DC0" w:rsidRDefault="00891D3A" w:rsidP="000146B5">
      <w:pPr>
        <w:pStyle w:val="para"/>
        <w:jc w:val="left"/>
        <w:rPr>
          <w:color w:val="000000" w:themeColor="text1"/>
          <w:lang w:val="de-DE"/>
        </w:rPr>
      </w:pPr>
      <w:r w:rsidRPr="00726DC0">
        <w:rPr>
          <w:color w:val="000000" w:themeColor="text1"/>
          <w:lang w:val="de-DE"/>
        </w:rPr>
        <w:t>Die wesentliche Frage, die wir in dieser Arbeit beantworten wollen</w:t>
      </w:r>
      <w:r w:rsidR="00562919" w:rsidRPr="00726DC0">
        <w:rPr>
          <w:color w:val="000000" w:themeColor="text1"/>
          <w:lang w:val="de-DE"/>
        </w:rPr>
        <w:t xml:space="preserve">, </w:t>
      </w:r>
      <w:r w:rsidRPr="00726DC0">
        <w:rPr>
          <w:color w:val="000000" w:themeColor="text1"/>
          <w:lang w:val="de-DE"/>
        </w:rPr>
        <w:t xml:space="preserve">ist: </w:t>
      </w:r>
    </w:p>
    <w:p w14:paraId="439503A3" w14:textId="77777777" w:rsidR="005A55D7" w:rsidRPr="00726DC0" w:rsidRDefault="005A55D7" w:rsidP="000146B5">
      <w:pPr>
        <w:pStyle w:val="para"/>
        <w:jc w:val="left"/>
        <w:rPr>
          <w:color w:val="000000" w:themeColor="text1"/>
          <w:lang w:val="de-DE"/>
        </w:rPr>
      </w:pPr>
    </w:p>
    <w:p w14:paraId="7EDA5F70" w14:textId="05CF225E" w:rsidR="005A55D7" w:rsidRPr="00726DC0" w:rsidRDefault="00891D3A" w:rsidP="000146B5">
      <w:pPr>
        <w:pStyle w:val="para"/>
        <w:jc w:val="left"/>
        <w:rPr>
          <w:i/>
          <w:iCs/>
          <w:color w:val="000000" w:themeColor="text1"/>
          <w:lang w:val="de-DE"/>
        </w:rPr>
      </w:pPr>
      <w:r w:rsidRPr="00726DC0">
        <w:rPr>
          <w:i/>
          <w:iCs/>
          <w:color w:val="000000" w:themeColor="text1"/>
          <w:lang w:val="de-DE"/>
        </w:rPr>
        <w:t>Welche Möglichkeiten bieten sich Individuen</w:t>
      </w:r>
      <w:r w:rsidR="00562919" w:rsidRPr="00726DC0">
        <w:rPr>
          <w:i/>
          <w:iCs/>
          <w:color w:val="000000" w:themeColor="text1"/>
          <w:lang w:val="de-DE"/>
        </w:rPr>
        <w:t xml:space="preserve"> und Unternehmen</w:t>
      </w:r>
      <w:r w:rsidRPr="00726DC0">
        <w:rPr>
          <w:i/>
          <w:iCs/>
          <w:color w:val="000000" w:themeColor="text1"/>
          <w:lang w:val="de-DE"/>
        </w:rPr>
        <w:t xml:space="preserve"> an, mittels vorhandener Technologien und Methoden</w:t>
      </w:r>
      <w:r w:rsidR="005A55D7" w:rsidRPr="00726DC0">
        <w:rPr>
          <w:i/>
          <w:iCs/>
          <w:color w:val="000000" w:themeColor="text1"/>
          <w:lang w:val="de-DE"/>
        </w:rPr>
        <w:t>,</w:t>
      </w:r>
      <w:r w:rsidRPr="00726DC0">
        <w:rPr>
          <w:i/>
          <w:iCs/>
          <w:color w:val="000000" w:themeColor="text1"/>
          <w:lang w:val="de-DE"/>
        </w:rPr>
        <w:t xml:space="preserve"> </w:t>
      </w:r>
      <w:r w:rsidR="000A5199" w:rsidRPr="00726DC0">
        <w:rPr>
          <w:i/>
          <w:iCs/>
          <w:color w:val="000000" w:themeColor="text1"/>
          <w:lang w:val="de-DE"/>
        </w:rPr>
        <w:t xml:space="preserve">die Transparenz von </w:t>
      </w:r>
      <w:r w:rsidRPr="00726DC0">
        <w:rPr>
          <w:i/>
          <w:iCs/>
          <w:color w:val="000000" w:themeColor="text1"/>
          <w:lang w:val="de-DE"/>
        </w:rPr>
        <w:t xml:space="preserve">Nachhaltigkeitsdaten zu </w:t>
      </w:r>
      <w:r w:rsidR="000A5199" w:rsidRPr="00726DC0">
        <w:rPr>
          <w:i/>
          <w:iCs/>
          <w:color w:val="000000" w:themeColor="text1"/>
          <w:lang w:val="de-DE"/>
        </w:rPr>
        <w:t xml:space="preserve">erhöhen, um sie für </w:t>
      </w:r>
      <w:r w:rsidR="00562919" w:rsidRPr="00726DC0">
        <w:rPr>
          <w:i/>
          <w:iCs/>
          <w:color w:val="000000" w:themeColor="text1"/>
          <w:lang w:val="de-DE"/>
        </w:rPr>
        <w:t xml:space="preserve">andere </w:t>
      </w:r>
      <w:r w:rsidR="001F790F" w:rsidRPr="00726DC0">
        <w:rPr>
          <w:i/>
          <w:iCs/>
          <w:color w:val="000000" w:themeColor="text1"/>
          <w:lang w:val="de-DE"/>
        </w:rPr>
        <w:t>– in unserem Fokus di</w:t>
      </w:r>
      <w:r w:rsidR="00D9366E" w:rsidRPr="00726DC0">
        <w:rPr>
          <w:i/>
          <w:iCs/>
          <w:color w:val="000000" w:themeColor="text1"/>
          <w:lang w:val="de-DE"/>
        </w:rPr>
        <w:t xml:space="preserve">e </w:t>
      </w:r>
      <w:r w:rsidR="00B161E4" w:rsidRPr="00726DC0">
        <w:rPr>
          <w:i/>
          <w:iCs/>
          <w:color w:val="000000" w:themeColor="text1"/>
          <w:lang w:val="de-DE"/>
        </w:rPr>
        <w:t xml:space="preserve">nachhaltigkeitsbewussten </w:t>
      </w:r>
      <w:r w:rsidR="001F790F" w:rsidRPr="00726DC0">
        <w:rPr>
          <w:i/>
          <w:iCs/>
          <w:color w:val="000000" w:themeColor="text1"/>
          <w:lang w:val="de-DE"/>
        </w:rPr>
        <w:t>Konsument</w:t>
      </w:r>
      <w:r w:rsidR="003412BC" w:rsidRPr="00726DC0">
        <w:rPr>
          <w:i/>
          <w:iCs/>
          <w:color w:val="000000" w:themeColor="text1"/>
          <w:lang w:val="de-DE"/>
        </w:rPr>
        <w:t>innen und Konsument</w:t>
      </w:r>
      <w:r w:rsidR="007C08F9" w:rsidRPr="00726DC0">
        <w:rPr>
          <w:i/>
          <w:iCs/>
          <w:color w:val="000000" w:themeColor="text1"/>
          <w:lang w:val="de-DE"/>
        </w:rPr>
        <w:t>e</w:t>
      </w:r>
      <w:r w:rsidR="001F790F" w:rsidRPr="00726DC0">
        <w:rPr>
          <w:i/>
          <w:iCs/>
          <w:color w:val="000000" w:themeColor="text1"/>
          <w:lang w:val="de-DE"/>
        </w:rPr>
        <w:t xml:space="preserve">n – </w:t>
      </w:r>
      <w:r w:rsidR="00562919" w:rsidRPr="00726DC0">
        <w:rPr>
          <w:i/>
          <w:iCs/>
          <w:color w:val="000000" w:themeColor="text1"/>
          <w:lang w:val="de-DE"/>
        </w:rPr>
        <w:t>nutzbar zu machen</w:t>
      </w:r>
      <w:r w:rsidRPr="00726DC0">
        <w:rPr>
          <w:i/>
          <w:iCs/>
          <w:color w:val="000000" w:themeColor="text1"/>
          <w:lang w:val="de-DE"/>
        </w:rPr>
        <w:t xml:space="preserve">. </w:t>
      </w:r>
    </w:p>
    <w:p w14:paraId="58E7FD9D" w14:textId="77777777" w:rsidR="005A55D7" w:rsidRPr="00726DC0" w:rsidRDefault="005A55D7" w:rsidP="000146B5">
      <w:pPr>
        <w:pStyle w:val="para"/>
        <w:jc w:val="left"/>
        <w:rPr>
          <w:color w:val="000000" w:themeColor="text1"/>
          <w:lang w:val="de-DE"/>
        </w:rPr>
      </w:pPr>
    </w:p>
    <w:p w14:paraId="100B787E" w14:textId="2E46B94A" w:rsidR="00DA2148" w:rsidRPr="00726DC0" w:rsidRDefault="00D4630D" w:rsidP="000146B5">
      <w:pPr>
        <w:pStyle w:val="para"/>
        <w:jc w:val="left"/>
        <w:rPr>
          <w:color w:val="000000" w:themeColor="text1"/>
          <w:lang w:val="de-DE"/>
        </w:rPr>
      </w:pPr>
      <w:r w:rsidRPr="00726DC0">
        <w:rPr>
          <w:color w:val="000000" w:themeColor="text1"/>
          <w:lang w:val="de-DE"/>
        </w:rPr>
        <w:t xml:space="preserve">Nach dem Konzept des </w:t>
      </w:r>
      <w:r w:rsidR="005A55D7" w:rsidRPr="6D003CAF">
        <w:rPr>
          <w:i/>
          <w:iCs/>
          <w:color w:val="000000" w:themeColor="text1"/>
          <w:lang w:val="de-DE"/>
        </w:rPr>
        <w:t>E</w:t>
      </w:r>
      <w:r w:rsidRPr="6D003CAF">
        <w:rPr>
          <w:i/>
          <w:iCs/>
          <w:color w:val="000000" w:themeColor="text1"/>
          <w:lang w:val="de-DE"/>
        </w:rPr>
        <w:t>mergenten Verhaltens</w:t>
      </w:r>
      <w:r w:rsidRPr="00726DC0">
        <w:rPr>
          <w:color w:val="000000" w:themeColor="text1"/>
          <w:lang w:val="de-DE"/>
        </w:rPr>
        <w:t xml:space="preserve"> (</w:t>
      </w:r>
      <w:r w:rsidR="00CA79F3" w:rsidRPr="00726DC0">
        <w:rPr>
          <w:color w:val="000000" w:themeColor="text1"/>
          <w:lang w:val="de-DE"/>
        </w:rPr>
        <w:t xml:space="preserve">engl. </w:t>
      </w:r>
      <w:r w:rsidR="00641BD8" w:rsidRPr="6D003CAF">
        <w:rPr>
          <w:i/>
          <w:iCs/>
          <w:color w:val="000000" w:themeColor="text1"/>
          <w:lang w:val="de-DE"/>
        </w:rPr>
        <w:t>E</w:t>
      </w:r>
      <w:r w:rsidRPr="6D003CAF">
        <w:rPr>
          <w:i/>
          <w:iCs/>
          <w:color w:val="000000" w:themeColor="text1"/>
          <w:lang w:val="de-DE"/>
        </w:rPr>
        <w:t xml:space="preserve">merging </w:t>
      </w:r>
      <w:r w:rsidR="00641BD8" w:rsidRPr="6D003CAF">
        <w:rPr>
          <w:i/>
          <w:iCs/>
          <w:color w:val="000000" w:themeColor="text1"/>
          <w:lang w:val="de-DE"/>
        </w:rPr>
        <w:t>B</w:t>
      </w:r>
      <w:r w:rsidRPr="6D003CAF">
        <w:rPr>
          <w:i/>
          <w:iCs/>
          <w:color w:val="000000" w:themeColor="text1"/>
          <w:lang w:val="de-DE"/>
        </w:rPr>
        <w:t>ehavior</w:t>
      </w:r>
      <w:r w:rsidRPr="00726DC0">
        <w:rPr>
          <w:color w:val="000000" w:themeColor="text1"/>
          <w:lang w:val="de-DE"/>
        </w:rPr>
        <w:t>) wirken sich Verhaltensmuster, die innerhalb eines Systems entstehen,</w:t>
      </w:r>
      <w:r w:rsidR="00641BD8" w:rsidRPr="00726DC0">
        <w:rPr>
          <w:color w:val="000000" w:themeColor="text1"/>
          <w:lang w:val="de-DE"/>
        </w:rPr>
        <w:t xml:space="preserve"> nicht-</w:t>
      </w:r>
      <w:r w:rsidRPr="00726DC0">
        <w:rPr>
          <w:color w:val="000000" w:themeColor="text1"/>
          <w:lang w:val="de-DE"/>
        </w:rPr>
        <w:t>intendiert auf das Gesamtsystem au</w:t>
      </w:r>
      <w:r w:rsidR="00641BD8" w:rsidRPr="00726DC0">
        <w:rPr>
          <w:color w:val="000000" w:themeColor="text1"/>
          <w:lang w:val="de-DE"/>
        </w:rPr>
        <w:t xml:space="preserve">s, so dass das Handeln eines Individuums zum </w:t>
      </w:r>
      <w:r w:rsidR="00891D3A" w:rsidRPr="00726DC0">
        <w:rPr>
          <w:color w:val="000000" w:themeColor="text1"/>
          <w:lang w:val="de-DE"/>
        </w:rPr>
        <w:t xml:space="preserve">gesellschaftlichen Gesamtbild </w:t>
      </w:r>
      <w:r w:rsidR="00641BD8" w:rsidRPr="00726DC0">
        <w:rPr>
          <w:color w:val="000000" w:themeColor="text1"/>
          <w:lang w:val="de-DE"/>
        </w:rPr>
        <w:t>beiträgt</w:t>
      </w:r>
      <w:r w:rsidR="00731010" w:rsidRPr="00726DC0">
        <w:rPr>
          <w:color w:val="000000" w:themeColor="text1"/>
          <w:lang w:val="de-DE"/>
        </w:rPr>
        <w:t xml:space="preserve"> </w:t>
      </w:r>
      <w:r w:rsidR="00D37FA4" w:rsidRPr="00726DC0">
        <w:rPr>
          <w:color w:val="000000" w:themeColor="text1"/>
          <w:lang w:val="de-DE"/>
        </w:rPr>
        <w:t xml:space="preserve">(Goldstein </w:t>
      </w:r>
      <w:r w:rsidR="00787DBC" w:rsidRPr="00726DC0">
        <w:rPr>
          <w:color w:val="000000" w:themeColor="text1"/>
          <w:lang w:val="de-DE"/>
        </w:rPr>
        <w:t>1999</w:t>
      </w:r>
      <w:r w:rsidR="00D37FA4" w:rsidRPr="00726DC0">
        <w:rPr>
          <w:color w:val="000000" w:themeColor="text1"/>
          <w:lang w:val="de-DE"/>
        </w:rPr>
        <w:t>)</w:t>
      </w:r>
      <w:r w:rsidR="6B0B1F5E" w:rsidRPr="00726DC0">
        <w:rPr>
          <w:color w:val="000000" w:themeColor="text1"/>
          <w:lang w:val="de-DE"/>
        </w:rPr>
        <w:t xml:space="preserve">. </w:t>
      </w:r>
      <w:r w:rsidR="003973F2" w:rsidRPr="00726DC0">
        <w:rPr>
          <w:color w:val="000000" w:themeColor="text1"/>
          <w:lang w:val="de-DE"/>
        </w:rPr>
        <w:t xml:space="preserve">Diese Theorie wird </w:t>
      </w:r>
      <w:r w:rsidR="00941ECA" w:rsidRPr="00726DC0">
        <w:rPr>
          <w:color w:val="000000" w:themeColor="text1"/>
          <w:lang w:val="de-DE"/>
        </w:rPr>
        <w:t xml:space="preserve">in verschiedenen Disziplinen, die sich mit dem </w:t>
      </w:r>
      <w:r w:rsidR="003973F2" w:rsidRPr="00726DC0">
        <w:rPr>
          <w:color w:val="000000" w:themeColor="text1"/>
          <w:lang w:val="de-DE"/>
        </w:rPr>
        <w:t>Wirkungsgrad intelligenter Netzwerke</w:t>
      </w:r>
      <w:r w:rsidR="00941ECA" w:rsidRPr="00726DC0">
        <w:rPr>
          <w:color w:val="000000" w:themeColor="text1"/>
          <w:lang w:val="de-DE"/>
        </w:rPr>
        <w:t xml:space="preserve"> beschäftigen, eingesetzt. So findet sie Anwendung zur Beschreibung von</w:t>
      </w:r>
      <w:r w:rsidR="003973F2" w:rsidRPr="00726DC0">
        <w:rPr>
          <w:color w:val="000000" w:themeColor="text1"/>
          <w:lang w:val="de-DE"/>
        </w:rPr>
        <w:t xml:space="preserve"> Prozesse</w:t>
      </w:r>
      <w:r w:rsidR="00941ECA" w:rsidRPr="00726DC0">
        <w:rPr>
          <w:color w:val="000000" w:themeColor="text1"/>
          <w:lang w:val="de-DE"/>
        </w:rPr>
        <w:t>n</w:t>
      </w:r>
      <w:r w:rsidR="003973F2" w:rsidRPr="00726DC0">
        <w:rPr>
          <w:color w:val="000000" w:themeColor="text1"/>
          <w:lang w:val="de-DE"/>
        </w:rPr>
        <w:t xml:space="preserve"> </w:t>
      </w:r>
      <w:r w:rsidR="00941ECA" w:rsidRPr="00726DC0">
        <w:rPr>
          <w:color w:val="000000" w:themeColor="text1"/>
          <w:lang w:val="de-DE"/>
        </w:rPr>
        <w:t xml:space="preserve">oder Phänomenen </w:t>
      </w:r>
      <w:r w:rsidR="003973F2" w:rsidRPr="00726DC0">
        <w:rPr>
          <w:color w:val="000000" w:themeColor="text1"/>
          <w:lang w:val="de-DE"/>
        </w:rPr>
        <w:t>in</w:t>
      </w:r>
      <w:r w:rsidR="00641BD8" w:rsidRPr="00726DC0">
        <w:rPr>
          <w:color w:val="000000" w:themeColor="text1"/>
          <w:lang w:val="de-DE"/>
        </w:rPr>
        <w:t xml:space="preserve"> Wirtschaftssysteme</w:t>
      </w:r>
      <w:r w:rsidR="003973F2" w:rsidRPr="00726DC0">
        <w:rPr>
          <w:color w:val="000000" w:themeColor="text1"/>
          <w:lang w:val="de-DE"/>
        </w:rPr>
        <w:t>n</w:t>
      </w:r>
      <w:r w:rsidR="00941ECA" w:rsidRPr="00726DC0">
        <w:rPr>
          <w:color w:val="000000" w:themeColor="text1"/>
          <w:lang w:val="de-DE"/>
        </w:rPr>
        <w:t xml:space="preserve">. </w:t>
      </w:r>
      <w:r w:rsidR="005367D9" w:rsidRPr="00726DC0">
        <w:rPr>
          <w:color w:val="000000" w:themeColor="text1"/>
          <w:lang w:val="de-DE"/>
        </w:rPr>
        <w:t xml:space="preserve">Im Sinne der </w:t>
      </w:r>
      <w:r w:rsidR="005367D9" w:rsidRPr="6D003CAF">
        <w:rPr>
          <w:i/>
          <w:iCs/>
          <w:color w:val="000000" w:themeColor="text1"/>
          <w:lang w:val="de-DE"/>
        </w:rPr>
        <w:t>Schwarmintelligenz</w:t>
      </w:r>
      <w:r w:rsidR="005367D9" w:rsidRPr="00726DC0">
        <w:rPr>
          <w:color w:val="000000" w:themeColor="text1"/>
          <w:lang w:val="de-DE"/>
        </w:rPr>
        <w:t xml:space="preserve"> oder des </w:t>
      </w:r>
      <w:r w:rsidR="005367D9" w:rsidRPr="6D003CAF">
        <w:rPr>
          <w:i/>
          <w:iCs/>
          <w:color w:val="000000" w:themeColor="text1"/>
          <w:lang w:val="de-DE"/>
        </w:rPr>
        <w:t>kollektiven Lernens</w:t>
      </w:r>
      <w:r w:rsidR="005367D9" w:rsidRPr="00726DC0">
        <w:rPr>
          <w:color w:val="000000" w:themeColor="text1"/>
          <w:lang w:val="de-DE"/>
        </w:rPr>
        <w:t xml:space="preserve"> </w:t>
      </w:r>
      <w:r w:rsidR="00262659" w:rsidRPr="00726DC0">
        <w:rPr>
          <w:color w:val="000000" w:themeColor="text1"/>
          <w:lang w:val="de-DE"/>
        </w:rPr>
        <w:t xml:space="preserve">wirkt sich das auch auf den Zusammenhang zwischen Konsumverhalten und nachhaltigem Wirtschaften aus. </w:t>
      </w:r>
      <w:r w:rsidR="00A514AD" w:rsidRPr="00726DC0">
        <w:rPr>
          <w:color w:val="000000" w:themeColor="text1"/>
          <w:lang w:val="de-DE"/>
        </w:rPr>
        <w:t xml:space="preserve">Das Kaufverhalten von Individuen hat </w:t>
      </w:r>
      <w:r w:rsidR="00D514C2" w:rsidRPr="00726DC0">
        <w:rPr>
          <w:color w:val="000000" w:themeColor="text1"/>
          <w:lang w:val="de-DE"/>
        </w:rPr>
        <w:t>maßgeblich</w:t>
      </w:r>
      <w:r w:rsidR="00A514AD" w:rsidRPr="00726DC0">
        <w:rPr>
          <w:color w:val="000000" w:themeColor="text1"/>
          <w:lang w:val="de-DE"/>
        </w:rPr>
        <w:t xml:space="preserve"> Einfluss auf makroökonomische Entwicklungen</w:t>
      </w:r>
      <w:r w:rsidR="0049500A" w:rsidRPr="00726DC0">
        <w:rPr>
          <w:color w:val="000000" w:themeColor="text1"/>
          <w:lang w:val="de-DE"/>
        </w:rPr>
        <w:t>.</w:t>
      </w:r>
      <w:r w:rsidR="00A514AD" w:rsidRPr="6D003CAF">
        <w:rPr>
          <w:i/>
          <w:iCs/>
          <w:color w:val="000000" w:themeColor="text1"/>
          <w:lang w:val="de-DE"/>
        </w:rPr>
        <w:t xml:space="preserve"> </w:t>
      </w:r>
      <w:r w:rsidR="005367D9" w:rsidRPr="6D003CAF">
        <w:rPr>
          <w:i/>
          <w:iCs/>
          <w:color w:val="000000" w:themeColor="text1"/>
          <w:lang w:val="de-DE"/>
        </w:rPr>
        <w:t>Conscious Consumerism</w:t>
      </w:r>
      <w:r w:rsidR="003973F2" w:rsidRPr="00726DC0">
        <w:rPr>
          <w:color w:val="000000" w:themeColor="text1"/>
          <w:lang w:val="de-DE"/>
        </w:rPr>
        <w:t xml:space="preserve"> </w:t>
      </w:r>
      <w:r w:rsidR="62AB98D9" w:rsidRPr="00726DC0">
        <w:rPr>
          <w:color w:val="000000" w:themeColor="text1"/>
          <w:lang w:val="de-DE"/>
        </w:rPr>
        <w:t xml:space="preserve">(übersetzt: bewusstes konsumieren)  </w:t>
      </w:r>
      <w:r w:rsidR="0049500A" w:rsidRPr="00726DC0">
        <w:rPr>
          <w:color w:val="000000" w:themeColor="text1"/>
          <w:lang w:val="de-DE"/>
        </w:rPr>
        <w:t xml:space="preserve">beschreibt eine </w:t>
      </w:r>
      <w:r w:rsidR="00D514C2" w:rsidRPr="00726DC0">
        <w:rPr>
          <w:color w:val="000000" w:themeColor="text1"/>
          <w:lang w:val="de-DE"/>
        </w:rPr>
        <w:t xml:space="preserve">gesellschaftliche </w:t>
      </w:r>
      <w:r w:rsidR="0049500A" w:rsidRPr="00726DC0">
        <w:rPr>
          <w:color w:val="000000" w:themeColor="text1"/>
          <w:lang w:val="de-DE"/>
        </w:rPr>
        <w:t>Bewegung</w:t>
      </w:r>
      <w:r w:rsidR="00DA2148" w:rsidRPr="00726DC0">
        <w:rPr>
          <w:color w:val="000000" w:themeColor="text1"/>
          <w:lang w:val="de-DE"/>
        </w:rPr>
        <w:t xml:space="preserve">, </w:t>
      </w:r>
      <w:r w:rsidR="0049500A" w:rsidRPr="00726DC0">
        <w:rPr>
          <w:color w:val="000000" w:themeColor="text1"/>
          <w:lang w:val="de-DE"/>
        </w:rPr>
        <w:t>bei der</w:t>
      </w:r>
      <w:r w:rsidR="00DA2148" w:rsidRPr="00726DC0">
        <w:rPr>
          <w:color w:val="000000" w:themeColor="text1"/>
          <w:lang w:val="de-DE"/>
        </w:rPr>
        <w:t xml:space="preserve"> Konsumentinnen und Konsumenten sich der ökologischen Auswirkungen ihres Kaufverhaltens </w:t>
      </w:r>
      <w:r w:rsidR="00D37FA4" w:rsidRPr="00726DC0">
        <w:rPr>
          <w:color w:val="000000" w:themeColor="text1"/>
          <w:lang w:val="de-DE"/>
        </w:rPr>
        <w:t xml:space="preserve">zunehmend </w:t>
      </w:r>
      <w:r w:rsidR="2759FC63" w:rsidRPr="00726DC0">
        <w:rPr>
          <w:color w:val="000000" w:themeColor="text1"/>
          <w:lang w:val="de-DE"/>
        </w:rPr>
        <w:t>bewusstwerden</w:t>
      </w:r>
      <w:r w:rsidR="00154005" w:rsidRPr="00726DC0">
        <w:rPr>
          <w:color w:val="000000" w:themeColor="text1"/>
          <w:lang w:val="de-DE"/>
        </w:rPr>
        <w:t>. (</w:t>
      </w:r>
      <w:r w:rsidR="00810658" w:rsidRPr="00726DC0">
        <w:rPr>
          <w:color w:val="000000" w:themeColor="text1"/>
          <w:lang w:val="de-DE"/>
        </w:rPr>
        <w:t>White et al</w:t>
      </w:r>
      <w:r w:rsidR="005E4EFE" w:rsidRPr="00726DC0">
        <w:rPr>
          <w:color w:val="000000" w:themeColor="text1"/>
          <w:lang w:val="de-DE"/>
        </w:rPr>
        <w:t>.</w:t>
      </w:r>
      <w:r w:rsidR="00810658" w:rsidRPr="00726DC0">
        <w:rPr>
          <w:color w:val="000000" w:themeColor="text1"/>
          <w:lang w:val="de-DE"/>
        </w:rPr>
        <w:t xml:space="preserve"> 2019, </w:t>
      </w:r>
      <w:r w:rsidR="00154005" w:rsidRPr="00726DC0">
        <w:rPr>
          <w:color w:val="000000" w:themeColor="text1"/>
          <w:lang w:val="de-DE"/>
        </w:rPr>
        <w:t>Deloitte</w:t>
      </w:r>
      <w:r w:rsidR="00561F8B" w:rsidRPr="00726DC0">
        <w:rPr>
          <w:color w:val="000000" w:themeColor="text1"/>
          <w:lang w:val="de-DE"/>
        </w:rPr>
        <w:t xml:space="preserve"> 2023</w:t>
      </w:r>
      <w:r w:rsidR="001362BA" w:rsidRPr="00726DC0">
        <w:rPr>
          <w:color w:val="000000" w:themeColor="text1"/>
          <w:lang w:val="de-DE"/>
        </w:rPr>
        <w:t>, Terrey 2023</w:t>
      </w:r>
      <w:r w:rsidR="00561F8B" w:rsidRPr="00726DC0">
        <w:rPr>
          <w:color w:val="000000" w:themeColor="text1"/>
          <w:lang w:val="de-DE"/>
        </w:rPr>
        <w:t xml:space="preserve">). </w:t>
      </w:r>
      <w:r w:rsidR="3AD4238C" w:rsidRPr="00726DC0">
        <w:rPr>
          <w:color w:val="000000" w:themeColor="text1"/>
          <w:lang w:val="de-DE"/>
        </w:rPr>
        <w:t>Dieser Trend</w:t>
      </w:r>
      <w:r w:rsidR="00505CAF" w:rsidRPr="00726DC0">
        <w:rPr>
          <w:color w:val="000000" w:themeColor="text1"/>
          <w:lang w:val="de-DE"/>
        </w:rPr>
        <w:t xml:space="preserve"> „von unten“</w:t>
      </w:r>
      <w:r w:rsidR="003973F2" w:rsidRPr="00726DC0">
        <w:rPr>
          <w:color w:val="000000" w:themeColor="text1"/>
          <w:lang w:val="de-DE"/>
        </w:rPr>
        <w:t xml:space="preserve"> </w:t>
      </w:r>
      <w:r w:rsidR="00DA2148" w:rsidRPr="00726DC0">
        <w:rPr>
          <w:color w:val="000000" w:themeColor="text1"/>
          <w:lang w:val="de-DE"/>
        </w:rPr>
        <w:t xml:space="preserve">beschleunigt </w:t>
      </w:r>
      <w:r w:rsidR="00641BD8" w:rsidRPr="00726DC0">
        <w:rPr>
          <w:color w:val="000000" w:themeColor="text1"/>
          <w:lang w:val="de-DE"/>
        </w:rPr>
        <w:t>d</w:t>
      </w:r>
      <w:r w:rsidR="00DA2148" w:rsidRPr="00726DC0">
        <w:rPr>
          <w:color w:val="000000" w:themeColor="text1"/>
          <w:lang w:val="de-DE"/>
        </w:rPr>
        <w:t>ie</w:t>
      </w:r>
      <w:r w:rsidR="00641BD8" w:rsidRPr="00726DC0">
        <w:rPr>
          <w:color w:val="000000" w:themeColor="text1"/>
          <w:lang w:val="de-DE"/>
        </w:rPr>
        <w:t xml:space="preserve"> Entwicklung </w:t>
      </w:r>
      <w:r w:rsidR="003973F2" w:rsidRPr="00726DC0">
        <w:rPr>
          <w:color w:val="000000" w:themeColor="text1"/>
          <w:lang w:val="de-DE"/>
        </w:rPr>
        <w:t xml:space="preserve">hin </w:t>
      </w:r>
      <w:r w:rsidR="00641BD8" w:rsidRPr="00726DC0">
        <w:rPr>
          <w:color w:val="000000" w:themeColor="text1"/>
          <w:lang w:val="de-DE"/>
        </w:rPr>
        <w:t xml:space="preserve">zur </w:t>
      </w:r>
      <w:r w:rsidR="00641BD8" w:rsidRPr="6D003CAF">
        <w:rPr>
          <w:i/>
          <w:iCs/>
          <w:color w:val="000000" w:themeColor="text1"/>
          <w:lang w:val="de-DE"/>
        </w:rPr>
        <w:t>Impact Economy</w:t>
      </w:r>
      <w:r w:rsidR="00A048EF" w:rsidRPr="00726DC0">
        <w:rPr>
          <w:color w:val="000000" w:themeColor="text1"/>
          <w:lang w:val="de-DE"/>
        </w:rPr>
        <w:t xml:space="preserve"> oder Society 5.0, einer intelligenten, vollständig vernetzten und nachhaltigen Gesellschaft.</w:t>
      </w:r>
      <w:r w:rsidR="00A048EF" w:rsidRPr="00726DC0">
        <w:rPr>
          <w:rStyle w:val="Funotenzeichen"/>
          <w:color w:val="000000" w:themeColor="text1"/>
          <w:lang w:val="de-DE"/>
        </w:rPr>
        <w:footnoteReference w:id="3"/>
      </w:r>
      <w:r w:rsidR="00CA79F3" w:rsidRPr="00726DC0">
        <w:rPr>
          <w:color w:val="000000" w:themeColor="text1"/>
          <w:lang w:val="de-DE"/>
        </w:rPr>
        <w:t xml:space="preserve"> </w:t>
      </w:r>
      <w:r w:rsidR="2B200120" w:rsidRPr="00726DC0">
        <w:rPr>
          <w:color w:val="000000" w:themeColor="text1"/>
          <w:lang w:val="de-DE"/>
        </w:rPr>
        <w:t>Ein analoges Konzept</w:t>
      </w:r>
      <w:r w:rsidR="00CA79F3" w:rsidRPr="00726DC0">
        <w:rPr>
          <w:color w:val="000000" w:themeColor="text1"/>
          <w:lang w:val="de-DE"/>
        </w:rPr>
        <w:t xml:space="preserve"> ist das der </w:t>
      </w:r>
      <w:r w:rsidR="00CA79F3" w:rsidRPr="6D003CAF">
        <w:rPr>
          <w:i/>
          <w:iCs/>
          <w:color w:val="000000" w:themeColor="text1"/>
          <w:lang w:val="de-DE"/>
        </w:rPr>
        <w:t>Doppelten Transformation</w:t>
      </w:r>
      <w:r w:rsidR="00CA79F3" w:rsidRPr="00726DC0">
        <w:rPr>
          <w:color w:val="000000" w:themeColor="text1"/>
          <w:lang w:val="de-DE"/>
        </w:rPr>
        <w:t xml:space="preserve">, das untersucht wie nachhaltiges Wirtschaften (und Konsumieren) mit </w:t>
      </w:r>
      <w:r w:rsidR="00232C08" w:rsidRPr="00726DC0">
        <w:rPr>
          <w:color w:val="000000" w:themeColor="text1"/>
          <w:lang w:val="de-DE"/>
        </w:rPr>
        <w:t xml:space="preserve">der </w:t>
      </w:r>
      <w:r w:rsidR="00CA79F3" w:rsidRPr="00726DC0">
        <w:rPr>
          <w:color w:val="000000" w:themeColor="text1"/>
          <w:lang w:val="de-DE"/>
        </w:rPr>
        <w:t>digitalen Transformation zusammenhängt</w:t>
      </w:r>
      <w:r w:rsidR="00AA2447" w:rsidRPr="00726DC0">
        <w:rPr>
          <w:color w:val="000000" w:themeColor="text1"/>
          <w:lang w:val="de-DE"/>
        </w:rPr>
        <w:t xml:space="preserve"> </w:t>
      </w:r>
      <w:r w:rsidR="00CA79F3" w:rsidRPr="00726DC0">
        <w:rPr>
          <w:color w:val="000000" w:themeColor="text1"/>
          <w:lang w:val="de-DE"/>
        </w:rPr>
        <w:t>(Hofmann</w:t>
      </w:r>
      <w:r w:rsidR="005E4EFE" w:rsidRPr="00726DC0">
        <w:rPr>
          <w:color w:val="000000" w:themeColor="text1"/>
          <w:lang w:val="de-DE"/>
        </w:rPr>
        <w:t xml:space="preserve"> et al.</w:t>
      </w:r>
      <w:r w:rsidR="00CA79F3" w:rsidRPr="00726DC0">
        <w:rPr>
          <w:color w:val="000000" w:themeColor="text1"/>
          <w:lang w:val="de-DE"/>
        </w:rPr>
        <w:t xml:space="preserve"> 2023)</w:t>
      </w:r>
      <w:r w:rsidR="71E07E6C" w:rsidRPr="00726DC0">
        <w:rPr>
          <w:color w:val="000000" w:themeColor="text1"/>
          <w:lang w:val="de-DE"/>
        </w:rPr>
        <w:t xml:space="preserve">. </w:t>
      </w:r>
    </w:p>
    <w:p w14:paraId="3D07B678" w14:textId="0BAC5A3B" w:rsidR="009C0E93" w:rsidRPr="00726DC0" w:rsidRDefault="00891D3A" w:rsidP="000146B5">
      <w:pPr>
        <w:pStyle w:val="para"/>
        <w:jc w:val="left"/>
        <w:rPr>
          <w:color w:val="000000" w:themeColor="text1"/>
          <w:lang w:val="de-DE"/>
        </w:rPr>
      </w:pPr>
      <w:r w:rsidRPr="6D003CAF">
        <w:rPr>
          <w:color w:val="000000" w:themeColor="text1"/>
          <w:lang w:val="de-DE"/>
        </w:rPr>
        <w:t xml:space="preserve">Die hier angesprochene Art von Synergie ist stets eine Folge des kollektiven Handelns und </w:t>
      </w:r>
      <w:r w:rsidR="00641BD8" w:rsidRPr="6D003CAF">
        <w:rPr>
          <w:color w:val="000000" w:themeColor="text1"/>
          <w:lang w:val="de-DE"/>
        </w:rPr>
        <w:t xml:space="preserve">muss </w:t>
      </w:r>
      <w:r w:rsidRPr="6D003CAF">
        <w:rPr>
          <w:color w:val="000000" w:themeColor="text1"/>
          <w:lang w:val="de-DE"/>
        </w:rPr>
        <w:t xml:space="preserve">nicht das primäre Ziel der </w:t>
      </w:r>
      <w:r w:rsidR="00641BD8" w:rsidRPr="6D003CAF">
        <w:rPr>
          <w:color w:val="000000" w:themeColor="text1"/>
          <w:lang w:val="de-DE"/>
        </w:rPr>
        <w:t>einzelnen Aktionen sein. Was für menschliches Verhalten und komplexe gesellschaftliche Systeme gilt,</w:t>
      </w:r>
      <w:r w:rsidR="00232C08" w:rsidRPr="6D003CAF">
        <w:rPr>
          <w:color w:val="000000" w:themeColor="text1"/>
          <w:lang w:val="de-DE"/>
        </w:rPr>
        <w:t xml:space="preserve"> hat</w:t>
      </w:r>
      <w:r w:rsidR="00641BD8" w:rsidRPr="6D003CAF">
        <w:rPr>
          <w:color w:val="000000" w:themeColor="text1"/>
          <w:lang w:val="de-DE"/>
        </w:rPr>
        <w:t xml:space="preserve"> umso mehr</w:t>
      </w:r>
      <w:r w:rsidR="00232C08" w:rsidRPr="6D003CAF">
        <w:rPr>
          <w:color w:val="000000" w:themeColor="text1"/>
          <w:lang w:val="de-DE"/>
        </w:rPr>
        <w:t xml:space="preserve"> Relevanz</w:t>
      </w:r>
      <w:r w:rsidR="00B26AE0" w:rsidRPr="6D003CAF">
        <w:rPr>
          <w:color w:val="000000" w:themeColor="text1"/>
          <w:lang w:val="de-DE"/>
        </w:rPr>
        <w:t xml:space="preserve">, </w:t>
      </w:r>
      <w:r w:rsidR="00641BD8" w:rsidRPr="6D003CAF">
        <w:rPr>
          <w:color w:val="000000" w:themeColor="text1"/>
          <w:lang w:val="de-DE"/>
        </w:rPr>
        <w:t xml:space="preserve">wenn es sich um Datensysteme </w:t>
      </w:r>
      <w:r w:rsidR="003973F2" w:rsidRPr="6D003CAF">
        <w:rPr>
          <w:color w:val="000000" w:themeColor="text1"/>
          <w:lang w:val="de-DE"/>
        </w:rPr>
        <w:t xml:space="preserve">als intelligente Netzwerke </w:t>
      </w:r>
      <w:r w:rsidR="00641BD8" w:rsidRPr="6D003CAF">
        <w:rPr>
          <w:color w:val="000000" w:themeColor="text1"/>
          <w:lang w:val="de-DE"/>
        </w:rPr>
        <w:t>handelt.</w:t>
      </w:r>
      <w:r w:rsidRPr="6D003CAF">
        <w:rPr>
          <w:color w:val="000000" w:themeColor="text1"/>
          <w:lang w:val="de-DE"/>
        </w:rPr>
        <w:t xml:space="preserve"> </w:t>
      </w:r>
      <w:r w:rsidR="00641BD8" w:rsidRPr="6D003CAF">
        <w:rPr>
          <w:color w:val="000000" w:themeColor="text1"/>
          <w:lang w:val="de-DE"/>
        </w:rPr>
        <w:t>Bereits einzelne</w:t>
      </w:r>
      <w:r w:rsidRPr="6D003CAF">
        <w:rPr>
          <w:color w:val="000000" w:themeColor="text1"/>
          <w:lang w:val="de-DE"/>
        </w:rPr>
        <w:t xml:space="preserve"> Anwendungsfälle der Erhebung, Bereitstellung und Nutzung von Nachhaltigkeitsdaten </w:t>
      </w:r>
      <w:r w:rsidR="00641BD8" w:rsidRPr="6D003CAF">
        <w:rPr>
          <w:color w:val="000000" w:themeColor="text1"/>
          <w:lang w:val="de-DE"/>
        </w:rPr>
        <w:t xml:space="preserve">können sich </w:t>
      </w:r>
      <w:r w:rsidR="00DA2148" w:rsidRPr="6D003CAF">
        <w:rPr>
          <w:color w:val="000000" w:themeColor="text1"/>
          <w:lang w:val="de-DE"/>
        </w:rPr>
        <w:t>positiv auf den</w:t>
      </w:r>
      <w:r w:rsidR="00641BD8" w:rsidRPr="6D003CAF">
        <w:rPr>
          <w:color w:val="000000" w:themeColor="text1"/>
          <w:lang w:val="de-DE"/>
        </w:rPr>
        <w:t xml:space="preserve"> Systemwandel </w:t>
      </w:r>
      <w:r w:rsidR="00B26AE0" w:rsidRPr="6D003CAF">
        <w:rPr>
          <w:color w:val="000000" w:themeColor="text1"/>
          <w:lang w:val="de-DE"/>
        </w:rPr>
        <w:t xml:space="preserve">in der Datenermittlung- und -bereitstellung </w:t>
      </w:r>
      <w:r w:rsidR="00641BD8" w:rsidRPr="6D003CAF">
        <w:rPr>
          <w:color w:val="000000" w:themeColor="text1"/>
          <w:lang w:val="de-DE"/>
        </w:rPr>
        <w:t>auswirken und zu</w:t>
      </w:r>
      <w:r w:rsidRPr="6D003CAF">
        <w:rPr>
          <w:color w:val="000000" w:themeColor="text1"/>
          <w:lang w:val="de-DE"/>
        </w:rPr>
        <w:t xml:space="preserve"> </w:t>
      </w:r>
      <w:r w:rsidR="001F790F" w:rsidRPr="6D003CAF">
        <w:rPr>
          <w:color w:val="000000" w:themeColor="text1"/>
          <w:lang w:val="de-DE"/>
        </w:rPr>
        <w:t xml:space="preserve">bahnbrechenden </w:t>
      </w:r>
      <w:r w:rsidRPr="6D003CAF">
        <w:rPr>
          <w:color w:val="000000" w:themeColor="text1"/>
          <w:lang w:val="de-DE"/>
        </w:rPr>
        <w:t>Synergi</w:t>
      </w:r>
      <w:r w:rsidR="00641BD8" w:rsidRPr="6D003CAF">
        <w:rPr>
          <w:color w:val="000000" w:themeColor="text1"/>
          <w:lang w:val="de-DE"/>
        </w:rPr>
        <w:t>eeffekten führen</w:t>
      </w:r>
      <w:r w:rsidRPr="6D003CAF">
        <w:rPr>
          <w:color w:val="000000" w:themeColor="text1"/>
          <w:lang w:val="de-DE"/>
        </w:rPr>
        <w:t xml:space="preserve">. </w:t>
      </w:r>
      <w:r w:rsidR="009C0E93" w:rsidRPr="6D003CAF">
        <w:rPr>
          <w:color w:val="000000" w:themeColor="text1"/>
          <w:lang w:val="de-DE"/>
        </w:rPr>
        <w:t xml:space="preserve">Gemäß der Devise: </w:t>
      </w:r>
      <w:r w:rsidR="009C0E93" w:rsidRPr="6D003CAF">
        <w:rPr>
          <w:i/>
          <w:iCs/>
          <w:color w:val="000000" w:themeColor="text1"/>
          <w:lang w:val="de-DE"/>
        </w:rPr>
        <w:t>Data sharing is climate caring</w:t>
      </w:r>
      <w:r w:rsidR="41FE0B72" w:rsidRPr="6D003CAF">
        <w:rPr>
          <w:i/>
          <w:iCs/>
          <w:color w:val="000000" w:themeColor="text1"/>
          <w:lang w:val="de-DE"/>
        </w:rPr>
        <w:t xml:space="preserve"> (übersetzt: Datenteil</w:t>
      </w:r>
      <w:r w:rsidR="00C24EED">
        <w:rPr>
          <w:i/>
          <w:iCs/>
          <w:color w:val="000000" w:themeColor="text1"/>
          <w:lang w:val="de-DE"/>
        </w:rPr>
        <w:t>en</w:t>
      </w:r>
      <w:r w:rsidR="41FE0B72" w:rsidRPr="6D003CAF">
        <w:rPr>
          <w:i/>
          <w:iCs/>
          <w:color w:val="000000" w:themeColor="text1"/>
          <w:lang w:val="de-DE"/>
        </w:rPr>
        <w:t xml:space="preserve"> </w:t>
      </w:r>
      <w:r w:rsidR="00C24EED">
        <w:rPr>
          <w:i/>
          <w:iCs/>
          <w:color w:val="000000" w:themeColor="text1"/>
          <w:lang w:val="de-DE"/>
        </w:rPr>
        <w:t>für</w:t>
      </w:r>
      <w:r w:rsidR="00C24EED" w:rsidRPr="6D003CAF">
        <w:rPr>
          <w:i/>
          <w:iCs/>
          <w:color w:val="000000" w:themeColor="text1"/>
          <w:lang w:val="de-DE"/>
        </w:rPr>
        <w:t xml:space="preserve"> </w:t>
      </w:r>
      <w:r w:rsidR="41FE0B72" w:rsidRPr="6D003CAF">
        <w:rPr>
          <w:i/>
          <w:iCs/>
          <w:color w:val="000000" w:themeColor="text1"/>
          <w:lang w:val="de-DE"/>
        </w:rPr>
        <w:t>Klimaschutz)</w:t>
      </w:r>
      <w:r w:rsidR="009C0E93" w:rsidRPr="6D003CAF">
        <w:rPr>
          <w:color w:val="000000" w:themeColor="text1"/>
          <w:lang w:val="de-DE"/>
        </w:rPr>
        <w:t>.</w:t>
      </w:r>
    </w:p>
    <w:p w14:paraId="69A1B66A" w14:textId="0C0E3DA0" w:rsidR="00FC7A66" w:rsidRPr="00726DC0" w:rsidRDefault="00B26AE0" w:rsidP="000146B5">
      <w:pPr>
        <w:pStyle w:val="para"/>
        <w:jc w:val="left"/>
        <w:rPr>
          <w:color w:val="000000" w:themeColor="text1"/>
          <w:lang w:val="de-DE"/>
        </w:rPr>
      </w:pPr>
      <w:r w:rsidRPr="00726DC0">
        <w:rPr>
          <w:color w:val="000000" w:themeColor="text1"/>
          <w:lang w:val="de-DE"/>
        </w:rPr>
        <w:t>Ausgehend vo</w:t>
      </w:r>
      <w:r w:rsidR="00D37FA4" w:rsidRPr="00726DC0">
        <w:rPr>
          <w:color w:val="000000" w:themeColor="text1"/>
          <w:lang w:val="de-DE"/>
        </w:rPr>
        <w:t>m interdis</w:t>
      </w:r>
      <w:r w:rsidR="00E17EA5" w:rsidRPr="00726DC0">
        <w:rPr>
          <w:color w:val="000000" w:themeColor="text1"/>
          <w:lang w:val="de-DE"/>
        </w:rPr>
        <w:t>zi</w:t>
      </w:r>
      <w:r w:rsidR="00D37FA4" w:rsidRPr="00726DC0">
        <w:rPr>
          <w:color w:val="000000" w:themeColor="text1"/>
          <w:lang w:val="de-DE"/>
        </w:rPr>
        <w:t xml:space="preserve">plinären Ansatz der Emergenz </w:t>
      </w:r>
      <w:r w:rsidR="00E17EA5" w:rsidRPr="00726DC0">
        <w:rPr>
          <w:color w:val="000000" w:themeColor="text1"/>
          <w:lang w:val="de-DE"/>
        </w:rPr>
        <w:t xml:space="preserve">beginnend bei </w:t>
      </w:r>
      <w:r w:rsidR="00D37FA4" w:rsidRPr="00726DC0">
        <w:rPr>
          <w:color w:val="000000" w:themeColor="text1"/>
          <w:lang w:val="de-DE"/>
        </w:rPr>
        <w:t xml:space="preserve">einer systemtheoretischen </w:t>
      </w:r>
      <w:r w:rsidR="00E17EA5" w:rsidRPr="00726DC0">
        <w:rPr>
          <w:color w:val="000000" w:themeColor="text1"/>
          <w:lang w:val="de-DE"/>
        </w:rPr>
        <w:t>hin zu einer</w:t>
      </w:r>
      <w:r w:rsidR="00941ECA" w:rsidRPr="00726DC0">
        <w:rPr>
          <w:color w:val="000000" w:themeColor="text1"/>
          <w:lang w:val="de-DE"/>
        </w:rPr>
        <w:t xml:space="preserve"> ge</w:t>
      </w:r>
      <w:r w:rsidR="00D37FA4" w:rsidRPr="00726DC0">
        <w:rPr>
          <w:color w:val="000000" w:themeColor="text1"/>
          <w:lang w:val="de-DE"/>
        </w:rPr>
        <w:t>sellschaftlich</w:t>
      </w:r>
      <w:r w:rsidR="00941ECA" w:rsidRPr="00726DC0">
        <w:rPr>
          <w:color w:val="000000" w:themeColor="text1"/>
          <w:lang w:val="de-DE"/>
        </w:rPr>
        <w:t xml:space="preserve">en Betrachtung kommen wir </w:t>
      </w:r>
      <w:r w:rsidR="00E17EA5" w:rsidRPr="00726DC0">
        <w:rPr>
          <w:color w:val="000000" w:themeColor="text1"/>
          <w:lang w:val="de-DE"/>
        </w:rPr>
        <w:t>nun zur</w:t>
      </w:r>
      <w:r w:rsidR="00DA2148" w:rsidRPr="00726DC0">
        <w:rPr>
          <w:color w:val="000000" w:themeColor="text1"/>
          <w:lang w:val="de-DE"/>
        </w:rPr>
        <w:t xml:space="preserve"> </w:t>
      </w:r>
      <w:r w:rsidR="00E17EA5" w:rsidRPr="00726DC0">
        <w:rPr>
          <w:color w:val="000000" w:themeColor="text1"/>
          <w:lang w:val="de-DE"/>
        </w:rPr>
        <w:t xml:space="preserve">datenzentrierten </w:t>
      </w:r>
      <w:r w:rsidR="003973F2" w:rsidRPr="00726DC0">
        <w:rPr>
          <w:color w:val="000000" w:themeColor="text1"/>
          <w:lang w:val="de-DE"/>
        </w:rPr>
        <w:t xml:space="preserve">Perspektive </w:t>
      </w:r>
      <w:r w:rsidR="00E17EA5" w:rsidRPr="00726DC0">
        <w:rPr>
          <w:color w:val="000000" w:themeColor="text1"/>
          <w:lang w:val="de-DE"/>
        </w:rPr>
        <w:t xml:space="preserve">und </w:t>
      </w:r>
      <w:r w:rsidR="003973F2" w:rsidRPr="00726DC0">
        <w:rPr>
          <w:color w:val="000000" w:themeColor="text1"/>
          <w:lang w:val="de-DE"/>
        </w:rPr>
        <w:t xml:space="preserve">skizzieren </w:t>
      </w:r>
      <w:r w:rsidR="00891D3A" w:rsidRPr="00726DC0">
        <w:rPr>
          <w:color w:val="000000" w:themeColor="text1"/>
          <w:lang w:val="de-DE"/>
        </w:rPr>
        <w:t>konkrete</w:t>
      </w:r>
      <w:r w:rsidR="00641BD8" w:rsidRPr="00726DC0">
        <w:rPr>
          <w:color w:val="000000" w:themeColor="text1"/>
          <w:lang w:val="de-DE"/>
        </w:rPr>
        <w:t xml:space="preserve"> Fälle,</w:t>
      </w:r>
      <w:r w:rsidR="00891D3A" w:rsidRPr="00726DC0">
        <w:rPr>
          <w:color w:val="000000" w:themeColor="text1"/>
          <w:lang w:val="de-DE"/>
        </w:rPr>
        <w:t xml:space="preserve"> in denen Nachhaltigkeitsdaten </w:t>
      </w:r>
      <w:r w:rsidR="003973F2" w:rsidRPr="00726DC0">
        <w:rPr>
          <w:color w:val="000000" w:themeColor="text1"/>
          <w:lang w:val="de-DE"/>
        </w:rPr>
        <w:t xml:space="preserve">zwar </w:t>
      </w:r>
      <w:r w:rsidR="00891D3A" w:rsidRPr="00726DC0">
        <w:rPr>
          <w:color w:val="000000" w:themeColor="text1"/>
          <w:lang w:val="de-DE"/>
        </w:rPr>
        <w:t xml:space="preserve">vorhanden, aber nicht unmittelbar nutzbar sind. </w:t>
      </w:r>
      <w:r w:rsidR="004D3D2A" w:rsidRPr="00726DC0">
        <w:rPr>
          <w:color w:val="000000" w:themeColor="text1"/>
          <w:lang w:val="de-DE"/>
        </w:rPr>
        <w:t>Um die</w:t>
      </w:r>
      <w:r w:rsidR="001D5EF2" w:rsidRPr="00726DC0">
        <w:rPr>
          <w:color w:val="000000" w:themeColor="text1"/>
          <w:lang w:val="de-DE"/>
        </w:rPr>
        <w:t xml:space="preserve"> gewünschten</w:t>
      </w:r>
      <w:r w:rsidR="004D3D2A" w:rsidRPr="00726DC0">
        <w:rPr>
          <w:color w:val="000000" w:themeColor="text1"/>
          <w:lang w:val="de-DE"/>
        </w:rPr>
        <w:t xml:space="preserve"> Effekte zu erzielen, </w:t>
      </w:r>
      <w:r w:rsidR="00FC2C64" w:rsidRPr="00726DC0">
        <w:rPr>
          <w:color w:val="000000" w:themeColor="text1"/>
          <w:lang w:val="de-DE"/>
        </w:rPr>
        <w:t xml:space="preserve">sind pragmatische, zeitnahe Lösungen </w:t>
      </w:r>
      <w:r w:rsidR="003419AC" w:rsidRPr="00726DC0">
        <w:rPr>
          <w:color w:val="000000" w:themeColor="text1"/>
          <w:lang w:val="de-DE"/>
        </w:rPr>
        <w:t>erforderlich</w:t>
      </w:r>
      <w:r w:rsidR="00B87E06" w:rsidRPr="00726DC0">
        <w:rPr>
          <w:color w:val="000000" w:themeColor="text1"/>
          <w:lang w:val="de-DE"/>
        </w:rPr>
        <w:t xml:space="preserve">. </w:t>
      </w:r>
      <w:r w:rsidR="003973F2" w:rsidRPr="00726DC0">
        <w:rPr>
          <w:color w:val="000000" w:themeColor="text1"/>
          <w:lang w:val="de-DE"/>
        </w:rPr>
        <w:t>Unsere Vorschläge sollen dazu beitragen, d</w:t>
      </w:r>
      <w:r w:rsidR="003419AC" w:rsidRPr="00726DC0">
        <w:rPr>
          <w:color w:val="000000" w:themeColor="text1"/>
          <w:lang w:val="de-DE"/>
        </w:rPr>
        <w:t xml:space="preserve">ie Hürden auf dem Weg </w:t>
      </w:r>
      <w:r w:rsidR="00EF05C3" w:rsidRPr="00726DC0">
        <w:rPr>
          <w:color w:val="000000" w:themeColor="text1"/>
          <w:lang w:val="de-DE"/>
        </w:rPr>
        <w:t xml:space="preserve">hin </w:t>
      </w:r>
      <w:r w:rsidR="003419AC" w:rsidRPr="00726DC0">
        <w:rPr>
          <w:color w:val="000000" w:themeColor="text1"/>
          <w:lang w:val="de-DE"/>
        </w:rPr>
        <w:t xml:space="preserve">zu einer </w:t>
      </w:r>
      <w:r w:rsidR="003419AC" w:rsidRPr="00726DC0">
        <w:rPr>
          <w:i/>
          <w:iCs/>
          <w:color w:val="000000" w:themeColor="text1"/>
          <w:lang w:val="de-DE"/>
        </w:rPr>
        <w:t>Impact Economy</w:t>
      </w:r>
      <w:r w:rsidR="003419AC" w:rsidRPr="00726DC0">
        <w:rPr>
          <w:color w:val="000000" w:themeColor="text1"/>
          <w:lang w:val="de-DE"/>
        </w:rPr>
        <w:t xml:space="preserve"> </w:t>
      </w:r>
      <w:r w:rsidR="003973F2" w:rsidRPr="00726DC0">
        <w:rPr>
          <w:color w:val="000000" w:themeColor="text1"/>
          <w:lang w:val="de-DE"/>
        </w:rPr>
        <w:t xml:space="preserve">mittels technologischer Lösungen </w:t>
      </w:r>
      <w:r w:rsidR="006368C0" w:rsidRPr="00726DC0">
        <w:rPr>
          <w:color w:val="000000" w:themeColor="text1"/>
          <w:lang w:val="de-DE"/>
        </w:rPr>
        <w:t>ab</w:t>
      </w:r>
      <w:r w:rsidR="00D70D71" w:rsidRPr="00726DC0">
        <w:rPr>
          <w:color w:val="000000" w:themeColor="text1"/>
          <w:lang w:val="de-DE"/>
        </w:rPr>
        <w:t>zu</w:t>
      </w:r>
      <w:r w:rsidR="006368C0" w:rsidRPr="00726DC0">
        <w:rPr>
          <w:color w:val="000000" w:themeColor="text1"/>
          <w:lang w:val="de-DE"/>
        </w:rPr>
        <w:t>bauen.</w:t>
      </w:r>
      <w:r w:rsidR="00A71B84" w:rsidRPr="00726DC0">
        <w:rPr>
          <w:color w:val="000000" w:themeColor="text1"/>
          <w:lang w:val="de-DE"/>
        </w:rPr>
        <w:t xml:space="preserve"> </w:t>
      </w:r>
    </w:p>
    <w:p w14:paraId="50DC539E" w14:textId="730DDABB" w:rsidR="001F790F" w:rsidRPr="00726DC0" w:rsidRDefault="003164D7" w:rsidP="000146B5">
      <w:pPr>
        <w:pStyle w:val="heading3"/>
        <w:rPr>
          <w:color w:val="000000" w:themeColor="text1"/>
          <w:lang w:val="de-DE"/>
        </w:rPr>
      </w:pPr>
      <w:r w:rsidRPr="00726DC0">
        <w:rPr>
          <w:color w:val="000000" w:themeColor="text1"/>
          <w:lang w:val="de-DE"/>
        </w:rPr>
        <w:t xml:space="preserve">3.1 </w:t>
      </w:r>
      <w:r w:rsidR="001F790F" w:rsidRPr="00726DC0">
        <w:rPr>
          <w:color w:val="000000" w:themeColor="text1"/>
          <w:lang w:val="de-DE"/>
        </w:rPr>
        <w:t xml:space="preserve">Drei </w:t>
      </w:r>
      <w:r w:rsidR="002A4723" w:rsidRPr="00726DC0">
        <w:rPr>
          <w:color w:val="000000" w:themeColor="text1"/>
          <w:lang w:val="de-DE"/>
        </w:rPr>
        <w:t xml:space="preserve">zentrale </w:t>
      </w:r>
      <w:r w:rsidR="001F790F" w:rsidRPr="00726DC0">
        <w:rPr>
          <w:color w:val="000000" w:themeColor="text1"/>
          <w:lang w:val="de-DE"/>
        </w:rPr>
        <w:t>Probleme</w:t>
      </w:r>
    </w:p>
    <w:p w14:paraId="1D36A698" w14:textId="44C5D9A2" w:rsidR="001839C1" w:rsidRPr="00726DC0" w:rsidRDefault="002A4723" w:rsidP="000146B5">
      <w:pPr>
        <w:pStyle w:val="para"/>
        <w:jc w:val="left"/>
        <w:rPr>
          <w:color w:val="000000" w:themeColor="text1"/>
          <w:lang w:val="de-DE"/>
        </w:rPr>
      </w:pPr>
      <w:r w:rsidRPr="00726DC0">
        <w:rPr>
          <w:color w:val="000000" w:themeColor="text1"/>
          <w:lang w:val="de-DE"/>
        </w:rPr>
        <w:t>Glaubt man dem Ziel</w:t>
      </w:r>
      <w:r w:rsidR="002F0E5B" w:rsidRPr="00726DC0">
        <w:rPr>
          <w:color w:val="000000" w:themeColor="text1"/>
          <w:lang w:val="de-DE"/>
        </w:rPr>
        <w:t xml:space="preserve"> </w:t>
      </w:r>
      <w:r w:rsidR="007B124E" w:rsidRPr="00726DC0">
        <w:rPr>
          <w:color w:val="000000" w:themeColor="text1"/>
          <w:lang w:val="de-DE"/>
        </w:rPr>
        <w:t xml:space="preserve">der </w:t>
      </w:r>
      <w:r w:rsidR="004B2F04" w:rsidRPr="00726DC0">
        <w:rPr>
          <w:color w:val="000000" w:themeColor="text1"/>
          <w:lang w:val="de-DE"/>
        </w:rPr>
        <w:t>unabhängigen internationalen Organisation GRI (Global Reporting Initiative)</w:t>
      </w:r>
      <w:r w:rsidR="009910CA" w:rsidRPr="00726DC0">
        <w:rPr>
          <w:color w:val="000000" w:themeColor="text1"/>
          <w:lang w:val="de-DE"/>
        </w:rPr>
        <w:t xml:space="preserve">, </w:t>
      </w:r>
      <w:r w:rsidRPr="00726DC0">
        <w:rPr>
          <w:color w:val="000000" w:themeColor="text1"/>
          <w:lang w:val="de-DE"/>
        </w:rPr>
        <w:t xml:space="preserve">klingt die Erhebung von standardisierten Nachhaltigkeitsdaten </w:t>
      </w:r>
      <w:r w:rsidR="009910CA" w:rsidRPr="00726DC0">
        <w:rPr>
          <w:color w:val="000000" w:themeColor="text1"/>
          <w:lang w:val="de-DE"/>
        </w:rPr>
        <w:t>einfach:</w:t>
      </w:r>
    </w:p>
    <w:p w14:paraId="682A4275" w14:textId="192D58D5" w:rsidR="00CC14A4" w:rsidRPr="00726DC0" w:rsidRDefault="00717143" w:rsidP="6D003CAF">
      <w:pPr>
        <w:pStyle w:val="equation"/>
        <w:rPr>
          <w:i/>
          <w:iCs/>
          <w:color w:val="000000" w:themeColor="text1"/>
          <w:lang w:val="de-DE"/>
        </w:rPr>
      </w:pPr>
      <w:r w:rsidRPr="6D003CAF">
        <w:rPr>
          <w:i/>
          <w:iCs/>
          <w:color w:val="000000" w:themeColor="text1"/>
          <w:lang w:val="de-DE"/>
        </w:rPr>
        <w:t>[“</w:t>
      </w:r>
      <w:r w:rsidR="0040024F" w:rsidRPr="6D003CAF">
        <w:rPr>
          <w:i/>
          <w:iCs/>
          <w:color w:val="000000" w:themeColor="text1"/>
          <w:lang w:val="de-DE"/>
        </w:rPr>
        <w:t xml:space="preserve">… </w:t>
      </w:r>
      <w:r w:rsidR="002C391B" w:rsidRPr="6D003CAF">
        <w:rPr>
          <w:i/>
          <w:iCs/>
          <w:color w:val="000000" w:themeColor="text1"/>
          <w:lang w:val="de-DE"/>
        </w:rPr>
        <w:t xml:space="preserve">"... </w:t>
      </w:r>
      <w:r w:rsidR="00557CF5" w:rsidRPr="6D003CAF">
        <w:rPr>
          <w:i/>
          <w:iCs/>
          <w:color w:val="000000" w:themeColor="text1"/>
          <w:lang w:val="de-DE"/>
        </w:rPr>
        <w:t xml:space="preserve">eine gemeinsame Sprache </w:t>
      </w:r>
      <w:r w:rsidR="0F251F23" w:rsidRPr="6D003CAF">
        <w:rPr>
          <w:i/>
          <w:iCs/>
          <w:color w:val="000000" w:themeColor="text1"/>
          <w:lang w:val="de-DE"/>
        </w:rPr>
        <w:t>erschaffen</w:t>
      </w:r>
      <w:r w:rsidR="00557CF5" w:rsidRPr="6D003CAF">
        <w:rPr>
          <w:i/>
          <w:iCs/>
          <w:color w:val="000000" w:themeColor="text1"/>
          <w:lang w:val="de-DE"/>
        </w:rPr>
        <w:t>, auf deren Grundlage die ökonomischen, ökologischen und sozialen Auswirkungen von Organisationen vermittelt und verstanden werden können. Die Standards dienen der Verbesserung der globalen Vergleichbarkeit und Qualität von Informationen zu diesen Auswirkungen. Gleichzeitig sorgen sie für eine größere Transparenz und eine stärkere Erfüllung der Rechenschaftspflicht von Organisationen</w:t>
      </w:r>
      <w:r w:rsidR="002C391B" w:rsidRPr="6D003CAF">
        <w:rPr>
          <w:i/>
          <w:iCs/>
          <w:color w:val="000000" w:themeColor="text1"/>
          <w:lang w:val="de-DE"/>
        </w:rPr>
        <w:t xml:space="preserve">."] </w:t>
      </w:r>
      <w:r w:rsidR="00631A3B" w:rsidRPr="6D003CAF">
        <w:rPr>
          <w:color w:val="000000" w:themeColor="text1"/>
          <w:lang w:val="de-DE"/>
        </w:rPr>
        <w:t>(</w:t>
      </w:r>
      <w:r w:rsidR="00867771" w:rsidRPr="6D003CAF">
        <w:rPr>
          <w:color w:val="000000" w:themeColor="text1"/>
          <w:lang w:val="de-DE"/>
        </w:rPr>
        <w:t xml:space="preserve">GRI 2016, </w:t>
      </w:r>
      <w:r w:rsidR="00A10B12" w:rsidRPr="6D003CAF">
        <w:rPr>
          <w:color w:val="000000" w:themeColor="text1"/>
          <w:lang w:val="de-DE"/>
        </w:rPr>
        <w:t xml:space="preserve">S. 3, </w:t>
      </w:r>
      <w:r w:rsidR="00631A3B" w:rsidRPr="6D003CAF">
        <w:rPr>
          <w:color w:val="000000" w:themeColor="text1"/>
          <w:lang w:val="de-DE"/>
        </w:rPr>
        <w:t>GRI, 2022)</w:t>
      </w:r>
    </w:p>
    <w:p w14:paraId="00D619D9" w14:textId="0429599E" w:rsidR="001F790F" w:rsidRPr="00726DC0" w:rsidRDefault="009910CA" w:rsidP="000146B5">
      <w:pPr>
        <w:pStyle w:val="para"/>
        <w:jc w:val="left"/>
        <w:rPr>
          <w:color w:val="000000" w:themeColor="text1"/>
          <w:lang w:val="de-DE"/>
        </w:rPr>
      </w:pPr>
      <w:r w:rsidRPr="00726DC0">
        <w:rPr>
          <w:color w:val="000000" w:themeColor="text1"/>
          <w:lang w:val="de-DE"/>
        </w:rPr>
        <w:t xml:space="preserve">In der Realität </w:t>
      </w:r>
      <w:r w:rsidR="002A4723" w:rsidRPr="00726DC0">
        <w:rPr>
          <w:color w:val="000000" w:themeColor="text1"/>
          <w:lang w:val="de-DE"/>
        </w:rPr>
        <w:t>hingegen bring</w:t>
      </w:r>
      <w:r w:rsidR="003B6A87" w:rsidRPr="00726DC0">
        <w:rPr>
          <w:color w:val="000000" w:themeColor="text1"/>
          <w:lang w:val="de-DE"/>
        </w:rPr>
        <w:t xml:space="preserve">en die Bemühungen </w:t>
      </w:r>
      <w:r w:rsidR="00224F5A" w:rsidRPr="00726DC0">
        <w:rPr>
          <w:color w:val="000000" w:themeColor="text1"/>
          <w:lang w:val="de-DE"/>
        </w:rPr>
        <w:t xml:space="preserve">zur </w:t>
      </w:r>
      <w:r w:rsidR="002A4723" w:rsidRPr="00726DC0">
        <w:rPr>
          <w:color w:val="000000" w:themeColor="text1"/>
          <w:lang w:val="de-DE"/>
        </w:rPr>
        <w:t xml:space="preserve">Erfüllung dieser Zielsetzung zahlreiche </w:t>
      </w:r>
      <w:r w:rsidR="00D50DB2" w:rsidRPr="00726DC0">
        <w:rPr>
          <w:color w:val="000000" w:themeColor="text1"/>
          <w:lang w:val="de-DE"/>
        </w:rPr>
        <w:t>Probleme</w:t>
      </w:r>
      <w:r w:rsidR="002A4723" w:rsidRPr="00726DC0">
        <w:rPr>
          <w:color w:val="000000" w:themeColor="text1"/>
          <w:lang w:val="de-DE"/>
        </w:rPr>
        <w:t xml:space="preserve"> mit sich</w:t>
      </w:r>
      <w:r w:rsidR="001F790F" w:rsidRPr="00726DC0">
        <w:rPr>
          <w:color w:val="000000" w:themeColor="text1"/>
          <w:lang w:val="de-DE"/>
        </w:rPr>
        <w:t xml:space="preserve">. Drei davon skizzieren wir </w:t>
      </w:r>
      <w:r w:rsidR="002A4723" w:rsidRPr="00726DC0">
        <w:rPr>
          <w:color w:val="000000" w:themeColor="text1"/>
          <w:lang w:val="de-DE"/>
        </w:rPr>
        <w:t>im folgenden:</w:t>
      </w:r>
    </w:p>
    <w:p w14:paraId="25732D43" w14:textId="32C669D0" w:rsidR="00E756EE" w:rsidRPr="00FD005E" w:rsidRDefault="00472C8E" w:rsidP="000146B5">
      <w:pPr>
        <w:pStyle w:val="heading5"/>
        <w:rPr>
          <w:b/>
          <w:bCs/>
          <w:color w:val="000000" w:themeColor="text1"/>
          <w:lang w:val="de-DE"/>
        </w:rPr>
      </w:pPr>
      <w:r w:rsidRPr="00FD005E">
        <w:rPr>
          <w:b/>
          <w:bCs/>
          <w:color w:val="000000" w:themeColor="text1"/>
          <w:lang w:val="de-DE"/>
        </w:rPr>
        <w:t>Problem 1: Nachhaltigkeitsberichte sind nicht normiert.</w:t>
      </w:r>
    </w:p>
    <w:p w14:paraId="7604F3CB" w14:textId="1427A5DD" w:rsidR="001F790F" w:rsidRPr="00726DC0" w:rsidRDefault="000E4687" w:rsidP="000146B5">
      <w:pPr>
        <w:pStyle w:val="para"/>
        <w:jc w:val="left"/>
        <w:rPr>
          <w:color w:val="000000" w:themeColor="text1"/>
          <w:lang w:val="de-DE"/>
        </w:rPr>
      </w:pPr>
      <w:r w:rsidRPr="00726DC0">
        <w:rPr>
          <w:color w:val="000000" w:themeColor="text1"/>
          <w:lang w:val="de-DE"/>
        </w:rPr>
        <w:t>Die Berichterstattung fällt selbst bei den von der CSR-Berichtspflicht betroffenen Unternehmen sehr unterschiedlich aus</w:t>
      </w:r>
      <w:r w:rsidR="00AE05B1" w:rsidRPr="00726DC0">
        <w:rPr>
          <w:color w:val="000000" w:themeColor="text1"/>
          <w:lang w:val="de-DE"/>
        </w:rPr>
        <w:t xml:space="preserve"> (Umweltbundesamt</w:t>
      </w:r>
      <w:r w:rsidR="0014689D" w:rsidRPr="00726DC0">
        <w:rPr>
          <w:color w:val="000000" w:themeColor="text1"/>
          <w:lang w:val="de-DE"/>
        </w:rPr>
        <w:t xml:space="preserve"> </w:t>
      </w:r>
      <w:r w:rsidR="00AE05B1" w:rsidRPr="00726DC0">
        <w:rPr>
          <w:color w:val="000000" w:themeColor="text1"/>
          <w:lang w:val="de-DE"/>
        </w:rPr>
        <w:t>2021</w:t>
      </w:r>
      <w:r w:rsidR="00292BCC" w:rsidRPr="00726DC0">
        <w:rPr>
          <w:color w:val="000000" w:themeColor="text1"/>
          <w:lang w:val="de-DE"/>
        </w:rPr>
        <w:t>, S. 12</w:t>
      </w:r>
      <w:r w:rsidR="00AE05B1" w:rsidRPr="00726DC0">
        <w:rPr>
          <w:color w:val="000000" w:themeColor="text1"/>
          <w:lang w:val="de-DE"/>
        </w:rPr>
        <w:t>)</w:t>
      </w:r>
      <w:r w:rsidR="00292BCC" w:rsidRPr="00726DC0">
        <w:rPr>
          <w:color w:val="000000" w:themeColor="text1"/>
          <w:lang w:val="de-DE"/>
        </w:rPr>
        <w:t>.</w:t>
      </w:r>
      <w:r w:rsidRPr="00726DC0">
        <w:rPr>
          <w:color w:val="000000" w:themeColor="text1"/>
          <w:lang w:val="de-DE"/>
        </w:rPr>
        <w:t xml:space="preserve"> </w:t>
      </w:r>
      <w:r w:rsidR="00891D3A" w:rsidRPr="00726DC0">
        <w:rPr>
          <w:color w:val="000000" w:themeColor="text1"/>
          <w:lang w:val="de-DE"/>
        </w:rPr>
        <w:t>Die Inhalte der Berichte sind für</w:t>
      </w:r>
      <w:r w:rsidR="001C2E4E" w:rsidRPr="00726DC0">
        <w:rPr>
          <w:color w:val="000000" w:themeColor="text1"/>
          <w:lang w:val="de-DE"/>
        </w:rPr>
        <w:t xml:space="preserve"> </w:t>
      </w:r>
      <w:r w:rsidR="00836FB5" w:rsidRPr="00726DC0">
        <w:rPr>
          <w:color w:val="000000" w:themeColor="text1"/>
          <w:lang w:val="de-DE"/>
        </w:rPr>
        <w:t>Lese</w:t>
      </w:r>
      <w:r w:rsidR="0024165A" w:rsidRPr="00726DC0">
        <w:rPr>
          <w:color w:val="000000" w:themeColor="text1"/>
          <w:lang w:val="de-DE"/>
        </w:rPr>
        <w:t xml:space="preserve">rinnen und Leser </w:t>
      </w:r>
      <w:r w:rsidR="00836FB5" w:rsidRPr="00726DC0">
        <w:rPr>
          <w:color w:val="000000" w:themeColor="text1"/>
          <w:lang w:val="de-DE"/>
        </w:rPr>
        <w:t xml:space="preserve">als potentielle </w:t>
      </w:r>
      <w:r w:rsidR="001C2E4E" w:rsidRPr="00726DC0">
        <w:rPr>
          <w:color w:val="000000" w:themeColor="text1"/>
          <w:lang w:val="de-DE"/>
        </w:rPr>
        <w:t>nachhaltigkeitsbewusste Entscheid</w:t>
      </w:r>
      <w:r w:rsidR="0024165A" w:rsidRPr="00726DC0">
        <w:rPr>
          <w:color w:val="000000" w:themeColor="text1"/>
          <w:lang w:val="de-DE"/>
        </w:rPr>
        <w:t>er</w:t>
      </w:r>
      <w:r w:rsidR="00B26AE0" w:rsidRPr="00726DC0">
        <w:rPr>
          <w:color w:val="000000" w:themeColor="text1"/>
          <w:lang w:val="de-DE"/>
        </w:rPr>
        <w:t xml:space="preserve"> (</w:t>
      </w:r>
      <w:r w:rsidR="00C9638D" w:rsidRPr="00726DC0">
        <w:rPr>
          <w:color w:val="000000" w:themeColor="text1"/>
          <w:lang w:val="de-DE"/>
        </w:rPr>
        <w:t xml:space="preserve">also interne und externe Stakeholder, wie </w:t>
      </w:r>
      <w:r w:rsidR="00B26AE0" w:rsidRPr="00726DC0">
        <w:rPr>
          <w:color w:val="000000" w:themeColor="text1"/>
          <w:lang w:val="de-DE"/>
        </w:rPr>
        <w:t>Kund</w:t>
      </w:r>
      <w:r w:rsidR="00966CB8" w:rsidRPr="00726DC0">
        <w:rPr>
          <w:color w:val="000000" w:themeColor="text1"/>
          <w:lang w:val="de-DE"/>
        </w:rPr>
        <w:t>innen</w:t>
      </w:r>
      <w:r w:rsidR="0024165A" w:rsidRPr="00726DC0">
        <w:rPr>
          <w:color w:val="000000" w:themeColor="text1"/>
          <w:lang w:val="de-DE"/>
        </w:rPr>
        <w:t xml:space="preserve"> und Kunden</w:t>
      </w:r>
      <w:r w:rsidR="00B26AE0" w:rsidRPr="00726DC0">
        <w:rPr>
          <w:color w:val="000000" w:themeColor="text1"/>
          <w:lang w:val="de-DE"/>
        </w:rPr>
        <w:t xml:space="preserve">, </w:t>
      </w:r>
      <w:r w:rsidR="000D4C25" w:rsidRPr="00726DC0">
        <w:rPr>
          <w:color w:val="000000" w:themeColor="text1"/>
          <w:lang w:val="de-DE"/>
        </w:rPr>
        <w:t xml:space="preserve">Partnerunternehmen, </w:t>
      </w:r>
      <w:r w:rsidR="00966CB8" w:rsidRPr="00726DC0">
        <w:rPr>
          <w:color w:val="000000" w:themeColor="text1"/>
          <w:lang w:val="de-DE"/>
        </w:rPr>
        <w:t>Finanzgeber</w:t>
      </w:r>
      <w:r w:rsidR="00B26AE0" w:rsidRPr="00726DC0">
        <w:rPr>
          <w:color w:val="000000" w:themeColor="text1"/>
          <w:lang w:val="de-DE"/>
        </w:rPr>
        <w:t>, Mitarbeiter</w:t>
      </w:r>
      <w:r w:rsidR="00966CB8" w:rsidRPr="00726DC0">
        <w:rPr>
          <w:color w:val="000000" w:themeColor="text1"/>
          <w:lang w:val="de-DE"/>
        </w:rPr>
        <w:t>innen</w:t>
      </w:r>
      <w:r w:rsidR="0024165A" w:rsidRPr="00726DC0">
        <w:rPr>
          <w:color w:val="000000" w:themeColor="text1"/>
          <w:lang w:val="de-DE"/>
        </w:rPr>
        <w:t xml:space="preserve"> und Mitarbeiter</w:t>
      </w:r>
      <w:r w:rsidR="00B26AE0" w:rsidRPr="00726DC0">
        <w:rPr>
          <w:color w:val="000000" w:themeColor="text1"/>
          <w:lang w:val="de-DE"/>
        </w:rPr>
        <w:t>)</w:t>
      </w:r>
      <w:r w:rsidR="00891D3A" w:rsidRPr="00726DC0">
        <w:rPr>
          <w:color w:val="000000" w:themeColor="text1"/>
          <w:lang w:val="de-DE"/>
        </w:rPr>
        <w:t xml:space="preserve"> </w:t>
      </w:r>
      <w:r w:rsidR="000D4C25" w:rsidRPr="00726DC0">
        <w:rPr>
          <w:color w:val="000000" w:themeColor="text1"/>
          <w:lang w:val="de-DE"/>
        </w:rPr>
        <w:t>häufig nicht unmittelbar</w:t>
      </w:r>
      <w:r w:rsidR="00891D3A" w:rsidRPr="00726DC0">
        <w:rPr>
          <w:color w:val="000000" w:themeColor="text1"/>
          <w:lang w:val="de-DE"/>
        </w:rPr>
        <w:t xml:space="preserve"> verwendba</w:t>
      </w:r>
      <w:r w:rsidR="000D4C25" w:rsidRPr="00726DC0">
        <w:rPr>
          <w:color w:val="000000" w:themeColor="text1"/>
          <w:lang w:val="de-DE"/>
        </w:rPr>
        <w:t xml:space="preserve">r. </w:t>
      </w:r>
      <w:r w:rsidR="00E0783D" w:rsidRPr="00726DC0">
        <w:rPr>
          <w:color w:val="000000" w:themeColor="text1"/>
          <w:lang w:val="de-DE"/>
        </w:rPr>
        <w:t xml:space="preserve">Die Einschätzung der </w:t>
      </w:r>
      <w:r w:rsidR="00A10C68" w:rsidRPr="00726DC0">
        <w:rPr>
          <w:color w:val="000000" w:themeColor="text1"/>
          <w:lang w:val="de-DE"/>
        </w:rPr>
        <w:t>Relevanz</w:t>
      </w:r>
      <w:r w:rsidR="00E0783D" w:rsidRPr="00726DC0">
        <w:rPr>
          <w:color w:val="000000" w:themeColor="text1"/>
          <w:lang w:val="de-DE"/>
        </w:rPr>
        <w:t xml:space="preserve">, </w:t>
      </w:r>
      <w:r w:rsidR="00A10C68" w:rsidRPr="00726DC0">
        <w:rPr>
          <w:color w:val="000000" w:themeColor="text1"/>
          <w:lang w:val="de-DE"/>
        </w:rPr>
        <w:t>Relation</w:t>
      </w:r>
      <w:r w:rsidR="00E0783D" w:rsidRPr="00726DC0">
        <w:rPr>
          <w:color w:val="000000" w:themeColor="text1"/>
          <w:lang w:val="de-DE"/>
        </w:rPr>
        <w:t xml:space="preserve"> und Wirksamkeit </w:t>
      </w:r>
      <w:r w:rsidR="00572B21" w:rsidRPr="00726DC0">
        <w:rPr>
          <w:color w:val="000000" w:themeColor="text1"/>
          <w:lang w:val="de-DE"/>
        </w:rPr>
        <w:t xml:space="preserve">in Bezug auf das jeweilige Umweltthema ist schwierig. </w:t>
      </w:r>
      <w:r w:rsidR="000D4C25" w:rsidRPr="00726DC0">
        <w:rPr>
          <w:color w:val="000000" w:themeColor="text1"/>
          <w:lang w:val="de-DE"/>
        </w:rPr>
        <w:t xml:space="preserve">Oft </w:t>
      </w:r>
      <w:r w:rsidR="0024165A" w:rsidRPr="00726DC0">
        <w:rPr>
          <w:color w:val="000000" w:themeColor="text1"/>
          <w:lang w:val="de-DE"/>
        </w:rPr>
        <w:t xml:space="preserve">ist der </w:t>
      </w:r>
      <w:r w:rsidR="00891D3A" w:rsidRPr="00726DC0">
        <w:rPr>
          <w:color w:val="000000" w:themeColor="text1"/>
          <w:lang w:val="de-DE"/>
        </w:rPr>
        <w:t>konkrete</w:t>
      </w:r>
      <w:r w:rsidR="004131E5" w:rsidRPr="00726DC0">
        <w:rPr>
          <w:color w:val="000000" w:themeColor="text1"/>
          <w:lang w:val="de-DE"/>
        </w:rPr>
        <w:t xml:space="preserve"> </w:t>
      </w:r>
      <w:r w:rsidR="00891D3A" w:rsidRPr="00726DC0">
        <w:rPr>
          <w:color w:val="000000" w:themeColor="text1"/>
          <w:lang w:val="de-DE"/>
        </w:rPr>
        <w:t>Anwendungskontext</w:t>
      </w:r>
      <w:r w:rsidR="00336E56" w:rsidRPr="00726DC0">
        <w:rPr>
          <w:color w:val="000000" w:themeColor="text1"/>
          <w:lang w:val="de-DE"/>
        </w:rPr>
        <w:t xml:space="preserve"> bzw. </w:t>
      </w:r>
      <w:r w:rsidR="0024165A" w:rsidRPr="00726DC0">
        <w:rPr>
          <w:color w:val="000000" w:themeColor="text1"/>
          <w:lang w:val="de-DE"/>
        </w:rPr>
        <w:t xml:space="preserve">sind </w:t>
      </w:r>
      <w:r w:rsidR="00336E56" w:rsidRPr="00726DC0">
        <w:rPr>
          <w:color w:val="000000" w:themeColor="text1"/>
          <w:lang w:val="de-DE"/>
        </w:rPr>
        <w:t>die zugehörigen Leistungsindikatoren</w:t>
      </w:r>
      <w:r w:rsidR="0024165A" w:rsidRPr="00726DC0">
        <w:rPr>
          <w:color w:val="000000" w:themeColor="text1"/>
          <w:lang w:val="de-DE"/>
        </w:rPr>
        <w:t xml:space="preserve"> nicht klar.</w:t>
      </w:r>
      <w:r w:rsidR="00891D3A" w:rsidRPr="00726DC0">
        <w:rPr>
          <w:color w:val="000000" w:themeColor="text1"/>
          <w:lang w:val="de-DE"/>
        </w:rPr>
        <w:t xml:space="preserve"> </w:t>
      </w:r>
      <w:r w:rsidR="000C3466" w:rsidRPr="00726DC0">
        <w:rPr>
          <w:color w:val="000000" w:themeColor="text1"/>
          <w:lang w:val="de-DE"/>
        </w:rPr>
        <w:t>Selbst wenn die Standard</w:t>
      </w:r>
      <w:r w:rsidR="001F790F" w:rsidRPr="00726DC0">
        <w:rPr>
          <w:color w:val="000000" w:themeColor="text1"/>
          <w:lang w:val="de-DE"/>
        </w:rPr>
        <w:t>v</w:t>
      </w:r>
      <w:r w:rsidR="000C3466" w:rsidRPr="00726DC0">
        <w:rPr>
          <w:color w:val="000000" w:themeColor="text1"/>
          <w:lang w:val="de-DE"/>
        </w:rPr>
        <w:t xml:space="preserve">orgabe zu einer quantifizierten Berichterstattung über </w:t>
      </w:r>
      <w:r w:rsidR="006C275D" w:rsidRPr="00726DC0">
        <w:rPr>
          <w:color w:val="000000" w:themeColor="text1"/>
          <w:lang w:val="de-DE"/>
        </w:rPr>
        <w:t xml:space="preserve">Nachhaltigkeitsziele </w:t>
      </w:r>
      <w:r w:rsidR="00EF2109" w:rsidRPr="00726DC0">
        <w:rPr>
          <w:color w:val="000000" w:themeColor="text1"/>
          <w:lang w:val="de-DE"/>
        </w:rPr>
        <w:t xml:space="preserve">erfüllt ist, fehlt häufig </w:t>
      </w:r>
      <w:r w:rsidR="00253DA3" w:rsidRPr="00726DC0">
        <w:rPr>
          <w:color w:val="000000" w:themeColor="text1"/>
          <w:lang w:val="de-DE"/>
        </w:rPr>
        <w:t>zu der</w:t>
      </w:r>
      <w:r w:rsidR="00EF2109" w:rsidRPr="00726DC0">
        <w:rPr>
          <w:color w:val="000000" w:themeColor="text1"/>
          <w:lang w:val="de-DE"/>
        </w:rPr>
        <w:t xml:space="preserve"> jeweilige</w:t>
      </w:r>
      <w:r w:rsidR="00253DA3" w:rsidRPr="00726DC0">
        <w:rPr>
          <w:color w:val="000000" w:themeColor="text1"/>
          <w:lang w:val="de-DE"/>
        </w:rPr>
        <w:t>n</w:t>
      </w:r>
      <w:r w:rsidR="00EF2109" w:rsidRPr="00726DC0">
        <w:rPr>
          <w:color w:val="000000" w:themeColor="text1"/>
          <w:lang w:val="de-DE"/>
        </w:rPr>
        <w:t xml:space="preserve"> </w:t>
      </w:r>
      <w:r w:rsidR="00891D3A" w:rsidRPr="00726DC0">
        <w:rPr>
          <w:color w:val="000000" w:themeColor="text1"/>
          <w:lang w:val="de-DE"/>
        </w:rPr>
        <w:t xml:space="preserve">Kenngröße die </w:t>
      </w:r>
      <w:r w:rsidR="00253DA3" w:rsidRPr="00726DC0">
        <w:rPr>
          <w:color w:val="000000" w:themeColor="text1"/>
          <w:lang w:val="de-DE"/>
        </w:rPr>
        <w:t xml:space="preserve">konkrete </w:t>
      </w:r>
      <w:r w:rsidR="00891D3A" w:rsidRPr="00726DC0">
        <w:rPr>
          <w:color w:val="000000" w:themeColor="text1"/>
          <w:lang w:val="de-DE"/>
        </w:rPr>
        <w:t>Situation, in</w:t>
      </w:r>
      <w:r w:rsidR="004131E5" w:rsidRPr="00726DC0">
        <w:rPr>
          <w:color w:val="000000" w:themeColor="text1"/>
          <w:lang w:val="de-DE"/>
        </w:rPr>
        <w:t xml:space="preserve"> </w:t>
      </w:r>
      <w:r w:rsidR="00891D3A" w:rsidRPr="00726DC0">
        <w:rPr>
          <w:color w:val="000000" w:themeColor="text1"/>
          <w:lang w:val="de-DE"/>
        </w:rPr>
        <w:t xml:space="preserve">der diese verwendet werden soll. </w:t>
      </w:r>
    </w:p>
    <w:p w14:paraId="0914B22F" w14:textId="3ECC4B2B" w:rsidR="001F790F" w:rsidRPr="00FD005E" w:rsidRDefault="00472C8E" w:rsidP="000146B5">
      <w:pPr>
        <w:pStyle w:val="heading5"/>
        <w:rPr>
          <w:b/>
          <w:bCs/>
          <w:color w:val="000000" w:themeColor="text1"/>
          <w:lang w:val="de-DE"/>
        </w:rPr>
      </w:pPr>
      <w:r w:rsidRPr="00FD005E">
        <w:rPr>
          <w:b/>
          <w:bCs/>
          <w:color w:val="000000" w:themeColor="text1"/>
          <w:lang w:val="de-DE"/>
        </w:rPr>
        <w:t>Problem 2: Die Publikationswege der Nachhaltigkeitsdaten sind nicht standardisiert.</w:t>
      </w:r>
    </w:p>
    <w:p w14:paraId="444D370E" w14:textId="5012D066" w:rsidR="001F790F" w:rsidRPr="00726DC0" w:rsidRDefault="00891D3A" w:rsidP="000146B5">
      <w:pPr>
        <w:pStyle w:val="para"/>
        <w:jc w:val="left"/>
        <w:rPr>
          <w:color w:val="000000" w:themeColor="text1"/>
          <w:lang w:val="de-DE"/>
        </w:rPr>
      </w:pPr>
      <w:r w:rsidRPr="00726DC0">
        <w:rPr>
          <w:color w:val="000000" w:themeColor="text1"/>
          <w:lang w:val="de-DE"/>
        </w:rPr>
        <w:t>Für nachhaltigkeitsbewusste Entscheider steht heute noch kein</w:t>
      </w:r>
      <w:r w:rsidR="001C2E4E" w:rsidRPr="00726DC0">
        <w:rPr>
          <w:color w:val="000000" w:themeColor="text1"/>
          <w:lang w:val="de-DE"/>
        </w:rPr>
        <w:t xml:space="preserve"> Publikationsweg oder -ort</w:t>
      </w:r>
      <w:r w:rsidRPr="00726DC0">
        <w:rPr>
          <w:color w:val="000000" w:themeColor="text1"/>
          <w:lang w:val="de-DE"/>
        </w:rPr>
        <w:t xml:space="preserve"> bereit, sich</w:t>
      </w:r>
      <w:r w:rsidR="00472C8E" w:rsidRPr="00726DC0">
        <w:rPr>
          <w:color w:val="000000" w:themeColor="text1"/>
          <w:lang w:val="de-DE"/>
        </w:rPr>
        <w:t xml:space="preserve"> </w:t>
      </w:r>
      <w:r w:rsidRPr="00726DC0">
        <w:rPr>
          <w:color w:val="000000" w:themeColor="text1"/>
          <w:lang w:val="de-DE"/>
        </w:rPr>
        <w:t xml:space="preserve">umfassend und zuverlässig über die Nachhaltigkeitsaktivitäten oder -ziele </w:t>
      </w:r>
      <w:r w:rsidR="001C2E4E" w:rsidRPr="00726DC0">
        <w:rPr>
          <w:color w:val="000000" w:themeColor="text1"/>
          <w:lang w:val="de-DE"/>
        </w:rPr>
        <w:t>eines Unternehmens</w:t>
      </w:r>
      <w:r w:rsidRPr="00726DC0">
        <w:rPr>
          <w:color w:val="000000" w:themeColor="text1"/>
          <w:lang w:val="de-DE"/>
        </w:rPr>
        <w:t xml:space="preserve"> zu informieren. </w:t>
      </w:r>
      <w:r w:rsidR="001C2E4E" w:rsidRPr="00726DC0">
        <w:rPr>
          <w:color w:val="000000" w:themeColor="text1"/>
          <w:lang w:val="de-DE"/>
        </w:rPr>
        <w:t xml:space="preserve">Das gilt gleichermaßen </w:t>
      </w:r>
      <w:r w:rsidR="0024165A" w:rsidRPr="00726DC0">
        <w:rPr>
          <w:color w:val="000000" w:themeColor="text1"/>
          <w:lang w:val="de-DE"/>
        </w:rPr>
        <w:t xml:space="preserve">und </w:t>
      </w:r>
      <w:r w:rsidR="001A186A" w:rsidRPr="00726DC0">
        <w:rPr>
          <w:color w:val="000000" w:themeColor="text1"/>
          <w:lang w:val="de-DE"/>
        </w:rPr>
        <w:t>unabhängig davon</w:t>
      </w:r>
      <w:r w:rsidR="00203F76" w:rsidRPr="00726DC0">
        <w:rPr>
          <w:color w:val="000000" w:themeColor="text1"/>
          <w:lang w:val="de-DE"/>
        </w:rPr>
        <w:t>,</w:t>
      </w:r>
      <w:r w:rsidR="001A186A" w:rsidRPr="00726DC0">
        <w:rPr>
          <w:color w:val="000000" w:themeColor="text1"/>
          <w:lang w:val="de-DE"/>
        </w:rPr>
        <w:t xml:space="preserve"> </w:t>
      </w:r>
      <w:r w:rsidR="001C2E4E" w:rsidRPr="00726DC0">
        <w:rPr>
          <w:color w:val="000000" w:themeColor="text1"/>
          <w:lang w:val="de-DE"/>
        </w:rPr>
        <w:t xml:space="preserve">ob es sich nach Art des </w:t>
      </w:r>
      <w:r w:rsidR="001930E5" w:rsidRPr="00726DC0">
        <w:rPr>
          <w:color w:val="000000" w:themeColor="text1"/>
          <w:lang w:val="de-DE"/>
        </w:rPr>
        <w:t xml:space="preserve">situativen Kontexts </w:t>
      </w:r>
      <w:r w:rsidR="001C2E4E" w:rsidRPr="00726DC0">
        <w:rPr>
          <w:color w:val="000000" w:themeColor="text1"/>
          <w:lang w:val="de-DE"/>
        </w:rPr>
        <w:t>um Konsum-, Kooperations-, Finanzierungs- oder Jobentscheidung</w:t>
      </w:r>
      <w:r w:rsidR="001930E5" w:rsidRPr="00726DC0">
        <w:rPr>
          <w:color w:val="000000" w:themeColor="text1"/>
          <w:lang w:val="de-DE"/>
        </w:rPr>
        <w:t>en</w:t>
      </w:r>
      <w:r w:rsidR="001C2E4E" w:rsidRPr="00726DC0">
        <w:rPr>
          <w:color w:val="000000" w:themeColor="text1"/>
          <w:lang w:val="de-DE"/>
        </w:rPr>
        <w:t xml:space="preserve"> handelt. </w:t>
      </w:r>
      <w:r w:rsidRPr="00726DC0">
        <w:rPr>
          <w:color w:val="000000" w:themeColor="text1"/>
          <w:lang w:val="de-DE"/>
        </w:rPr>
        <w:t xml:space="preserve">Zum einen </w:t>
      </w:r>
      <w:r w:rsidR="001C2E4E" w:rsidRPr="00726DC0">
        <w:rPr>
          <w:color w:val="000000" w:themeColor="text1"/>
          <w:lang w:val="de-DE"/>
        </w:rPr>
        <w:t>gibt es noch keinen standardisierten Weg hin zu den Orten der Veröffentlichung</w:t>
      </w:r>
      <w:r w:rsidR="00693D73" w:rsidRPr="00726DC0">
        <w:rPr>
          <w:color w:val="000000" w:themeColor="text1"/>
          <w:lang w:val="de-DE"/>
        </w:rPr>
        <w:t xml:space="preserve">, also </w:t>
      </w:r>
      <w:r w:rsidR="006463C8" w:rsidRPr="00726DC0">
        <w:rPr>
          <w:color w:val="000000" w:themeColor="text1"/>
          <w:lang w:val="de-DE"/>
        </w:rPr>
        <w:t>meist als PDF-</w:t>
      </w:r>
      <w:r w:rsidR="003B6886" w:rsidRPr="00726DC0">
        <w:rPr>
          <w:color w:val="000000" w:themeColor="text1"/>
          <w:lang w:val="de-DE"/>
        </w:rPr>
        <w:t>Version auf der jeweiligen Unternehmenswebsite</w:t>
      </w:r>
      <w:r w:rsidR="00E25A12" w:rsidRPr="00726DC0">
        <w:rPr>
          <w:color w:val="000000" w:themeColor="text1"/>
          <w:lang w:val="de-DE"/>
        </w:rPr>
        <w:t xml:space="preserve"> (</w:t>
      </w:r>
      <w:r w:rsidR="006C42D1" w:rsidRPr="00726DC0">
        <w:rPr>
          <w:color w:val="000000" w:themeColor="text1"/>
          <w:lang w:val="de-DE"/>
        </w:rPr>
        <w:t>CSR-Reporting</w:t>
      </w:r>
      <w:r w:rsidR="0014689D" w:rsidRPr="00726DC0">
        <w:rPr>
          <w:color w:val="000000" w:themeColor="text1"/>
          <w:lang w:val="de-DE"/>
        </w:rPr>
        <w:t xml:space="preserve"> </w:t>
      </w:r>
      <w:r w:rsidR="00E25A12" w:rsidRPr="00726DC0">
        <w:rPr>
          <w:color w:val="000000" w:themeColor="text1"/>
          <w:lang w:val="de-DE"/>
        </w:rPr>
        <w:t>2021, S. 21)</w:t>
      </w:r>
      <w:r w:rsidR="001C2E4E" w:rsidRPr="00726DC0">
        <w:rPr>
          <w:color w:val="000000" w:themeColor="text1"/>
          <w:lang w:val="de-DE"/>
        </w:rPr>
        <w:t xml:space="preserve">, zum anderen </w:t>
      </w:r>
      <w:r w:rsidR="00693D73" w:rsidRPr="00726DC0">
        <w:rPr>
          <w:color w:val="000000" w:themeColor="text1"/>
          <w:lang w:val="de-DE"/>
        </w:rPr>
        <w:t>fehlt es an einheitlichen Kriterien</w:t>
      </w:r>
      <w:r w:rsidR="00DD2ABC" w:rsidRPr="00726DC0">
        <w:rPr>
          <w:color w:val="000000" w:themeColor="text1"/>
          <w:lang w:val="de-DE"/>
        </w:rPr>
        <w:t xml:space="preserve">, </w:t>
      </w:r>
      <w:r w:rsidR="00693D73" w:rsidRPr="00726DC0">
        <w:rPr>
          <w:color w:val="000000" w:themeColor="text1"/>
          <w:lang w:val="de-DE"/>
        </w:rPr>
        <w:t xml:space="preserve">um die zur Verfügung gestellten </w:t>
      </w:r>
      <w:r w:rsidRPr="00726DC0">
        <w:rPr>
          <w:color w:val="000000" w:themeColor="text1"/>
          <w:lang w:val="de-DE"/>
        </w:rPr>
        <w:t xml:space="preserve">Daten miteinander </w:t>
      </w:r>
      <w:r w:rsidR="00693D73" w:rsidRPr="00726DC0">
        <w:rPr>
          <w:color w:val="000000" w:themeColor="text1"/>
          <w:lang w:val="de-DE"/>
        </w:rPr>
        <w:t>zu vergleichen</w:t>
      </w:r>
      <w:r w:rsidRPr="00726DC0">
        <w:rPr>
          <w:color w:val="000000" w:themeColor="text1"/>
          <w:lang w:val="de-DE"/>
        </w:rPr>
        <w:t xml:space="preserve">. </w:t>
      </w:r>
      <w:r w:rsidR="0035551E" w:rsidRPr="00726DC0">
        <w:rPr>
          <w:color w:val="000000" w:themeColor="text1"/>
          <w:lang w:val="de-DE"/>
        </w:rPr>
        <w:t xml:space="preserve">Dies gilt für den Vergleich </w:t>
      </w:r>
      <w:r w:rsidR="003B2766" w:rsidRPr="00726DC0">
        <w:rPr>
          <w:color w:val="000000" w:themeColor="text1"/>
          <w:lang w:val="de-DE"/>
        </w:rPr>
        <w:t xml:space="preserve">der aktuellen Situation zu vergangenen Leistungen oder den künftigen Zielen des betrachteten Unternehmens genauso wie für den Vergleich der aktuellen Situation des Unternehmens mit anderen Unternehmen. </w:t>
      </w:r>
      <w:r w:rsidR="004E6D7F" w:rsidRPr="00726DC0">
        <w:rPr>
          <w:color w:val="000000" w:themeColor="text1"/>
          <w:lang w:val="de-DE"/>
        </w:rPr>
        <w:t xml:space="preserve">Sowohl </w:t>
      </w:r>
      <w:r w:rsidR="00693D73" w:rsidRPr="00726DC0">
        <w:rPr>
          <w:color w:val="000000" w:themeColor="text1"/>
          <w:lang w:val="de-DE"/>
        </w:rPr>
        <w:t>die</w:t>
      </w:r>
      <w:r w:rsidRPr="00726DC0">
        <w:rPr>
          <w:color w:val="000000" w:themeColor="text1"/>
          <w:lang w:val="de-DE"/>
        </w:rPr>
        <w:t xml:space="preserve"> Suche</w:t>
      </w:r>
      <w:r w:rsidR="0024165A" w:rsidRPr="00726DC0">
        <w:rPr>
          <w:color w:val="000000" w:themeColor="text1"/>
          <w:lang w:val="de-DE"/>
        </w:rPr>
        <w:t xml:space="preserve"> </w:t>
      </w:r>
      <w:r w:rsidR="00800C6F" w:rsidRPr="00726DC0">
        <w:rPr>
          <w:color w:val="000000" w:themeColor="text1"/>
          <w:lang w:val="de-DE"/>
        </w:rPr>
        <w:t>als auch die sich anschließende</w:t>
      </w:r>
      <w:r w:rsidR="00693D73" w:rsidRPr="00726DC0">
        <w:rPr>
          <w:color w:val="000000" w:themeColor="text1"/>
          <w:lang w:val="de-DE"/>
        </w:rPr>
        <w:t xml:space="preserve"> Interpretation der </w:t>
      </w:r>
      <w:r w:rsidRPr="00726DC0">
        <w:rPr>
          <w:color w:val="000000" w:themeColor="text1"/>
          <w:lang w:val="de-DE"/>
        </w:rPr>
        <w:t xml:space="preserve">Nachhaltigkeitsdaten </w:t>
      </w:r>
      <w:r w:rsidR="0024165A" w:rsidRPr="00726DC0">
        <w:rPr>
          <w:color w:val="000000" w:themeColor="text1"/>
          <w:lang w:val="de-DE"/>
        </w:rPr>
        <w:t xml:space="preserve">sind </w:t>
      </w:r>
      <w:r w:rsidR="00693D73" w:rsidRPr="00726DC0">
        <w:rPr>
          <w:color w:val="000000" w:themeColor="text1"/>
          <w:lang w:val="de-DE"/>
        </w:rPr>
        <w:t xml:space="preserve">zeitlich und inhaltlich </w:t>
      </w:r>
      <w:r w:rsidR="00945355" w:rsidRPr="00726DC0">
        <w:rPr>
          <w:color w:val="000000" w:themeColor="text1"/>
          <w:lang w:val="de-DE"/>
        </w:rPr>
        <w:t>mit einem Grad an Aufwand verbunden</w:t>
      </w:r>
      <w:r w:rsidR="00693D73" w:rsidRPr="00726DC0">
        <w:rPr>
          <w:color w:val="000000" w:themeColor="text1"/>
          <w:lang w:val="de-DE"/>
        </w:rPr>
        <w:t>, d</w:t>
      </w:r>
      <w:r w:rsidR="00945355" w:rsidRPr="00726DC0">
        <w:rPr>
          <w:color w:val="000000" w:themeColor="text1"/>
          <w:lang w:val="de-DE"/>
        </w:rPr>
        <w:t>er</w:t>
      </w:r>
      <w:r w:rsidR="00693D73" w:rsidRPr="00726DC0">
        <w:rPr>
          <w:color w:val="000000" w:themeColor="text1"/>
          <w:lang w:val="de-DE"/>
        </w:rPr>
        <w:t xml:space="preserve"> das große Interesse des jeweilige</w:t>
      </w:r>
      <w:r w:rsidR="00DD2ABC" w:rsidRPr="00726DC0">
        <w:rPr>
          <w:color w:val="000000" w:themeColor="text1"/>
          <w:lang w:val="de-DE"/>
        </w:rPr>
        <w:t>n</w:t>
      </w:r>
      <w:r w:rsidR="00693D73" w:rsidRPr="00726DC0">
        <w:rPr>
          <w:color w:val="000000" w:themeColor="text1"/>
          <w:lang w:val="de-DE"/>
        </w:rPr>
        <w:t xml:space="preserve"> Entscheiders an der </w:t>
      </w:r>
      <w:r w:rsidR="0024165A" w:rsidRPr="00726DC0">
        <w:rPr>
          <w:color w:val="000000" w:themeColor="text1"/>
          <w:lang w:val="de-DE"/>
        </w:rPr>
        <w:t>Unternehmensleistung</w:t>
      </w:r>
      <w:r w:rsidR="00693D73" w:rsidRPr="00726DC0">
        <w:rPr>
          <w:color w:val="000000" w:themeColor="text1"/>
          <w:lang w:val="de-DE"/>
        </w:rPr>
        <w:t xml:space="preserve"> voraussetzt.</w:t>
      </w:r>
      <w:r w:rsidRPr="00726DC0">
        <w:rPr>
          <w:color w:val="000000" w:themeColor="text1"/>
          <w:lang w:val="de-DE"/>
        </w:rPr>
        <w:t xml:space="preserve"> </w:t>
      </w:r>
      <w:r w:rsidR="00693D73" w:rsidRPr="00726DC0">
        <w:rPr>
          <w:color w:val="000000" w:themeColor="text1"/>
          <w:lang w:val="de-DE"/>
        </w:rPr>
        <w:t xml:space="preserve">Halten wir fest: Nicht-finanzielle Unternehmensdaten sind </w:t>
      </w:r>
      <w:r w:rsidR="00C20E5B" w:rsidRPr="00726DC0">
        <w:rPr>
          <w:color w:val="000000" w:themeColor="text1"/>
          <w:lang w:val="de-DE"/>
        </w:rPr>
        <w:t xml:space="preserve">nach wie vor </w:t>
      </w:r>
      <w:r w:rsidR="00693D73" w:rsidRPr="00726DC0">
        <w:rPr>
          <w:color w:val="000000" w:themeColor="text1"/>
          <w:lang w:val="de-DE"/>
        </w:rPr>
        <w:t xml:space="preserve">schwer auffindbar und </w:t>
      </w:r>
      <w:r w:rsidRPr="00726DC0">
        <w:rPr>
          <w:color w:val="000000" w:themeColor="text1"/>
          <w:lang w:val="de-DE"/>
        </w:rPr>
        <w:t>variieren</w:t>
      </w:r>
      <w:r w:rsidR="00693D73" w:rsidRPr="00726DC0">
        <w:rPr>
          <w:color w:val="000000" w:themeColor="text1"/>
          <w:lang w:val="de-DE"/>
        </w:rPr>
        <w:t xml:space="preserve"> </w:t>
      </w:r>
      <w:r w:rsidRPr="00726DC0">
        <w:rPr>
          <w:color w:val="000000" w:themeColor="text1"/>
          <w:lang w:val="de-DE"/>
        </w:rPr>
        <w:t>in Form und</w:t>
      </w:r>
      <w:r w:rsidR="00472C8E" w:rsidRPr="00726DC0">
        <w:rPr>
          <w:color w:val="000000" w:themeColor="text1"/>
          <w:lang w:val="de-DE"/>
        </w:rPr>
        <w:t xml:space="preserve"> </w:t>
      </w:r>
      <w:r w:rsidRPr="00726DC0">
        <w:rPr>
          <w:color w:val="000000" w:themeColor="text1"/>
          <w:lang w:val="de-DE"/>
        </w:rPr>
        <w:t>Inhalt.</w:t>
      </w:r>
      <w:r w:rsidR="00693D73" w:rsidRPr="00726DC0">
        <w:rPr>
          <w:color w:val="000000" w:themeColor="text1"/>
          <w:lang w:val="de-DE"/>
        </w:rPr>
        <w:t xml:space="preserve"> Sie lassen sich schwerlich einordnen oder vergleichen</w:t>
      </w:r>
      <w:r w:rsidR="3EF61042" w:rsidRPr="00726DC0">
        <w:rPr>
          <w:color w:val="000000" w:themeColor="text1"/>
          <w:lang w:val="de-DE"/>
        </w:rPr>
        <w:t>,</w:t>
      </w:r>
      <w:r w:rsidR="00693D73" w:rsidRPr="00726DC0">
        <w:rPr>
          <w:color w:val="000000" w:themeColor="text1"/>
          <w:lang w:val="de-DE"/>
        </w:rPr>
        <w:t xml:space="preserve"> und stellen nur begrenzt eine verlässliche Grundlage für </w:t>
      </w:r>
      <w:r w:rsidR="0024165A" w:rsidRPr="00726DC0">
        <w:rPr>
          <w:color w:val="000000" w:themeColor="text1"/>
          <w:lang w:val="de-DE"/>
        </w:rPr>
        <w:t xml:space="preserve">eine gute, </w:t>
      </w:r>
      <w:r w:rsidR="000A27B5" w:rsidRPr="00726DC0">
        <w:rPr>
          <w:color w:val="000000" w:themeColor="text1"/>
          <w:lang w:val="de-DE"/>
        </w:rPr>
        <w:t xml:space="preserve">im Sinne einer </w:t>
      </w:r>
      <w:r w:rsidR="0024165A" w:rsidRPr="00726DC0">
        <w:rPr>
          <w:color w:val="000000" w:themeColor="text1"/>
          <w:lang w:val="de-DE"/>
        </w:rPr>
        <w:t>datengestützte</w:t>
      </w:r>
      <w:r w:rsidR="000A27B5" w:rsidRPr="00726DC0">
        <w:rPr>
          <w:color w:val="000000" w:themeColor="text1"/>
          <w:lang w:val="de-DE"/>
        </w:rPr>
        <w:t>n</w:t>
      </w:r>
      <w:r w:rsidR="0024165A" w:rsidRPr="00726DC0">
        <w:rPr>
          <w:color w:val="000000" w:themeColor="text1"/>
          <w:lang w:val="de-DE"/>
        </w:rPr>
        <w:t xml:space="preserve"> </w:t>
      </w:r>
      <w:r w:rsidR="00693D73" w:rsidRPr="00726DC0">
        <w:rPr>
          <w:color w:val="000000" w:themeColor="text1"/>
          <w:lang w:val="de-DE"/>
        </w:rPr>
        <w:t>Entscheidung</w:t>
      </w:r>
      <w:r w:rsidR="7E2D7123" w:rsidRPr="00726DC0">
        <w:rPr>
          <w:color w:val="000000" w:themeColor="text1"/>
          <w:lang w:val="de-DE"/>
        </w:rPr>
        <w:t xml:space="preserve">, </w:t>
      </w:r>
      <w:r w:rsidR="00693D73" w:rsidRPr="00726DC0">
        <w:rPr>
          <w:color w:val="000000" w:themeColor="text1"/>
          <w:lang w:val="de-DE"/>
        </w:rPr>
        <w:t>dar.</w:t>
      </w:r>
    </w:p>
    <w:p w14:paraId="6915E663" w14:textId="540F72A8" w:rsidR="00472C8E" w:rsidRPr="00FD005E" w:rsidRDefault="00472C8E" w:rsidP="000146B5">
      <w:pPr>
        <w:pStyle w:val="heading5"/>
        <w:rPr>
          <w:b/>
          <w:bCs/>
          <w:color w:val="000000" w:themeColor="text1"/>
          <w:lang w:val="de-DE"/>
        </w:rPr>
      </w:pPr>
      <w:r w:rsidRPr="00FD005E">
        <w:rPr>
          <w:b/>
          <w:bCs/>
          <w:color w:val="000000" w:themeColor="text1"/>
          <w:lang w:val="de-DE"/>
        </w:rPr>
        <w:t>Problem 3: Bereitgestellten Nachhaltigkeitsdaten fehlt</w:t>
      </w:r>
      <w:r w:rsidR="00DD2ABC" w:rsidRPr="00FD005E">
        <w:rPr>
          <w:b/>
          <w:bCs/>
          <w:color w:val="000000" w:themeColor="text1"/>
          <w:lang w:val="de-DE"/>
        </w:rPr>
        <w:t xml:space="preserve"> </w:t>
      </w:r>
      <w:r w:rsidRPr="00FD005E">
        <w:rPr>
          <w:b/>
          <w:bCs/>
          <w:color w:val="000000" w:themeColor="text1"/>
          <w:lang w:val="de-DE"/>
        </w:rPr>
        <w:t>die Einbettung in den Kontext für bestimmte Anwendungsszenarien.</w:t>
      </w:r>
    </w:p>
    <w:p w14:paraId="3B682F95" w14:textId="6E0E3ABC" w:rsidR="001F790F" w:rsidRPr="00726DC0" w:rsidRDefault="00693D73" w:rsidP="006A4C0A">
      <w:pPr>
        <w:pStyle w:val="para"/>
        <w:jc w:val="left"/>
        <w:rPr>
          <w:color w:val="000000" w:themeColor="text1"/>
          <w:lang w:val="de-DE"/>
        </w:rPr>
      </w:pPr>
      <w:r w:rsidRPr="00726DC0">
        <w:rPr>
          <w:color w:val="000000" w:themeColor="text1"/>
          <w:lang w:val="de-DE"/>
        </w:rPr>
        <w:t>Um in der Weite des Internets Informationen zu finden, nutzen wir täglich Internet-Suchmaschinen</w:t>
      </w:r>
      <w:r w:rsidR="001F790F" w:rsidRPr="00726DC0">
        <w:rPr>
          <w:color w:val="000000" w:themeColor="text1"/>
          <w:lang w:val="de-DE"/>
        </w:rPr>
        <w:t>. Neben dem mächtigsten Player Google, sind noch Yahoo und</w:t>
      </w:r>
      <w:r w:rsidR="0024165A" w:rsidRPr="00726DC0">
        <w:rPr>
          <w:color w:val="000000" w:themeColor="text1"/>
          <w:lang w:val="de-DE"/>
        </w:rPr>
        <w:t xml:space="preserve"> </w:t>
      </w:r>
      <w:r w:rsidR="001F790F" w:rsidRPr="00726DC0">
        <w:rPr>
          <w:color w:val="000000" w:themeColor="text1"/>
          <w:lang w:val="de-DE"/>
        </w:rPr>
        <w:t>Bing von Microsoft zu nennen</w:t>
      </w:r>
      <w:r w:rsidR="00AC6E62" w:rsidRPr="00726DC0">
        <w:rPr>
          <w:color w:val="000000" w:themeColor="text1"/>
          <w:lang w:val="de-DE"/>
        </w:rPr>
        <w:t>. Au</w:t>
      </w:r>
      <w:r w:rsidR="0062591B" w:rsidRPr="00726DC0">
        <w:rPr>
          <w:color w:val="000000" w:themeColor="text1"/>
          <w:lang w:val="de-DE"/>
        </w:rPr>
        <w:t>ß</w:t>
      </w:r>
      <w:r w:rsidR="00AC6E62" w:rsidRPr="00726DC0">
        <w:rPr>
          <w:color w:val="000000" w:themeColor="text1"/>
          <w:lang w:val="de-DE"/>
        </w:rPr>
        <w:t xml:space="preserve">er diesen </w:t>
      </w:r>
      <w:r w:rsidR="0062591B" w:rsidRPr="00726DC0">
        <w:rPr>
          <w:color w:val="000000" w:themeColor="text1"/>
          <w:lang w:val="de-DE"/>
        </w:rPr>
        <w:t xml:space="preserve">Riesen gibt es </w:t>
      </w:r>
      <w:r w:rsidR="001F790F" w:rsidRPr="00726DC0">
        <w:rPr>
          <w:color w:val="000000" w:themeColor="text1"/>
          <w:lang w:val="de-DE"/>
        </w:rPr>
        <w:t xml:space="preserve">auch Suchmaschinen mit nachhaltiger Mission, wie </w:t>
      </w:r>
      <w:r w:rsidR="001D133A" w:rsidRPr="00726DC0">
        <w:rPr>
          <w:color w:val="000000" w:themeColor="text1"/>
          <w:lang w:val="de-DE"/>
        </w:rPr>
        <w:t>GOOD Search</w:t>
      </w:r>
      <w:r w:rsidR="001F790F" w:rsidRPr="00726DC0">
        <w:rPr>
          <w:color w:val="000000" w:themeColor="text1"/>
          <w:lang w:val="de-DE"/>
        </w:rPr>
        <w:t xml:space="preserve"> und </w:t>
      </w:r>
      <w:r w:rsidR="001D133A" w:rsidRPr="00726DC0">
        <w:rPr>
          <w:color w:val="000000" w:themeColor="text1"/>
          <w:lang w:val="de-DE"/>
        </w:rPr>
        <w:t>Ecosi</w:t>
      </w:r>
      <w:r w:rsidR="001F790F" w:rsidRPr="00726DC0">
        <w:rPr>
          <w:color w:val="000000" w:themeColor="text1"/>
          <w:lang w:val="de-DE"/>
        </w:rPr>
        <w:t>a</w:t>
      </w:r>
      <w:r w:rsidRPr="00726DC0">
        <w:rPr>
          <w:color w:val="000000" w:themeColor="text1"/>
          <w:lang w:val="de-DE"/>
        </w:rPr>
        <w:t xml:space="preserve">. Um gute Kaufentscheidungen zu treffen, nutzen wir fast genauso häufig Anbieter von Online-Shopping oder -buchungsplattformen. In beiden Fällen brauchen wir </w:t>
      </w:r>
      <w:r w:rsidR="00FE6A03" w:rsidRPr="00726DC0">
        <w:rPr>
          <w:color w:val="000000" w:themeColor="text1"/>
          <w:lang w:val="de-DE"/>
        </w:rPr>
        <w:t>Informations</w:t>
      </w:r>
      <w:r w:rsidR="001D133A" w:rsidRPr="00726DC0">
        <w:rPr>
          <w:color w:val="000000" w:themeColor="text1"/>
          <w:lang w:val="de-DE"/>
        </w:rPr>
        <w:t>-Filter</w:t>
      </w:r>
      <w:r w:rsidR="00FE6A03" w:rsidRPr="00726DC0">
        <w:rPr>
          <w:color w:val="000000" w:themeColor="text1"/>
          <w:lang w:val="de-DE"/>
        </w:rPr>
        <w:t xml:space="preserve"> und Interpretationshilfen</w:t>
      </w:r>
      <w:r w:rsidR="001D133A" w:rsidRPr="00726DC0">
        <w:rPr>
          <w:color w:val="000000" w:themeColor="text1"/>
          <w:lang w:val="de-DE"/>
        </w:rPr>
        <w:t>, um die</w:t>
      </w:r>
      <w:r w:rsidR="00FE6A03" w:rsidRPr="00726DC0">
        <w:rPr>
          <w:color w:val="000000" w:themeColor="text1"/>
          <w:lang w:val="de-DE"/>
        </w:rPr>
        <w:t xml:space="preserve"> </w:t>
      </w:r>
      <w:r w:rsidR="002A5F8E" w:rsidRPr="00726DC0">
        <w:rPr>
          <w:color w:val="000000" w:themeColor="text1"/>
          <w:lang w:val="de-DE"/>
        </w:rPr>
        <w:t>von</w:t>
      </w:r>
      <w:r w:rsidR="00FE6A03" w:rsidRPr="00726DC0">
        <w:rPr>
          <w:color w:val="000000" w:themeColor="text1"/>
          <w:lang w:val="de-DE"/>
        </w:rPr>
        <w:t xml:space="preserve"> de</w:t>
      </w:r>
      <w:r w:rsidR="002A5F8E" w:rsidRPr="00726DC0">
        <w:rPr>
          <w:color w:val="000000" w:themeColor="text1"/>
          <w:lang w:val="de-DE"/>
        </w:rPr>
        <w:t>n</w:t>
      </w:r>
      <w:r w:rsidR="00FE6A03" w:rsidRPr="00726DC0">
        <w:rPr>
          <w:color w:val="000000" w:themeColor="text1"/>
          <w:lang w:val="de-DE"/>
        </w:rPr>
        <w:t xml:space="preserve"> Suchmaschinen </w:t>
      </w:r>
      <w:r w:rsidR="002A5F8E" w:rsidRPr="00726DC0">
        <w:rPr>
          <w:color w:val="000000" w:themeColor="text1"/>
          <w:lang w:val="de-DE"/>
        </w:rPr>
        <w:t xml:space="preserve">bereitgestellten </w:t>
      </w:r>
      <w:r w:rsidR="001D133A" w:rsidRPr="00726DC0">
        <w:rPr>
          <w:color w:val="000000" w:themeColor="text1"/>
          <w:lang w:val="de-DE"/>
        </w:rPr>
        <w:t xml:space="preserve">Informationen für uns nutzbar zu machen. Das gilt </w:t>
      </w:r>
      <w:r w:rsidR="002A5F8E" w:rsidRPr="00726DC0">
        <w:rPr>
          <w:color w:val="000000" w:themeColor="text1"/>
          <w:lang w:val="de-DE"/>
        </w:rPr>
        <w:t xml:space="preserve">insbesondere </w:t>
      </w:r>
      <w:r w:rsidR="001D133A" w:rsidRPr="00726DC0">
        <w:rPr>
          <w:color w:val="000000" w:themeColor="text1"/>
          <w:lang w:val="de-DE"/>
        </w:rPr>
        <w:t>für die Auffindbarkeit und Interpretation von</w:t>
      </w:r>
      <w:r w:rsidR="00891D3A" w:rsidRPr="00726DC0">
        <w:rPr>
          <w:color w:val="000000" w:themeColor="text1"/>
          <w:lang w:val="de-DE"/>
        </w:rPr>
        <w:t xml:space="preserve"> Nachhaltigkeitsdaten</w:t>
      </w:r>
      <w:r w:rsidR="001D133A" w:rsidRPr="00726DC0">
        <w:rPr>
          <w:color w:val="000000" w:themeColor="text1"/>
          <w:lang w:val="de-DE"/>
        </w:rPr>
        <w:t xml:space="preserve"> aus veröffentlichten Berichten. Wie wurden die Daten erhoben? </w:t>
      </w:r>
      <w:r w:rsidR="00AB6426" w:rsidRPr="00726DC0">
        <w:rPr>
          <w:color w:val="000000" w:themeColor="text1"/>
          <w:lang w:val="de-DE"/>
        </w:rPr>
        <w:t>W</w:t>
      </w:r>
      <w:r w:rsidR="000A7E82" w:rsidRPr="00726DC0">
        <w:rPr>
          <w:color w:val="000000" w:themeColor="text1"/>
          <w:lang w:val="de-DE"/>
        </w:rPr>
        <w:t>u</w:t>
      </w:r>
      <w:r w:rsidR="00AB6426" w:rsidRPr="00726DC0">
        <w:rPr>
          <w:color w:val="000000" w:themeColor="text1"/>
          <w:lang w:val="de-DE"/>
        </w:rPr>
        <w:t xml:space="preserve">rden sie </w:t>
      </w:r>
      <w:r w:rsidR="00C12A48" w:rsidRPr="00726DC0">
        <w:rPr>
          <w:color w:val="000000" w:themeColor="text1"/>
          <w:lang w:val="de-DE"/>
        </w:rPr>
        <w:t xml:space="preserve">an die Richtlinien der </w:t>
      </w:r>
      <w:r w:rsidR="00C12A48" w:rsidRPr="00726DC0">
        <w:rPr>
          <w:i/>
          <w:iCs/>
          <w:color w:val="000000" w:themeColor="text1"/>
          <w:lang w:val="de-DE"/>
        </w:rPr>
        <w:t>Science Based Targets In</w:t>
      </w:r>
      <w:r w:rsidR="00513F3B" w:rsidRPr="00726DC0">
        <w:rPr>
          <w:i/>
          <w:iCs/>
          <w:color w:val="000000" w:themeColor="text1"/>
          <w:lang w:val="de-DE"/>
        </w:rPr>
        <w:t>itiative</w:t>
      </w:r>
      <w:r w:rsidR="00AB6426" w:rsidRPr="00726DC0">
        <w:rPr>
          <w:color w:val="000000" w:themeColor="text1"/>
          <w:lang w:val="de-DE"/>
        </w:rPr>
        <w:t xml:space="preserve"> (SBTi 2021a)</w:t>
      </w:r>
      <w:r w:rsidR="00E47EF4" w:rsidRPr="00726DC0">
        <w:rPr>
          <w:color w:val="000000" w:themeColor="text1"/>
          <w:lang w:val="de-DE"/>
        </w:rPr>
        <w:t xml:space="preserve">, also dem Standard zur Beurteilung, wo ein Unternehmen auf dem Weg zum übergeordneten </w:t>
      </w:r>
      <w:r w:rsidR="00B92165" w:rsidRPr="00726DC0">
        <w:rPr>
          <w:color w:val="000000" w:themeColor="text1"/>
          <w:lang w:val="de-DE"/>
        </w:rPr>
        <w:t xml:space="preserve">globalen </w:t>
      </w:r>
      <w:r w:rsidR="00E47EF4" w:rsidRPr="00726DC0">
        <w:rPr>
          <w:i/>
          <w:iCs/>
          <w:color w:val="000000" w:themeColor="text1"/>
          <w:lang w:val="de-DE"/>
        </w:rPr>
        <w:t>Net Zero</w:t>
      </w:r>
      <w:r w:rsidR="00E47EF4" w:rsidRPr="00726DC0">
        <w:rPr>
          <w:color w:val="000000" w:themeColor="text1"/>
          <w:lang w:val="de-DE"/>
        </w:rPr>
        <w:t xml:space="preserve">-Ziel steht, </w:t>
      </w:r>
      <w:r w:rsidR="00AB6426" w:rsidRPr="00726DC0">
        <w:rPr>
          <w:color w:val="000000" w:themeColor="text1"/>
          <w:lang w:val="de-DE"/>
        </w:rPr>
        <w:t xml:space="preserve">ausgerichtet? </w:t>
      </w:r>
      <w:r w:rsidR="001D133A" w:rsidRPr="00726DC0">
        <w:rPr>
          <w:color w:val="000000" w:themeColor="text1"/>
          <w:lang w:val="de-DE"/>
        </w:rPr>
        <w:t xml:space="preserve">In welchem Kontext </w:t>
      </w:r>
      <w:r w:rsidR="00AB6426" w:rsidRPr="00726DC0">
        <w:rPr>
          <w:color w:val="000000" w:themeColor="text1"/>
          <w:lang w:val="de-DE"/>
        </w:rPr>
        <w:t>(</w:t>
      </w:r>
      <w:r w:rsidR="000E610B" w:rsidRPr="00726DC0">
        <w:rPr>
          <w:color w:val="000000" w:themeColor="text1"/>
          <w:lang w:val="de-DE"/>
        </w:rPr>
        <w:t>z.B. Relation zum Basisjahr, der „Baseline“</w:t>
      </w:r>
      <w:r w:rsidR="00AB6426" w:rsidRPr="00726DC0">
        <w:rPr>
          <w:color w:val="000000" w:themeColor="text1"/>
          <w:lang w:val="de-DE"/>
        </w:rPr>
        <w:t xml:space="preserve">) </w:t>
      </w:r>
      <w:r w:rsidR="001D133A" w:rsidRPr="00726DC0">
        <w:rPr>
          <w:color w:val="000000" w:themeColor="text1"/>
          <w:lang w:val="de-DE"/>
        </w:rPr>
        <w:t>stehen sie? Wie vertrauenswürdig sind sie? Sind sie durch externe Prüfer validiert?</w:t>
      </w:r>
    </w:p>
    <w:p w14:paraId="76C22053" w14:textId="03D67DAD" w:rsidR="001F790F" w:rsidRPr="00726DC0" w:rsidRDefault="003164D7" w:rsidP="000146B5">
      <w:pPr>
        <w:pStyle w:val="heading3"/>
        <w:rPr>
          <w:color w:val="000000" w:themeColor="text1"/>
          <w:lang w:val="de-DE"/>
        </w:rPr>
      </w:pPr>
      <w:r w:rsidRPr="00726DC0">
        <w:rPr>
          <w:color w:val="000000" w:themeColor="text1"/>
          <w:lang w:val="de-DE"/>
        </w:rPr>
        <w:t xml:space="preserve">3.2 </w:t>
      </w:r>
      <w:r w:rsidR="001F790F" w:rsidRPr="00726DC0">
        <w:rPr>
          <w:color w:val="000000" w:themeColor="text1"/>
          <w:lang w:val="de-DE"/>
        </w:rPr>
        <w:t>Drei Lösungsansätze</w:t>
      </w:r>
    </w:p>
    <w:p w14:paraId="776BFC4A" w14:textId="626D226C" w:rsidR="001839C1" w:rsidRPr="00726DC0" w:rsidRDefault="00A65FB9" w:rsidP="000146B5">
      <w:pPr>
        <w:pStyle w:val="para"/>
        <w:jc w:val="left"/>
        <w:rPr>
          <w:color w:val="000000" w:themeColor="text1"/>
          <w:lang w:val="de-DE"/>
        </w:rPr>
      </w:pPr>
      <w:r w:rsidRPr="00726DC0">
        <w:rPr>
          <w:color w:val="000000" w:themeColor="text1"/>
          <w:lang w:val="de-DE"/>
        </w:rPr>
        <w:t>Entlang</w:t>
      </w:r>
      <w:r w:rsidR="001376D7" w:rsidRPr="00726DC0">
        <w:rPr>
          <w:color w:val="000000" w:themeColor="text1"/>
          <w:lang w:val="de-DE"/>
        </w:rPr>
        <w:t xml:space="preserve"> der skizzierten Probleme</w:t>
      </w:r>
      <w:r w:rsidRPr="00726DC0">
        <w:rPr>
          <w:color w:val="000000" w:themeColor="text1"/>
          <w:lang w:val="de-DE"/>
        </w:rPr>
        <w:t xml:space="preserve"> </w:t>
      </w:r>
      <w:r w:rsidR="001376D7" w:rsidRPr="00726DC0">
        <w:rPr>
          <w:color w:val="000000" w:themeColor="text1"/>
          <w:lang w:val="de-DE"/>
        </w:rPr>
        <w:t>stellen wir nun unsere Lösungsansätze vor</w:t>
      </w:r>
      <w:r w:rsidR="00891D3A" w:rsidRPr="00726DC0">
        <w:rPr>
          <w:color w:val="000000" w:themeColor="text1"/>
          <w:lang w:val="de-DE"/>
        </w:rPr>
        <w:t xml:space="preserve">. </w:t>
      </w:r>
    </w:p>
    <w:p w14:paraId="05A5250A" w14:textId="163DCDEA" w:rsidR="001839C1" w:rsidRPr="00FD005E" w:rsidRDefault="00512A26" w:rsidP="006A4C0A">
      <w:pPr>
        <w:pStyle w:val="heading5"/>
        <w:rPr>
          <w:b/>
          <w:bCs/>
          <w:lang w:val="de-DE"/>
        </w:rPr>
      </w:pPr>
      <w:r w:rsidRPr="00FD005E">
        <w:rPr>
          <w:b/>
          <w:bCs/>
          <w:lang w:val="de-DE"/>
        </w:rPr>
        <w:t>Szenario 1: Technische Normierung der Nachhaltigkeitsberichte</w:t>
      </w:r>
    </w:p>
    <w:p w14:paraId="2F07987F" w14:textId="3704804A" w:rsidR="00317334" w:rsidRPr="00726DC0" w:rsidRDefault="00A2739E" w:rsidP="000146B5">
      <w:pPr>
        <w:pStyle w:val="para"/>
        <w:jc w:val="left"/>
        <w:rPr>
          <w:color w:val="000000" w:themeColor="text1"/>
          <w:lang w:val="de-DE"/>
        </w:rPr>
      </w:pPr>
      <w:r w:rsidRPr="00726DC0">
        <w:rPr>
          <w:color w:val="000000" w:themeColor="text1"/>
          <w:lang w:val="de-DE"/>
        </w:rPr>
        <w:t xml:space="preserve">Wir schlagen vor, </w:t>
      </w:r>
      <w:r w:rsidR="00CF4C8C" w:rsidRPr="00726DC0">
        <w:rPr>
          <w:color w:val="000000" w:themeColor="text1"/>
          <w:lang w:val="de-DE"/>
        </w:rPr>
        <w:t xml:space="preserve">die digitale Version der </w:t>
      </w:r>
      <w:r w:rsidRPr="00726DC0">
        <w:rPr>
          <w:color w:val="000000" w:themeColor="text1"/>
          <w:lang w:val="de-DE"/>
        </w:rPr>
        <w:t>Nachhaltigkeitsberichte mit relevanten Metadaten anzureichern</w:t>
      </w:r>
      <w:r w:rsidR="00301168" w:rsidRPr="00726DC0">
        <w:rPr>
          <w:color w:val="000000" w:themeColor="text1"/>
          <w:lang w:val="de-DE"/>
        </w:rPr>
        <w:t>.</w:t>
      </w:r>
      <w:r w:rsidRPr="00726DC0">
        <w:rPr>
          <w:color w:val="000000" w:themeColor="text1"/>
          <w:lang w:val="de-DE"/>
        </w:rPr>
        <w:t xml:space="preserve"> </w:t>
      </w:r>
      <w:r w:rsidR="00A05E03" w:rsidRPr="00726DC0">
        <w:rPr>
          <w:color w:val="000000" w:themeColor="text1"/>
          <w:lang w:val="de-DE"/>
        </w:rPr>
        <w:t xml:space="preserve">Metadaten sind für Web- und Internetprozesse von zentraler Bedeutung, da sie bei der Organisation und Strukturierung von Daten helfen. </w:t>
      </w:r>
      <w:r w:rsidR="004A0475" w:rsidRPr="00726DC0">
        <w:rPr>
          <w:color w:val="000000" w:themeColor="text1"/>
          <w:lang w:val="de-DE"/>
        </w:rPr>
        <w:t xml:space="preserve">Metadaten </w:t>
      </w:r>
      <w:r w:rsidR="00A05E03" w:rsidRPr="00726DC0">
        <w:rPr>
          <w:color w:val="000000" w:themeColor="text1"/>
          <w:lang w:val="de-DE"/>
        </w:rPr>
        <w:t>geben Auskunft</w:t>
      </w:r>
      <w:r w:rsidR="00B64AE7" w:rsidRPr="00726DC0">
        <w:rPr>
          <w:color w:val="000000" w:themeColor="text1"/>
          <w:lang w:val="de-DE"/>
        </w:rPr>
        <w:t xml:space="preserve"> darüber</w:t>
      </w:r>
      <w:r w:rsidR="00A05E03" w:rsidRPr="00726DC0">
        <w:rPr>
          <w:color w:val="000000" w:themeColor="text1"/>
          <w:lang w:val="de-DE"/>
        </w:rPr>
        <w:t>, welche</w:t>
      </w:r>
      <w:r w:rsidRPr="00726DC0">
        <w:rPr>
          <w:color w:val="000000" w:themeColor="text1"/>
          <w:lang w:val="de-DE"/>
        </w:rPr>
        <w:t xml:space="preserve"> </w:t>
      </w:r>
      <w:r w:rsidR="00B64AE7" w:rsidRPr="00726DC0">
        <w:rPr>
          <w:color w:val="000000" w:themeColor="text1"/>
          <w:lang w:val="de-DE"/>
        </w:rPr>
        <w:t xml:space="preserve">Informationen </w:t>
      </w:r>
      <w:r w:rsidRPr="00726DC0">
        <w:rPr>
          <w:color w:val="000000" w:themeColor="text1"/>
          <w:lang w:val="de-DE"/>
        </w:rPr>
        <w:t>von wem zu welchem Zweck erhoben</w:t>
      </w:r>
      <w:r w:rsidR="00B64AE7" w:rsidRPr="00726DC0">
        <w:rPr>
          <w:color w:val="000000" w:themeColor="text1"/>
          <w:lang w:val="de-DE"/>
        </w:rPr>
        <w:t>,</w:t>
      </w:r>
      <w:r w:rsidR="00A81E43" w:rsidRPr="00726DC0">
        <w:rPr>
          <w:color w:val="000000" w:themeColor="text1"/>
          <w:lang w:val="de-DE"/>
        </w:rPr>
        <w:t xml:space="preserve"> sowie darüber</w:t>
      </w:r>
      <w:r w:rsidR="003164D7" w:rsidRPr="00726DC0">
        <w:rPr>
          <w:color w:val="000000" w:themeColor="text1"/>
          <w:lang w:val="de-DE"/>
        </w:rPr>
        <w:t>,</w:t>
      </w:r>
      <w:r w:rsidR="00B64AE7" w:rsidRPr="00726DC0">
        <w:rPr>
          <w:color w:val="000000" w:themeColor="text1"/>
          <w:lang w:val="de-DE"/>
        </w:rPr>
        <w:t xml:space="preserve"> wann und wie</w:t>
      </w:r>
      <w:r w:rsidR="00A81E43" w:rsidRPr="00726DC0">
        <w:rPr>
          <w:color w:val="000000" w:themeColor="text1"/>
          <w:lang w:val="de-DE"/>
        </w:rPr>
        <w:t xml:space="preserve"> diese</w:t>
      </w:r>
      <w:r w:rsidR="00B64AE7" w:rsidRPr="00726DC0">
        <w:rPr>
          <w:color w:val="000000" w:themeColor="text1"/>
          <w:lang w:val="de-DE"/>
        </w:rPr>
        <w:t xml:space="preserve"> bereitgestellt </w:t>
      </w:r>
      <w:r w:rsidR="00A05E03" w:rsidRPr="00726DC0">
        <w:rPr>
          <w:color w:val="000000" w:themeColor="text1"/>
          <w:lang w:val="de-DE"/>
        </w:rPr>
        <w:t>wurden</w:t>
      </w:r>
      <w:r w:rsidRPr="00726DC0">
        <w:rPr>
          <w:color w:val="000000" w:themeColor="text1"/>
          <w:lang w:val="de-DE"/>
        </w:rPr>
        <w:t xml:space="preserve">. </w:t>
      </w:r>
      <w:r w:rsidR="006E03F0" w:rsidRPr="00726DC0">
        <w:rPr>
          <w:color w:val="000000" w:themeColor="text1"/>
          <w:lang w:val="de-DE"/>
        </w:rPr>
        <w:t xml:space="preserve">Nach den FAIR Prinzipien </w:t>
      </w:r>
      <w:r w:rsidR="001D5F3A" w:rsidRPr="00726DC0">
        <w:rPr>
          <w:color w:val="000000" w:themeColor="text1"/>
          <w:lang w:val="de-DE"/>
        </w:rPr>
        <w:t>müssen Metadaten auffindbar (</w:t>
      </w:r>
      <w:r w:rsidR="001D5F3A" w:rsidRPr="00726DC0">
        <w:rPr>
          <w:b/>
          <w:bCs/>
          <w:i/>
          <w:iCs/>
          <w:color w:val="000000" w:themeColor="text1"/>
          <w:lang w:val="de-DE"/>
        </w:rPr>
        <w:t>F</w:t>
      </w:r>
      <w:r w:rsidR="001D5F3A" w:rsidRPr="00726DC0">
        <w:rPr>
          <w:i/>
          <w:iCs/>
          <w:color w:val="000000" w:themeColor="text1"/>
          <w:lang w:val="de-DE"/>
        </w:rPr>
        <w:t>indable</w:t>
      </w:r>
      <w:r w:rsidR="001D5F3A" w:rsidRPr="00726DC0">
        <w:rPr>
          <w:color w:val="000000" w:themeColor="text1"/>
          <w:lang w:val="de-DE"/>
        </w:rPr>
        <w:t>), frei zugänglich (</w:t>
      </w:r>
      <w:r w:rsidR="001D5F3A" w:rsidRPr="00726DC0">
        <w:rPr>
          <w:b/>
          <w:bCs/>
          <w:i/>
          <w:iCs/>
          <w:color w:val="000000" w:themeColor="text1"/>
          <w:lang w:val="de-DE"/>
        </w:rPr>
        <w:t>A</w:t>
      </w:r>
      <w:r w:rsidR="001D5F3A" w:rsidRPr="00726DC0">
        <w:rPr>
          <w:i/>
          <w:iCs/>
          <w:color w:val="000000" w:themeColor="text1"/>
          <w:lang w:val="de-DE"/>
        </w:rPr>
        <w:t>ccessible</w:t>
      </w:r>
      <w:r w:rsidR="001D5F3A" w:rsidRPr="00726DC0">
        <w:rPr>
          <w:color w:val="000000" w:themeColor="text1"/>
          <w:lang w:val="de-DE"/>
        </w:rPr>
        <w:t>),</w:t>
      </w:r>
      <w:r w:rsidR="00F22472" w:rsidRPr="00726DC0">
        <w:rPr>
          <w:color w:val="000000" w:themeColor="text1"/>
          <w:lang w:val="de-DE"/>
        </w:rPr>
        <w:t xml:space="preserve"> interoperabel</w:t>
      </w:r>
      <w:r w:rsidR="001D5F3A" w:rsidRPr="00726DC0">
        <w:rPr>
          <w:color w:val="000000" w:themeColor="text1"/>
          <w:lang w:val="de-DE"/>
        </w:rPr>
        <w:t xml:space="preserve"> </w:t>
      </w:r>
      <w:r w:rsidR="004005F1" w:rsidRPr="00726DC0">
        <w:rPr>
          <w:color w:val="000000" w:themeColor="text1"/>
          <w:lang w:val="de-DE"/>
        </w:rPr>
        <w:t>(</w:t>
      </w:r>
      <w:r w:rsidR="004005F1" w:rsidRPr="00726DC0">
        <w:rPr>
          <w:b/>
          <w:bCs/>
          <w:i/>
          <w:iCs/>
          <w:color w:val="000000" w:themeColor="text1"/>
          <w:lang w:val="de-DE"/>
        </w:rPr>
        <w:t>I</w:t>
      </w:r>
      <w:r w:rsidR="004005F1" w:rsidRPr="00726DC0">
        <w:rPr>
          <w:i/>
          <w:iCs/>
          <w:color w:val="000000" w:themeColor="text1"/>
          <w:lang w:val="de-DE"/>
        </w:rPr>
        <w:t>nteroperable</w:t>
      </w:r>
      <w:r w:rsidR="004005F1" w:rsidRPr="00726DC0">
        <w:rPr>
          <w:color w:val="000000" w:themeColor="text1"/>
          <w:lang w:val="de-DE"/>
        </w:rPr>
        <w:t>) und wiederverwendbar (</w:t>
      </w:r>
      <w:r w:rsidR="004005F1" w:rsidRPr="00726DC0">
        <w:rPr>
          <w:b/>
          <w:bCs/>
          <w:i/>
          <w:iCs/>
          <w:color w:val="000000" w:themeColor="text1"/>
          <w:lang w:val="de-DE"/>
        </w:rPr>
        <w:t>R</w:t>
      </w:r>
      <w:r w:rsidR="004005F1" w:rsidRPr="00726DC0">
        <w:rPr>
          <w:i/>
          <w:iCs/>
          <w:color w:val="000000" w:themeColor="text1"/>
          <w:lang w:val="de-DE"/>
        </w:rPr>
        <w:t>eusable</w:t>
      </w:r>
      <w:r w:rsidR="004005F1" w:rsidRPr="00726DC0">
        <w:rPr>
          <w:color w:val="000000" w:themeColor="text1"/>
          <w:lang w:val="de-DE"/>
        </w:rPr>
        <w:t>) sein.</w:t>
      </w:r>
      <w:r w:rsidR="00866AD1" w:rsidRPr="00726DC0">
        <w:rPr>
          <w:rStyle w:val="Funotenzeichen"/>
          <w:color w:val="000000" w:themeColor="text1"/>
          <w:lang w:val="de-DE"/>
        </w:rPr>
        <w:footnoteReference w:id="4"/>
      </w:r>
      <w:r w:rsidR="004005F1" w:rsidRPr="00726DC0">
        <w:rPr>
          <w:color w:val="000000" w:themeColor="text1"/>
          <w:lang w:val="de-DE"/>
        </w:rPr>
        <w:t xml:space="preserve"> </w:t>
      </w:r>
    </w:p>
    <w:p w14:paraId="7F4199F9" w14:textId="77777777" w:rsidR="006A4C0A" w:rsidRDefault="006A4C0A" w:rsidP="000146B5">
      <w:pPr>
        <w:pStyle w:val="para"/>
        <w:jc w:val="left"/>
        <w:rPr>
          <w:color w:val="000000" w:themeColor="text1"/>
          <w:lang w:val="de-DE"/>
        </w:rPr>
      </w:pPr>
    </w:p>
    <w:p w14:paraId="7F148B5E" w14:textId="689034AC" w:rsidR="001839C1" w:rsidRPr="00726DC0" w:rsidRDefault="000C3B60" w:rsidP="000146B5">
      <w:pPr>
        <w:pStyle w:val="para"/>
        <w:jc w:val="left"/>
        <w:rPr>
          <w:b/>
          <w:bCs/>
          <w:color w:val="000000" w:themeColor="text1"/>
          <w:lang w:val="de-DE"/>
        </w:rPr>
      </w:pPr>
      <w:r w:rsidRPr="00726DC0">
        <w:rPr>
          <w:color w:val="000000" w:themeColor="text1"/>
          <w:lang w:val="de-DE"/>
        </w:rPr>
        <w:t>Voraussetzung</w:t>
      </w:r>
      <w:r w:rsidR="00A81E43" w:rsidRPr="00726DC0">
        <w:rPr>
          <w:color w:val="000000" w:themeColor="text1"/>
          <w:lang w:val="de-DE"/>
        </w:rPr>
        <w:t xml:space="preserve"> dafür</w:t>
      </w:r>
      <w:r w:rsidRPr="00726DC0">
        <w:rPr>
          <w:color w:val="000000" w:themeColor="text1"/>
          <w:lang w:val="de-DE"/>
        </w:rPr>
        <w:t xml:space="preserve"> ist</w:t>
      </w:r>
      <w:r w:rsidR="00321E0F" w:rsidRPr="00726DC0">
        <w:rPr>
          <w:color w:val="000000" w:themeColor="text1"/>
          <w:lang w:val="de-DE"/>
        </w:rPr>
        <w:t xml:space="preserve"> die strukturierte Datenmodellierung für das Web im Bereich Nachhaltigkeitsdaten, so wie wir es bereits in verschiedenen Bereichen, </w:t>
      </w:r>
      <w:r w:rsidR="00A81E43" w:rsidRPr="00726DC0">
        <w:rPr>
          <w:color w:val="000000" w:themeColor="text1"/>
          <w:lang w:val="de-DE"/>
        </w:rPr>
        <w:t xml:space="preserve">z.B. </w:t>
      </w:r>
      <w:r w:rsidR="00321E0F" w:rsidRPr="00726DC0">
        <w:rPr>
          <w:color w:val="000000" w:themeColor="text1"/>
          <w:lang w:val="de-DE"/>
        </w:rPr>
        <w:t>Handel, Verlagswesen</w:t>
      </w:r>
      <w:r w:rsidR="00A81146" w:rsidRPr="00726DC0">
        <w:rPr>
          <w:color w:val="000000" w:themeColor="text1"/>
          <w:lang w:val="de-DE"/>
        </w:rPr>
        <w:t xml:space="preserve"> oder auch in sozialen Medien kennen. </w:t>
      </w:r>
      <w:r w:rsidR="00C95596" w:rsidRPr="00726DC0">
        <w:rPr>
          <w:color w:val="000000" w:themeColor="text1"/>
          <w:lang w:val="de-DE"/>
        </w:rPr>
        <w:t>Die standardisierten Metadaten-Vokabulare ermöglichen es</w:t>
      </w:r>
      <w:r w:rsidR="00CF4C8C" w:rsidRPr="00726DC0">
        <w:rPr>
          <w:color w:val="000000" w:themeColor="text1"/>
          <w:lang w:val="de-DE"/>
        </w:rPr>
        <w:t>,</w:t>
      </w:r>
      <w:r w:rsidR="00C95596" w:rsidRPr="00726DC0">
        <w:rPr>
          <w:color w:val="000000" w:themeColor="text1"/>
          <w:lang w:val="de-DE"/>
        </w:rPr>
        <w:t xml:space="preserve"> Webentwicklern, Informationen </w:t>
      </w:r>
      <w:r w:rsidR="00C4136F" w:rsidRPr="00726DC0">
        <w:rPr>
          <w:color w:val="000000" w:themeColor="text1"/>
          <w:lang w:val="de-DE"/>
        </w:rPr>
        <w:t xml:space="preserve">für das </w:t>
      </w:r>
      <w:r w:rsidR="00993548" w:rsidRPr="00726DC0">
        <w:rPr>
          <w:color w:val="000000" w:themeColor="text1"/>
          <w:lang w:val="de-DE"/>
        </w:rPr>
        <w:t>Internet</w:t>
      </w:r>
      <w:r w:rsidR="00C95596" w:rsidRPr="00726DC0">
        <w:rPr>
          <w:color w:val="000000" w:themeColor="text1"/>
          <w:lang w:val="de-DE"/>
        </w:rPr>
        <w:t xml:space="preserve"> </w:t>
      </w:r>
      <w:r w:rsidR="00C4136F" w:rsidRPr="00726DC0">
        <w:rPr>
          <w:color w:val="000000" w:themeColor="text1"/>
          <w:lang w:val="de-DE"/>
        </w:rPr>
        <w:t xml:space="preserve">so </w:t>
      </w:r>
      <w:r w:rsidR="00C95596" w:rsidRPr="00726DC0">
        <w:rPr>
          <w:color w:val="000000" w:themeColor="text1"/>
          <w:lang w:val="de-DE"/>
        </w:rPr>
        <w:t xml:space="preserve">zu "verpacken", um maschinenlesbare Signale für nutzerorientierte Inhalte </w:t>
      </w:r>
      <w:r w:rsidR="002E2FF6" w:rsidRPr="00726DC0">
        <w:rPr>
          <w:color w:val="000000" w:themeColor="text1"/>
          <w:lang w:val="de-DE"/>
        </w:rPr>
        <w:t>auf</w:t>
      </w:r>
      <w:r w:rsidR="00C95596" w:rsidRPr="00726DC0">
        <w:rPr>
          <w:color w:val="000000" w:themeColor="text1"/>
          <w:lang w:val="de-DE"/>
        </w:rPr>
        <w:t xml:space="preserve"> Websites bereitzustellen.</w:t>
      </w:r>
      <w:r w:rsidR="00993548" w:rsidRPr="00726DC0">
        <w:rPr>
          <w:color w:val="000000" w:themeColor="text1"/>
          <w:lang w:val="de-DE"/>
        </w:rPr>
        <w:t xml:space="preserve"> </w:t>
      </w:r>
      <w:r w:rsidR="008F10CA" w:rsidRPr="00726DC0">
        <w:rPr>
          <w:color w:val="000000" w:themeColor="text1"/>
          <w:lang w:val="de-DE"/>
        </w:rPr>
        <w:t>So helfen Metadaten bei</w:t>
      </w:r>
      <w:r w:rsidR="00C4136F" w:rsidRPr="00726DC0">
        <w:rPr>
          <w:color w:val="000000" w:themeColor="text1"/>
          <w:lang w:val="de-DE"/>
        </w:rPr>
        <w:t>m Auffinden von und damit bei</w:t>
      </w:r>
      <w:r w:rsidR="008F10CA" w:rsidRPr="00726DC0">
        <w:rPr>
          <w:color w:val="000000" w:themeColor="text1"/>
          <w:lang w:val="de-DE"/>
        </w:rPr>
        <w:t xml:space="preserve"> der Suche nach Nachhaltigkei</w:t>
      </w:r>
      <w:r w:rsidR="00CF4C8C" w:rsidRPr="00726DC0">
        <w:rPr>
          <w:color w:val="000000" w:themeColor="text1"/>
          <w:lang w:val="de-DE"/>
        </w:rPr>
        <w:t>t</w:t>
      </w:r>
      <w:r w:rsidR="008F10CA" w:rsidRPr="00726DC0">
        <w:rPr>
          <w:color w:val="000000" w:themeColor="text1"/>
          <w:lang w:val="de-DE"/>
        </w:rPr>
        <w:t>sdaten.</w:t>
      </w:r>
    </w:p>
    <w:p w14:paraId="5CDEE9D1" w14:textId="77777777" w:rsidR="006E7D05" w:rsidRPr="00726DC0" w:rsidRDefault="006E7D05" w:rsidP="000146B5">
      <w:pPr>
        <w:pStyle w:val="para"/>
        <w:jc w:val="left"/>
        <w:rPr>
          <w:color w:val="000000" w:themeColor="text1"/>
          <w:lang w:val="de-DE"/>
        </w:rPr>
      </w:pPr>
    </w:p>
    <w:p w14:paraId="6F8ED3C4" w14:textId="2C33DE2B" w:rsidR="00D11ED8" w:rsidRPr="00726DC0" w:rsidRDefault="00A2739E" w:rsidP="000146B5">
      <w:pPr>
        <w:pStyle w:val="para"/>
        <w:jc w:val="left"/>
        <w:rPr>
          <w:b/>
          <w:color w:val="000000" w:themeColor="text1"/>
          <w:lang w:val="de-DE"/>
        </w:rPr>
      </w:pPr>
      <w:r w:rsidRPr="00726DC0">
        <w:rPr>
          <w:color w:val="000000" w:themeColor="text1"/>
          <w:lang w:val="de-DE"/>
        </w:rPr>
        <w:t xml:space="preserve">Mit </w:t>
      </w:r>
      <w:r w:rsidRPr="00726DC0">
        <w:rPr>
          <w:i/>
          <w:iCs/>
          <w:color w:val="000000" w:themeColor="text1"/>
          <w:lang w:val="de-DE"/>
        </w:rPr>
        <w:t>Dublin Core</w:t>
      </w:r>
      <w:r w:rsidR="003164D7" w:rsidRPr="00726DC0">
        <w:rPr>
          <w:rStyle w:val="Funotenzeichen"/>
          <w:i/>
          <w:iCs/>
          <w:color w:val="000000" w:themeColor="text1"/>
          <w:lang w:val="de-DE"/>
        </w:rPr>
        <w:footnoteReference w:id="5"/>
      </w:r>
      <w:r w:rsidRPr="00726DC0">
        <w:rPr>
          <w:color w:val="000000" w:themeColor="text1"/>
          <w:lang w:val="de-DE"/>
        </w:rPr>
        <w:t xml:space="preserve"> liegt bereits ein etabliertes und</w:t>
      </w:r>
      <w:r w:rsidR="00C912F7" w:rsidRPr="00726DC0">
        <w:rPr>
          <w:color w:val="000000" w:themeColor="text1"/>
          <w:lang w:val="de-DE"/>
        </w:rPr>
        <w:t xml:space="preserve"> </w:t>
      </w:r>
      <w:r w:rsidR="00075D39" w:rsidRPr="00726DC0">
        <w:rPr>
          <w:color w:val="000000" w:themeColor="text1"/>
          <w:lang w:val="de-DE"/>
        </w:rPr>
        <w:t>l</w:t>
      </w:r>
      <w:r w:rsidRPr="00726DC0">
        <w:rPr>
          <w:color w:val="000000" w:themeColor="text1"/>
          <w:lang w:val="de-DE"/>
        </w:rPr>
        <w:t>eistungsstarkes Metadatenschema zur Beschreibung von elektronischen Ressourcen vor. Dabei handelt es sich</w:t>
      </w:r>
      <w:r w:rsidR="00C912F7" w:rsidRPr="00726DC0">
        <w:rPr>
          <w:color w:val="000000" w:themeColor="text1"/>
          <w:lang w:val="de-DE"/>
        </w:rPr>
        <w:t xml:space="preserve"> </w:t>
      </w:r>
      <w:r w:rsidRPr="00726DC0">
        <w:rPr>
          <w:color w:val="000000" w:themeColor="text1"/>
          <w:lang w:val="de-DE"/>
        </w:rPr>
        <w:t>um eine Sammlung standardisierter Konventionen zur Beschreibung von Dokumenten und anderen Objekten im</w:t>
      </w:r>
      <w:r w:rsidR="00C912F7" w:rsidRPr="00726DC0">
        <w:rPr>
          <w:color w:val="000000" w:themeColor="text1"/>
          <w:lang w:val="de-DE"/>
        </w:rPr>
        <w:t xml:space="preserve"> </w:t>
      </w:r>
      <w:r w:rsidRPr="00726DC0">
        <w:rPr>
          <w:color w:val="000000" w:themeColor="text1"/>
          <w:lang w:val="de-DE"/>
        </w:rPr>
        <w:t>Internet.</w:t>
      </w:r>
      <w:r w:rsidR="00D11ED8" w:rsidRPr="00726DC0">
        <w:rPr>
          <w:color w:val="000000" w:themeColor="text1"/>
          <w:lang w:val="de-DE"/>
        </w:rPr>
        <w:t xml:space="preserve"> </w:t>
      </w:r>
      <w:r w:rsidRPr="00726DC0">
        <w:rPr>
          <w:color w:val="000000" w:themeColor="text1"/>
          <w:lang w:val="de-DE"/>
        </w:rPr>
        <w:t>Ziel</w:t>
      </w:r>
      <w:r w:rsidR="00E114AE" w:rsidRPr="00726DC0">
        <w:rPr>
          <w:color w:val="000000" w:themeColor="text1"/>
          <w:lang w:val="de-DE"/>
        </w:rPr>
        <w:t xml:space="preserve"> von Dublin Core</w:t>
      </w:r>
      <w:r w:rsidRPr="00726DC0">
        <w:rPr>
          <w:color w:val="000000" w:themeColor="text1"/>
          <w:lang w:val="de-DE"/>
        </w:rPr>
        <w:t xml:space="preserve"> </w:t>
      </w:r>
      <w:r w:rsidR="00D11ED8" w:rsidRPr="00726DC0">
        <w:rPr>
          <w:color w:val="000000" w:themeColor="text1"/>
          <w:lang w:val="de-DE"/>
        </w:rPr>
        <w:t>ist es</w:t>
      </w:r>
      <w:r w:rsidRPr="00726DC0">
        <w:rPr>
          <w:color w:val="000000" w:themeColor="text1"/>
          <w:lang w:val="de-DE"/>
        </w:rPr>
        <w:t>, diese</w:t>
      </w:r>
      <w:r w:rsidR="00DD2ABC" w:rsidRPr="00726DC0">
        <w:rPr>
          <w:color w:val="000000" w:themeColor="text1"/>
          <w:lang w:val="de-DE"/>
        </w:rPr>
        <w:t xml:space="preserve"> </w:t>
      </w:r>
      <w:r w:rsidRPr="00726DC0">
        <w:rPr>
          <w:color w:val="000000" w:themeColor="text1"/>
          <w:lang w:val="de-DE"/>
        </w:rPr>
        <w:t>Ressourcen, z.B. auch Nachhaltigkeitsberichte, mit Hilfe von Metadaten</w:t>
      </w:r>
      <w:r w:rsidR="00CF4C8C" w:rsidRPr="00726DC0">
        <w:rPr>
          <w:color w:val="000000" w:themeColor="text1"/>
          <w:lang w:val="de-DE"/>
        </w:rPr>
        <w:t xml:space="preserve"> leichter</w:t>
      </w:r>
      <w:r w:rsidRPr="00726DC0">
        <w:rPr>
          <w:color w:val="000000" w:themeColor="text1"/>
          <w:lang w:val="de-DE"/>
        </w:rPr>
        <w:t xml:space="preserve"> </w:t>
      </w:r>
      <w:r w:rsidR="00E114AE" w:rsidRPr="00726DC0">
        <w:rPr>
          <w:color w:val="000000" w:themeColor="text1"/>
          <w:lang w:val="de-DE"/>
        </w:rPr>
        <w:t xml:space="preserve">klassifizierbar und </w:t>
      </w:r>
      <w:r w:rsidRPr="00726DC0">
        <w:rPr>
          <w:color w:val="000000" w:themeColor="text1"/>
          <w:lang w:val="de-DE"/>
        </w:rPr>
        <w:t>auffindbar zu machen.</w:t>
      </w:r>
    </w:p>
    <w:p w14:paraId="4C06A52C" w14:textId="01C04635" w:rsidR="001839C1" w:rsidRPr="00726DC0" w:rsidRDefault="00A2739E" w:rsidP="000146B5">
      <w:pPr>
        <w:pStyle w:val="para"/>
        <w:jc w:val="left"/>
        <w:rPr>
          <w:color w:val="000000" w:themeColor="text1"/>
          <w:lang w:val="de-DE"/>
        </w:rPr>
      </w:pPr>
      <w:r w:rsidRPr="6D003CAF">
        <w:rPr>
          <w:color w:val="000000" w:themeColor="text1"/>
          <w:lang w:val="de-DE"/>
        </w:rPr>
        <w:t>Neben der Einbettung in konsistente Metadaten ist die maschinelle Lesbarkeit und</w:t>
      </w:r>
      <w:r w:rsidR="00E114AE" w:rsidRPr="6D003CAF">
        <w:rPr>
          <w:color w:val="000000" w:themeColor="text1"/>
          <w:lang w:val="de-DE"/>
        </w:rPr>
        <w:t xml:space="preserve"> die</w:t>
      </w:r>
      <w:r w:rsidRPr="6D003CAF">
        <w:rPr>
          <w:color w:val="000000" w:themeColor="text1"/>
          <w:lang w:val="de-DE"/>
        </w:rPr>
        <w:t xml:space="preserve"> semantische</w:t>
      </w:r>
      <w:r w:rsidR="00C912F7" w:rsidRPr="6D003CAF">
        <w:rPr>
          <w:color w:val="000000" w:themeColor="text1"/>
          <w:lang w:val="de-DE"/>
        </w:rPr>
        <w:t xml:space="preserve"> </w:t>
      </w:r>
      <w:r w:rsidRPr="6D003CAF">
        <w:rPr>
          <w:color w:val="000000" w:themeColor="text1"/>
          <w:lang w:val="de-DE"/>
        </w:rPr>
        <w:t xml:space="preserve">Korrektheit der Nachhaltigkeitsdaten </w:t>
      </w:r>
      <w:r w:rsidR="00CF4C8C" w:rsidRPr="6D003CAF">
        <w:rPr>
          <w:color w:val="000000" w:themeColor="text1"/>
          <w:lang w:val="de-DE"/>
        </w:rPr>
        <w:t xml:space="preserve">zentrale </w:t>
      </w:r>
      <w:r w:rsidRPr="6D003CAF">
        <w:rPr>
          <w:color w:val="000000" w:themeColor="text1"/>
          <w:lang w:val="de-DE"/>
        </w:rPr>
        <w:t>Erfolgsfaktor</w:t>
      </w:r>
      <w:r w:rsidR="00E114AE" w:rsidRPr="6D003CAF">
        <w:rPr>
          <w:color w:val="000000" w:themeColor="text1"/>
          <w:lang w:val="de-DE"/>
        </w:rPr>
        <w:t>en</w:t>
      </w:r>
      <w:r w:rsidRPr="6D003CAF">
        <w:rPr>
          <w:color w:val="000000" w:themeColor="text1"/>
          <w:lang w:val="de-DE"/>
        </w:rPr>
        <w:t>. Wir streben daher eine Publikation der</w:t>
      </w:r>
      <w:r w:rsidR="00C912F7" w:rsidRPr="6D003CAF">
        <w:rPr>
          <w:color w:val="000000" w:themeColor="text1"/>
          <w:lang w:val="de-DE"/>
        </w:rPr>
        <w:t xml:space="preserve"> </w:t>
      </w:r>
      <w:r w:rsidRPr="6D003CAF">
        <w:rPr>
          <w:color w:val="000000" w:themeColor="text1"/>
          <w:lang w:val="de-DE"/>
        </w:rPr>
        <w:t xml:space="preserve">Nachhaltigkeitsdaten in mehreren Kanälen </w:t>
      </w:r>
      <w:r w:rsidR="00CF4C8C" w:rsidRPr="6D003CAF">
        <w:rPr>
          <w:color w:val="000000" w:themeColor="text1"/>
          <w:lang w:val="de-DE"/>
        </w:rPr>
        <w:t>an.</w:t>
      </w:r>
      <w:r w:rsidRPr="6D003CAF">
        <w:rPr>
          <w:color w:val="000000" w:themeColor="text1"/>
          <w:lang w:val="de-DE"/>
        </w:rPr>
        <w:t xml:space="preserve"> </w:t>
      </w:r>
      <w:r w:rsidR="00CF4C8C" w:rsidRPr="6D003CAF">
        <w:rPr>
          <w:color w:val="000000" w:themeColor="text1"/>
          <w:lang w:val="de-DE"/>
        </w:rPr>
        <w:t>Nach dem</w:t>
      </w:r>
      <w:r w:rsidRPr="6D003CAF">
        <w:rPr>
          <w:color w:val="000000" w:themeColor="text1"/>
          <w:lang w:val="de-DE"/>
        </w:rPr>
        <w:t xml:space="preserve"> </w:t>
      </w:r>
      <w:r w:rsidR="003164D7" w:rsidRPr="6D003CAF">
        <w:rPr>
          <w:i/>
          <w:iCs/>
          <w:color w:val="000000" w:themeColor="text1"/>
          <w:lang w:val="de-DE"/>
        </w:rPr>
        <w:t>M</w:t>
      </w:r>
      <w:r w:rsidRPr="6D003CAF">
        <w:rPr>
          <w:i/>
          <w:iCs/>
          <w:color w:val="000000" w:themeColor="text1"/>
          <w:lang w:val="de-DE"/>
        </w:rPr>
        <w:t>ulti-</w:t>
      </w:r>
      <w:r w:rsidR="003164D7" w:rsidRPr="6D003CAF">
        <w:rPr>
          <w:i/>
          <w:iCs/>
          <w:color w:val="000000" w:themeColor="text1"/>
          <w:lang w:val="de-DE"/>
        </w:rPr>
        <w:t>C</w:t>
      </w:r>
      <w:r w:rsidRPr="6D003CAF">
        <w:rPr>
          <w:i/>
          <w:iCs/>
          <w:color w:val="000000" w:themeColor="text1"/>
          <w:lang w:val="de-DE"/>
        </w:rPr>
        <w:t xml:space="preserve">hannel </w:t>
      </w:r>
      <w:r w:rsidR="003164D7" w:rsidRPr="6D003CAF">
        <w:rPr>
          <w:i/>
          <w:iCs/>
          <w:color w:val="000000" w:themeColor="text1"/>
          <w:lang w:val="de-DE"/>
        </w:rPr>
        <w:t>P</w:t>
      </w:r>
      <w:r w:rsidRPr="6D003CAF">
        <w:rPr>
          <w:i/>
          <w:iCs/>
          <w:color w:val="000000" w:themeColor="text1"/>
          <w:lang w:val="de-DE"/>
        </w:rPr>
        <w:t>ublishing</w:t>
      </w:r>
      <w:r w:rsidR="00CF4C8C" w:rsidRPr="6D003CAF">
        <w:rPr>
          <w:color w:val="000000" w:themeColor="text1"/>
          <w:lang w:val="de-DE"/>
        </w:rPr>
        <w:t xml:space="preserve">-Prinzip wird </w:t>
      </w:r>
      <w:r w:rsidRPr="6D003CAF">
        <w:rPr>
          <w:color w:val="000000" w:themeColor="text1"/>
          <w:lang w:val="de-DE"/>
        </w:rPr>
        <w:t>ein und</w:t>
      </w:r>
      <w:r w:rsidR="00C912F7" w:rsidRPr="6D003CAF">
        <w:rPr>
          <w:color w:val="000000" w:themeColor="text1"/>
          <w:lang w:val="de-DE"/>
        </w:rPr>
        <w:t xml:space="preserve"> </w:t>
      </w:r>
      <w:r w:rsidRPr="6D003CAF">
        <w:rPr>
          <w:color w:val="000000" w:themeColor="text1"/>
          <w:lang w:val="de-DE"/>
        </w:rPr>
        <w:t>derselbe Inhalt auf mehreren Medienkanälen</w:t>
      </w:r>
      <w:r w:rsidR="00E114AE" w:rsidRPr="6D003CAF">
        <w:rPr>
          <w:color w:val="000000" w:themeColor="text1"/>
          <w:lang w:val="de-DE"/>
        </w:rPr>
        <w:t xml:space="preserve"> bzw. Datenpublikationskanälen</w:t>
      </w:r>
      <w:r w:rsidRPr="6D003CAF">
        <w:rPr>
          <w:color w:val="000000" w:themeColor="text1"/>
          <w:lang w:val="de-DE"/>
        </w:rPr>
        <w:t xml:space="preserve"> individuell aufbereitet </w:t>
      </w:r>
      <w:r w:rsidR="0002281A" w:rsidRPr="6D003CAF">
        <w:rPr>
          <w:color w:val="000000" w:themeColor="text1"/>
          <w:lang w:val="de-DE"/>
        </w:rPr>
        <w:t xml:space="preserve">und </w:t>
      </w:r>
      <w:r w:rsidRPr="6D003CAF">
        <w:rPr>
          <w:color w:val="000000" w:themeColor="text1"/>
          <w:lang w:val="de-DE"/>
        </w:rPr>
        <w:t>zur Verfügung gestellt wird.</w:t>
      </w:r>
      <w:r w:rsidR="00C322E2" w:rsidRPr="6D003CAF">
        <w:rPr>
          <w:color w:val="000000" w:themeColor="text1"/>
          <w:lang w:val="de-DE"/>
        </w:rPr>
        <w:t xml:space="preserve"> Die individuelle Aufbereitung für jeden </w:t>
      </w:r>
      <w:r w:rsidR="00B73F72" w:rsidRPr="6D003CAF">
        <w:rPr>
          <w:color w:val="000000" w:themeColor="text1"/>
          <w:lang w:val="de-DE"/>
        </w:rPr>
        <w:t>einzelnen Kanal</w:t>
      </w:r>
      <w:r w:rsidR="00C322E2" w:rsidRPr="6D003CAF">
        <w:rPr>
          <w:color w:val="000000" w:themeColor="text1"/>
          <w:lang w:val="de-DE"/>
        </w:rPr>
        <w:t xml:space="preserve"> lässt sich im Rahmen des Datenpublikationsprozesses automatisieren.</w:t>
      </w:r>
      <w:r w:rsidRPr="6D003CAF">
        <w:rPr>
          <w:color w:val="000000" w:themeColor="text1"/>
          <w:lang w:val="de-DE"/>
        </w:rPr>
        <w:t xml:space="preserve"> </w:t>
      </w:r>
      <w:r w:rsidR="00C322E2" w:rsidRPr="6D003CAF">
        <w:rPr>
          <w:color w:val="000000" w:themeColor="text1"/>
          <w:lang w:val="de-DE"/>
        </w:rPr>
        <w:t xml:space="preserve">Dabei müssen die </w:t>
      </w:r>
      <w:r w:rsidRPr="6D003CAF">
        <w:rPr>
          <w:color w:val="000000" w:themeColor="text1"/>
          <w:lang w:val="de-DE"/>
        </w:rPr>
        <w:t xml:space="preserve">Fakten, die im Nachhaltigkeitsbericht dargestellt werden, stets zusammen mit den benötigten Rohdaten – </w:t>
      </w:r>
      <w:r w:rsidR="00CF4C8C" w:rsidRPr="6D003CAF">
        <w:rPr>
          <w:color w:val="000000" w:themeColor="text1"/>
          <w:lang w:val="de-DE"/>
        </w:rPr>
        <w:t xml:space="preserve">mindestens aber </w:t>
      </w:r>
      <w:r w:rsidR="00C322E2" w:rsidRPr="6D003CAF">
        <w:rPr>
          <w:color w:val="000000" w:themeColor="text1"/>
          <w:lang w:val="de-DE"/>
        </w:rPr>
        <w:t xml:space="preserve">mit Referenz auf </w:t>
      </w:r>
      <w:r w:rsidR="00CF4C8C" w:rsidRPr="6D003CAF">
        <w:rPr>
          <w:color w:val="000000" w:themeColor="text1"/>
          <w:lang w:val="de-DE"/>
        </w:rPr>
        <w:t>d</w:t>
      </w:r>
      <w:r w:rsidR="00C322E2" w:rsidRPr="6D003CAF">
        <w:rPr>
          <w:color w:val="000000" w:themeColor="text1"/>
          <w:lang w:val="de-DE"/>
        </w:rPr>
        <w:t>ie</w:t>
      </w:r>
      <w:r w:rsidRPr="6D003CAF">
        <w:rPr>
          <w:color w:val="000000" w:themeColor="text1"/>
          <w:lang w:val="de-DE"/>
        </w:rPr>
        <w:t xml:space="preserve"> Quellen –</w:t>
      </w:r>
      <w:r w:rsidR="00C322E2" w:rsidRPr="6D003CAF">
        <w:rPr>
          <w:color w:val="000000" w:themeColor="text1"/>
          <w:lang w:val="de-DE"/>
        </w:rPr>
        <w:t xml:space="preserve"> </w:t>
      </w:r>
      <w:r w:rsidRPr="6D003CAF">
        <w:rPr>
          <w:color w:val="000000" w:themeColor="text1"/>
          <w:lang w:val="de-DE"/>
        </w:rPr>
        <w:t>bereitgestellt werden.</w:t>
      </w:r>
      <w:r w:rsidR="00C322E2" w:rsidRPr="6D003CAF">
        <w:rPr>
          <w:color w:val="000000" w:themeColor="text1"/>
          <w:lang w:val="de-DE"/>
        </w:rPr>
        <w:t xml:space="preserve"> Das erfolgt am einfachsten unter Verwendung etablierter technischer Datenformate</w:t>
      </w:r>
      <w:r w:rsidR="000F7F8C" w:rsidRPr="6D003CAF">
        <w:rPr>
          <w:color w:val="000000" w:themeColor="text1"/>
          <w:lang w:val="de-DE"/>
        </w:rPr>
        <w:t xml:space="preserve"> und Kodierungsverfahren</w:t>
      </w:r>
      <w:r w:rsidR="00C322E2" w:rsidRPr="6D003CAF">
        <w:rPr>
          <w:color w:val="000000" w:themeColor="text1"/>
          <w:lang w:val="de-DE"/>
        </w:rPr>
        <w:t>.</w:t>
      </w:r>
      <w:r w:rsidRPr="6D003CAF">
        <w:rPr>
          <w:color w:val="000000" w:themeColor="text1"/>
          <w:lang w:val="de-DE"/>
        </w:rPr>
        <w:t xml:space="preserve"> Solch ein</w:t>
      </w:r>
      <w:r w:rsidR="00C912F7" w:rsidRPr="6D003CAF">
        <w:rPr>
          <w:color w:val="000000" w:themeColor="text1"/>
          <w:lang w:val="de-DE"/>
        </w:rPr>
        <w:t xml:space="preserve"> </w:t>
      </w:r>
      <w:r w:rsidRPr="6D003CAF">
        <w:rPr>
          <w:color w:val="000000" w:themeColor="text1"/>
          <w:lang w:val="de-DE"/>
        </w:rPr>
        <w:t>technisches Format muss zum einen die technische als auch die semantische Konsistenz der Daten sicherstellen.</w:t>
      </w:r>
    </w:p>
    <w:p w14:paraId="0422372C" w14:textId="77777777" w:rsidR="006E7D05" w:rsidRPr="00726DC0" w:rsidRDefault="006E7D05" w:rsidP="000146B5">
      <w:pPr>
        <w:pStyle w:val="para"/>
        <w:jc w:val="left"/>
        <w:rPr>
          <w:color w:val="000000" w:themeColor="text1"/>
          <w:lang w:val="de-DE"/>
        </w:rPr>
      </w:pPr>
    </w:p>
    <w:p w14:paraId="39E72A56" w14:textId="342C3881" w:rsidR="006E7D05" w:rsidRPr="00726DC0" w:rsidRDefault="007A4123" w:rsidP="006A4C0A">
      <w:pPr>
        <w:pStyle w:val="para"/>
        <w:jc w:val="left"/>
        <w:rPr>
          <w:i/>
          <w:iCs/>
          <w:color w:val="000000" w:themeColor="text1"/>
          <w:lang w:val="de-DE"/>
        </w:rPr>
      </w:pPr>
      <w:r w:rsidRPr="00726DC0">
        <w:rPr>
          <w:color w:val="000000" w:themeColor="text1"/>
          <w:lang w:val="de-DE"/>
        </w:rPr>
        <w:t>Ein Metadaten</w:t>
      </w:r>
      <w:r w:rsidR="00CE7689" w:rsidRPr="00726DC0">
        <w:rPr>
          <w:color w:val="000000" w:themeColor="text1"/>
          <w:lang w:val="de-DE"/>
        </w:rPr>
        <w:t xml:space="preserve">projekt ist </w:t>
      </w:r>
      <w:r w:rsidRPr="00726DC0">
        <w:rPr>
          <w:i/>
          <w:iCs/>
          <w:color w:val="000000" w:themeColor="text1"/>
          <w:lang w:val="de-DE"/>
        </w:rPr>
        <w:t>Schema.org</w:t>
      </w:r>
      <w:r w:rsidR="006E7D05" w:rsidRPr="00726DC0">
        <w:rPr>
          <w:rStyle w:val="Funotenzeichen"/>
          <w:i/>
          <w:iCs/>
          <w:color w:val="000000" w:themeColor="text1"/>
          <w:lang w:val="de-DE"/>
        </w:rPr>
        <w:footnoteReference w:id="6"/>
      </w:r>
      <w:r w:rsidRPr="00726DC0">
        <w:rPr>
          <w:color w:val="000000" w:themeColor="text1"/>
          <w:lang w:val="de-DE"/>
        </w:rPr>
        <w:t xml:space="preserve">, </w:t>
      </w:r>
      <w:r w:rsidR="00CE7689" w:rsidRPr="00726DC0">
        <w:rPr>
          <w:color w:val="000000" w:themeColor="text1"/>
          <w:lang w:val="de-DE"/>
        </w:rPr>
        <w:t xml:space="preserve">das </w:t>
      </w:r>
      <w:r w:rsidRPr="00726DC0">
        <w:rPr>
          <w:color w:val="000000" w:themeColor="text1"/>
          <w:lang w:val="de-DE"/>
        </w:rPr>
        <w:t>2011</w:t>
      </w:r>
      <w:r w:rsidR="00CE7689" w:rsidRPr="00726DC0">
        <w:rPr>
          <w:color w:val="000000" w:themeColor="text1"/>
          <w:lang w:val="de-DE"/>
        </w:rPr>
        <w:t xml:space="preserve"> als</w:t>
      </w:r>
      <w:r w:rsidRPr="00726DC0">
        <w:rPr>
          <w:color w:val="000000" w:themeColor="text1"/>
          <w:lang w:val="de-DE"/>
        </w:rPr>
        <w:t xml:space="preserve"> Ergebnis einer Partnerschaft zwischen Google, Microsoft, Yahoo und Yandex – </w:t>
      </w:r>
      <w:r w:rsidR="00DB1D68" w:rsidRPr="00726DC0">
        <w:rPr>
          <w:color w:val="000000" w:themeColor="text1"/>
          <w:lang w:val="de-DE"/>
        </w:rPr>
        <w:t>ins Leben gerufen wurde, mit dem Ziel,</w:t>
      </w:r>
      <w:r w:rsidRPr="00726DC0">
        <w:rPr>
          <w:color w:val="000000" w:themeColor="text1"/>
          <w:lang w:val="de-DE"/>
        </w:rPr>
        <w:t xml:space="preserve"> an einem einzigen strukturierten Datenmodell für das Web zusammenzuarbeiten, um </w:t>
      </w:r>
      <w:r w:rsidR="00DB1D68" w:rsidRPr="00726DC0">
        <w:rPr>
          <w:color w:val="000000" w:themeColor="text1"/>
          <w:lang w:val="de-DE"/>
        </w:rPr>
        <w:t>die</w:t>
      </w:r>
      <w:r w:rsidRPr="00726DC0">
        <w:rPr>
          <w:color w:val="000000" w:themeColor="text1"/>
          <w:lang w:val="de-DE"/>
        </w:rPr>
        <w:t xml:space="preserve"> </w:t>
      </w:r>
      <w:r w:rsidR="00DB1D68" w:rsidRPr="00726DC0">
        <w:rPr>
          <w:color w:val="000000" w:themeColor="text1"/>
          <w:lang w:val="de-DE"/>
        </w:rPr>
        <w:t>Suchprozesse zu optimieren</w:t>
      </w:r>
      <w:r w:rsidR="00B20CD1" w:rsidRPr="00726DC0">
        <w:rPr>
          <w:color w:val="000000" w:themeColor="text1"/>
          <w:lang w:val="de-DE"/>
        </w:rPr>
        <w:t xml:space="preserve"> </w:t>
      </w:r>
      <w:r w:rsidR="00F37199" w:rsidRPr="00726DC0">
        <w:rPr>
          <w:color w:val="000000" w:themeColor="text1"/>
          <w:lang w:val="de-DE"/>
        </w:rPr>
        <w:t xml:space="preserve">(Illiadis et al. 2022). </w:t>
      </w:r>
      <w:r w:rsidR="00207F88" w:rsidRPr="00726DC0">
        <w:rPr>
          <w:color w:val="000000" w:themeColor="text1"/>
          <w:lang w:val="de-DE"/>
        </w:rPr>
        <w:t>Um den Vorteil der</w:t>
      </w:r>
      <w:r w:rsidR="00B20CD1" w:rsidRPr="00726DC0">
        <w:rPr>
          <w:color w:val="000000" w:themeColor="text1"/>
          <w:lang w:val="de-DE"/>
        </w:rPr>
        <w:t xml:space="preserve"> </w:t>
      </w:r>
      <w:r w:rsidR="006D106F" w:rsidRPr="00726DC0">
        <w:rPr>
          <w:color w:val="000000" w:themeColor="text1"/>
          <w:lang w:val="de-DE"/>
        </w:rPr>
        <w:t xml:space="preserve">Erleichterung der </w:t>
      </w:r>
      <w:r w:rsidR="00B20CD1" w:rsidRPr="00726DC0">
        <w:rPr>
          <w:color w:val="000000" w:themeColor="text1"/>
          <w:lang w:val="de-DE"/>
        </w:rPr>
        <w:t xml:space="preserve">Interoperabilität von </w:t>
      </w:r>
      <w:r w:rsidR="00207F88" w:rsidRPr="00726DC0">
        <w:rPr>
          <w:color w:val="000000" w:themeColor="text1"/>
          <w:lang w:val="de-DE"/>
        </w:rPr>
        <w:t>Nachhaltigkeitsdaten</w:t>
      </w:r>
      <w:r w:rsidR="00B20CD1" w:rsidRPr="00726DC0">
        <w:rPr>
          <w:color w:val="000000" w:themeColor="text1"/>
          <w:lang w:val="de-DE"/>
        </w:rPr>
        <w:t xml:space="preserve"> über Websites und Anwendungen hinwe</w:t>
      </w:r>
      <w:r w:rsidR="00207F88" w:rsidRPr="00726DC0">
        <w:rPr>
          <w:color w:val="000000" w:themeColor="text1"/>
          <w:lang w:val="de-DE"/>
        </w:rPr>
        <w:t xml:space="preserve">g zu gewinnen, </w:t>
      </w:r>
      <w:r w:rsidR="00CF4C8C" w:rsidRPr="00726DC0">
        <w:rPr>
          <w:color w:val="000000" w:themeColor="text1"/>
          <w:lang w:val="de-DE"/>
        </w:rPr>
        <w:t xml:space="preserve">regen wir an, </w:t>
      </w:r>
      <w:r w:rsidR="00207F88" w:rsidRPr="00726DC0">
        <w:rPr>
          <w:color w:val="000000" w:themeColor="text1"/>
          <w:lang w:val="de-DE"/>
        </w:rPr>
        <w:t xml:space="preserve">den durch </w:t>
      </w:r>
      <w:r w:rsidR="00207F88" w:rsidRPr="00726DC0">
        <w:rPr>
          <w:i/>
          <w:iCs/>
          <w:color w:val="000000" w:themeColor="text1"/>
          <w:lang w:val="de-DE"/>
        </w:rPr>
        <w:t>Schema.org</w:t>
      </w:r>
      <w:r w:rsidR="00207F88" w:rsidRPr="00726DC0">
        <w:rPr>
          <w:color w:val="000000" w:themeColor="text1"/>
          <w:lang w:val="de-DE"/>
        </w:rPr>
        <w:t xml:space="preserve"> etablierten Standard der Microformats zur Darstellung der Fakten im Nachhaltigkeitsbericht zu verwenden.</w:t>
      </w:r>
      <w:r w:rsidR="006D106F" w:rsidRPr="00726DC0">
        <w:rPr>
          <w:color w:val="000000" w:themeColor="text1"/>
          <w:lang w:val="de-DE"/>
        </w:rPr>
        <w:t xml:space="preserve"> </w:t>
      </w:r>
      <w:r w:rsidR="00B35204" w:rsidRPr="00726DC0">
        <w:rPr>
          <w:color w:val="000000" w:themeColor="text1"/>
          <w:lang w:val="de-DE"/>
        </w:rPr>
        <w:t>Metadaten-Vokabulare</w:t>
      </w:r>
      <w:r w:rsidR="00C87530" w:rsidRPr="00726DC0">
        <w:rPr>
          <w:color w:val="000000" w:themeColor="text1"/>
          <w:lang w:val="de-DE"/>
        </w:rPr>
        <w:t xml:space="preserve"> wie </w:t>
      </w:r>
      <w:r w:rsidR="00C87530" w:rsidRPr="00726DC0">
        <w:rPr>
          <w:i/>
          <w:iCs/>
          <w:color w:val="000000" w:themeColor="text1"/>
          <w:lang w:val="de-DE"/>
        </w:rPr>
        <w:t>Schema.org</w:t>
      </w:r>
      <w:r w:rsidR="00C87530" w:rsidRPr="00726DC0">
        <w:rPr>
          <w:color w:val="000000" w:themeColor="text1"/>
          <w:lang w:val="de-DE"/>
        </w:rPr>
        <w:t xml:space="preserve"> unterstützen die </w:t>
      </w:r>
      <w:r w:rsidR="00B35204" w:rsidRPr="00726DC0">
        <w:rPr>
          <w:color w:val="000000" w:themeColor="text1"/>
          <w:lang w:val="de-DE"/>
        </w:rPr>
        <w:t xml:space="preserve">Implementierung maschinenlesbarer Semantik im </w:t>
      </w:r>
      <w:r w:rsidR="003325B1" w:rsidRPr="00726DC0">
        <w:rPr>
          <w:color w:val="000000" w:themeColor="text1"/>
          <w:lang w:val="de-DE"/>
        </w:rPr>
        <w:t xml:space="preserve">Internet </w:t>
      </w:r>
      <w:r w:rsidR="003F40B9" w:rsidRPr="00726DC0">
        <w:rPr>
          <w:color w:val="000000" w:themeColor="text1"/>
          <w:lang w:val="de-DE"/>
        </w:rPr>
        <w:t xml:space="preserve">(Stichwort: </w:t>
      </w:r>
      <w:r w:rsidR="006E7D05" w:rsidRPr="00726DC0">
        <w:rPr>
          <w:i/>
          <w:iCs/>
          <w:color w:val="000000" w:themeColor="text1"/>
          <w:lang w:val="de-DE"/>
        </w:rPr>
        <w:t>S</w:t>
      </w:r>
      <w:r w:rsidR="003F40B9" w:rsidRPr="00726DC0">
        <w:rPr>
          <w:i/>
          <w:iCs/>
          <w:color w:val="000000" w:themeColor="text1"/>
          <w:lang w:val="de-DE"/>
        </w:rPr>
        <w:t>emantisches Web</w:t>
      </w:r>
      <w:r w:rsidR="003F40B9" w:rsidRPr="00726DC0">
        <w:rPr>
          <w:color w:val="000000" w:themeColor="text1"/>
          <w:lang w:val="de-DE"/>
        </w:rPr>
        <w:t>)</w:t>
      </w:r>
      <w:r w:rsidR="00B35204" w:rsidRPr="00726DC0">
        <w:rPr>
          <w:color w:val="000000" w:themeColor="text1"/>
          <w:lang w:val="de-DE"/>
        </w:rPr>
        <w:t xml:space="preserve">, um eine bessere Datenintegration über </w:t>
      </w:r>
      <w:r w:rsidR="00421F16" w:rsidRPr="00726DC0">
        <w:rPr>
          <w:color w:val="000000" w:themeColor="text1"/>
          <w:lang w:val="de-DE"/>
        </w:rPr>
        <w:t xml:space="preserve">verschiedene </w:t>
      </w:r>
      <w:r w:rsidR="00B35204" w:rsidRPr="00726DC0">
        <w:rPr>
          <w:color w:val="000000" w:themeColor="text1"/>
          <w:lang w:val="de-DE"/>
        </w:rPr>
        <w:t>Plattformen hinweg zu ermöglichen</w:t>
      </w:r>
      <w:r w:rsidR="00C87530" w:rsidRPr="00726DC0">
        <w:rPr>
          <w:color w:val="000000" w:themeColor="text1"/>
          <w:lang w:val="de-DE"/>
        </w:rPr>
        <w:t>.</w:t>
      </w:r>
    </w:p>
    <w:p w14:paraId="3F793DBD" w14:textId="0F80034B" w:rsidR="00F640F5" w:rsidRPr="00726DC0" w:rsidRDefault="00F7530A" w:rsidP="000146B5">
      <w:pPr>
        <w:pStyle w:val="para"/>
        <w:jc w:val="left"/>
        <w:rPr>
          <w:b/>
          <w:bCs/>
          <w:color w:val="000000" w:themeColor="text1"/>
          <w:lang w:val="de-DE"/>
        </w:rPr>
      </w:pPr>
      <w:r w:rsidRPr="6D003CAF">
        <w:rPr>
          <w:i/>
          <w:iCs/>
          <w:color w:val="000000" w:themeColor="text1"/>
          <w:lang w:val="de-DE"/>
        </w:rPr>
        <w:t>Schema.org</w:t>
      </w:r>
      <w:r w:rsidRPr="6D003CAF">
        <w:rPr>
          <w:color w:val="000000" w:themeColor="text1"/>
          <w:lang w:val="de-DE"/>
        </w:rPr>
        <w:t xml:space="preserve"> präsentiert sich als Community-Zusammenarbeit zwischen gemeinnützigen Organisationen, Standardisierungsorganisationen und Unternehmen im Dienst von Webadministratoren und Benutzern, die von dem strukturierten Datenmodell profitieren. </w:t>
      </w:r>
      <w:r w:rsidR="00CB5D02" w:rsidRPr="6D003CAF">
        <w:rPr>
          <w:color w:val="000000" w:themeColor="text1"/>
          <w:lang w:val="de-DE"/>
        </w:rPr>
        <w:t xml:space="preserve">Das </w:t>
      </w:r>
      <w:r w:rsidR="00A735AD" w:rsidRPr="6D003CAF">
        <w:rPr>
          <w:i/>
          <w:iCs/>
          <w:color w:val="000000" w:themeColor="text1"/>
          <w:lang w:val="de-DE"/>
        </w:rPr>
        <w:t>Semantische Web</w:t>
      </w:r>
      <w:r w:rsidR="00A735AD" w:rsidRPr="6D003CAF">
        <w:rPr>
          <w:color w:val="000000" w:themeColor="text1"/>
          <w:lang w:val="de-DE"/>
        </w:rPr>
        <w:t xml:space="preserve"> behandelt Daten als verteilte</w:t>
      </w:r>
      <w:r w:rsidR="007854E7" w:rsidRPr="6D003CAF">
        <w:rPr>
          <w:color w:val="000000" w:themeColor="text1"/>
          <w:lang w:val="de-DE"/>
        </w:rPr>
        <w:t>, dezentrale</w:t>
      </w:r>
      <w:r w:rsidR="00A735AD" w:rsidRPr="6D003CAF">
        <w:rPr>
          <w:color w:val="000000" w:themeColor="text1"/>
          <w:lang w:val="de-DE"/>
        </w:rPr>
        <w:t xml:space="preserve"> Ressource und integriert Funktionen zur Bewältigung der Herausforderungen der Massendatenverteilung als Teil seines grundlegenden Designs.</w:t>
      </w:r>
    </w:p>
    <w:p w14:paraId="7E1F6A4B" w14:textId="0C979124" w:rsidR="00CF4C8C" w:rsidRPr="00726DC0" w:rsidRDefault="00F640F5" w:rsidP="000146B5">
      <w:pPr>
        <w:pStyle w:val="para"/>
        <w:jc w:val="left"/>
        <w:rPr>
          <w:color w:val="000000" w:themeColor="text1"/>
          <w:lang w:val="de-DE"/>
        </w:rPr>
      </w:pPr>
      <w:r w:rsidRPr="00726DC0">
        <w:rPr>
          <w:color w:val="000000" w:themeColor="text1"/>
          <w:lang w:val="de-DE"/>
        </w:rPr>
        <w:t xml:space="preserve">Wir plädieren dafür, ein </w:t>
      </w:r>
      <w:r w:rsidR="00F7530A" w:rsidRPr="00726DC0">
        <w:rPr>
          <w:color w:val="000000" w:themeColor="text1"/>
          <w:lang w:val="de-DE"/>
        </w:rPr>
        <w:t>Metadatenvokabular</w:t>
      </w:r>
      <w:r w:rsidRPr="00726DC0">
        <w:rPr>
          <w:color w:val="000000" w:themeColor="text1"/>
          <w:lang w:val="de-DE"/>
        </w:rPr>
        <w:t xml:space="preserve"> </w:t>
      </w:r>
      <w:r w:rsidR="00212323" w:rsidRPr="00726DC0">
        <w:rPr>
          <w:color w:val="000000" w:themeColor="text1"/>
          <w:lang w:val="de-DE"/>
        </w:rPr>
        <w:t xml:space="preserve">für Nachhaltigkeitsdaten </w:t>
      </w:r>
      <w:r w:rsidRPr="00726DC0">
        <w:rPr>
          <w:color w:val="000000" w:themeColor="text1"/>
          <w:lang w:val="de-DE"/>
        </w:rPr>
        <w:t>zu definieren</w:t>
      </w:r>
      <w:r w:rsidR="00F7530A" w:rsidRPr="00726DC0">
        <w:rPr>
          <w:color w:val="000000" w:themeColor="text1"/>
          <w:lang w:val="de-DE"/>
        </w:rPr>
        <w:t xml:space="preserve">, </w:t>
      </w:r>
      <w:r w:rsidR="006B7561" w:rsidRPr="00726DC0">
        <w:rPr>
          <w:color w:val="000000" w:themeColor="text1"/>
          <w:lang w:val="de-DE"/>
        </w:rPr>
        <w:t xml:space="preserve">welches </w:t>
      </w:r>
      <w:r w:rsidR="00F7530A" w:rsidRPr="00726DC0">
        <w:rPr>
          <w:color w:val="000000" w:themeColor="text1"/>
          <w:lang w:val="de-DE"/>
        </w:rPr>
        <w:t xml:space="preserve">eine </w:t>
      </w:r>
      <w:r w:rsidR="00C06324" w:rsidRPr="00726DC0">
        <w:rPr>
          <w:color w:val="000000" w:themeColor="text1"/>
          <w:lang w:val="de-DE"/>
        </w:rPr>
        <w:t>Moderationsrolle übernimmt</w:t>
      </w:r>
      <w:r w:rsidR="005F7249" w:rsidRPr="00726DC0">
        <w:rPr>
          <w:color w:val="000000" w:themeColor="text1"/>
          <w:lang w:val="de-DE"/>
        </w:rPr>
        <w:t xml:space="preserve"> und anzeigt, </w:t>
      </w:r>
      <w:r w:rsidR="00F7530A" w:rsidRPr="00726DC0">
        <w:rPr>
          <w:color w:val="000000" w:themeColor="text1"/>
          <w:lang w:val="de-DE"/>
        </w:rPr>
        <w:t xml:space="preserve">wie </w:t>
      </w:r>
      <w:r w:rsidRPr="00726DC0">
        <w:rPr>
          <w:color w:val="000000" w:themeColor="text1"/>
          <w:lang w:val="de-DE"/>
        </w:rPr>
        <w:t>im Internet veröffentlichte Nachhaltigkeits</w:t>
      </w:r>
      <w:r w:rsidR="00C06324" w:rsidRPr="00726DC0">
        <w:rPr>
          <w:color w:val="000000" w:themeColor="text1"/>
          <w:lang w:val="de-DE"/>
        </w:rPr>
        <w:t>informationen</w:t>
      </w:r>
      <w:r w:rsidR="00F7530A" w:rsidRPr="00726DC0">
        <w:rPr>
          <w:color w:val="000000" w:themeColor="text1"/>
          <w:lang w:val="de-DE"/>
        </w:rPr>
        <w:t xml:space="preserve"> auf </w:t>
      </w:r>
      <w:r w:rsidRPr="00726DC0">
        <w:rPr>
          <w:color w:val="000000" w:themeColor="text1"/>
          <w:lang w:val="de-DE"/>
        </w:rPr>
        <w:t xml:space="preserve">unterschiedlichen </w:t>
      </w:r>
      <w:r w:rsidR="00F7530A" w:rsidRPr="00726DC0">
        <w:rPr>
          <w:color w:val="000000" w:themeColor="text1"/>
          <w:lang w:val="de-DE"/>
        </w:rPr>
        <w:t>Webanwendungen und</w:t>
      </w:r>
      <w:r w:rsidR="005F7249" w:rsidRPr="00726DC0">
        <w:rPr>
          <w:color w:val="000000" w:themeColor="text1"/>
          <w:lang w:val="de-DE"/>
        </w:rPr>
        <w:t xml:space="preserve"> Online-P</w:t>
      </w:r>
      <w:r w:rsidR="00F7530A" w:rsidRPr="00726DC0">
        <w:rPr>
          <w:color w:val="000000" w:themeColor="text1"/>
          <w:lang w:val="de-DE"/>
        </w:rPr>
        <w:t xml:space="preserve">lattformen </w:t>
      </w:r>
      <w:r w:rsidR="00666AE7" w:rsidRPr="00726DC0">
        <w:rPr>
          <w:color w:val="000000" w:themeColor="text1"/>
          <w:lang w:val="de-DE"/>
        </w:rPr>
        <w:t>bereitgestellt</w:t>
      </w:r>
      <w:r w:rsidR="00F7530A" w:rsidRPr="00726DC0">
        <w:rPr>
          <w:color w:val="000000" w:themeColor="text1"/>
          <w:lang w:val="de-DE"/>
        </w:rPr>
        <w:t xml:space="preserve"> und angezeigt werden.</w:t>
      </w:r>
    </w:p>
    <w:p w14:paraId="4A1BC725" w14:textId="2066E861" w:rsidR="00720607" w:rsidRPr="00726DC0" w:rsidRDefault="006D106F" w:rsidP="000146B5">
      <w:pPr>
        <w:pStyle w:val="para"/>
        <w:jc w:val="left"/>
        <w:rPr>
          <w:b/>
          <w:color w:val="000000" w:themeColor="text1"/>
          <w:lang w:val="de-DE"/>
        </w:rPr>
      </w:pPr>
      <w:r w:rsidRPr="00726DC0">
        <w:rPr>
          <w:color w:val="000000" w:themeColor="text1"/>
          <w:lang w:val="de-DE"/>
        </w:rPr>
        <w:t xml:space="preserve">So </w:t>
      </w:r>
      <w:r w:rsidR="00AB1DB8" w:rsidRPr="00726DC0">
        <w:rPr>
          <w:color w:val="000000" w:themeColor="text1"/>
          <w:lang w:val="de-DE"/>
        </w:rPr>
        <w:t xml:space="preserve">kann ein </w:t>
      </w:r>
      <w:r w:rsidR="00050579" w:rsidRPr="00726DC0">
        <w:rPr>
          <w:color w:val="000000" w:themeColor="text1"/>
          <w:lang w:val="de-DE"/>
        </w:rPr>
        <w:t xml:space="preserve">etablierter </w:t>
      </w:r>
      <w:r w:rsidR="00AB1DB8" w:rsidRPr="00726DC0">
        <w:rPr>
          <w:color w:val="000000" w:themeColor="text1"/>
          <w:lang w:val="de-DE"/>
        </w:rPr>
        <w:t xml:space="preserve">Klassifizierungsstandard in Informationsinfrastrukturen </w:t>
      </w:r>
      <w:r w:rsidR="00C769BA" w:rsidRPr="00726DC0">
        <w:rPr>
          <w:color w:val="000000" w:themeColor="text1"/>
          <w:lang w:val="de-DE"/>
        </w:rPr>
        <w:t>die Vorteile der Standardisierung von Nachhaltigkeit</w:t>
      </w:r>
      <w:r w:rsidR="000F1B3D" w:rsidRPr="00726DC0">
        <w:rPr>
          <w:color w:val="000000" w:themeColor="text1"/>
          <w:lang w:val="de-DE"/>
        </w:rPr>
        <w:t>sdaten</w:t>
      </w:r>
      <w:r w:rsidR="00C769BA" w:rsidRPr="00726DC0">
        <w:rPr>
          <w:color w:val="000000" w:themeColor="text1"/>
          <w:lang w:val="de-DE"/>
        </w:rPr>
        <w:t xml:space="preserve"> sichtbar machen</w:t>
      </w:r>
      <w:r w:rsidR="000F1B3D" w:rsidRPr="00726DC0">
        <w:rPr>
          <w:color w:val="000000" w:themeColor="text1"/>
          <w:lang w:val="de-DE"/>
        </w:rPr>
        <w:t xml:space="preserve"> und zur</w:t>
      </w:r>
      <w:r w:rsidR="00666AE7" w:rsidRPr="00726DC0">
        <w:rPr>
          <w:color w:val="000000" w:themeColor="text1"/>
          <w:lang w:val="de-DE"/>
        </w:rPr>
        <w:t xml:space="preserve"> Steigerung der</w:t>
      </w:r>
      <w:r w:rsidR="000F1B3D" w:rsidRPr="00726DC0">
        <w:rPr>
          <w:color w:val="000000" w:themeColor="text1"/>
          <w:lang w:val="de-DE"/>
        </w:rPr>
        <w:t xml:space="preserve"> Transparenz</w:t>
      </w:r>
      <w:r w:rsidR="00666AE7" w:rsidRPr="00726DC0">
        <w:rPr>
          <w:color w:val="000000" w:themeColor="text1"/>
          <w:lang w:val="de-DE"/>
        </w:rPr>
        <w:t xml:space="preserve"> für Entscheidungsträger </w:t>
      </w:r>
      <w:r w:rsidR="000F1B3D" w:rsidRPr="00726DC0">
        <w:rPr>
          <w:color w:val="000000" w:themeColor="text1"/>
          <w:lang w:val="de-DE"/>
        </w:rPr>
        <w:t>beitragen.</w:t>
      </w:r>
    </w:p>
    <w:p w14:paraId="434515C8" w14:textId="5C11377D" w:rsidR="00A469FF" w:rsidRPr="006A4C0A" w:rsidRDefault="00512A26" w:rsidP="000146B5">
      <w:pPr>
        <w:pStyle w:val="heading5"/>
        <w:rPr>
          <w:b/>
          <w:bCs/>
          <w:color w:val="000000" w:themeColor="text1"/>
          <w:lang w:val="de-DE"/>
        </w:rPr>
      </w:pPr>
      <w:r w:rsidRPr="00FD005E">
        <w:rPr>
          <w:b/>
          <w:bCs/>
          <w:color w:val="000000" w:themeColor="text1"/>
          <w:lang w:val="de-DE"/>
        </w:rPr>
        <w:t>Szenario 2: Standardisierung des Zugriffs auf publizierte Nachhaltigkeitsdaten</w:t>
      </w:r>
    </w:p>
    <w:p w14:paraId="78B54850" w14:textId="41997B34" w:rsidR="001839C1" w:rsidRPr="00726DC0" w:rsidRDefault="00894A4F" w:rsidP="000146B5">
      <w:pPr>
        <w:pStyle w:val="para"/>
        <w:jc w:val="left"/>
        <w:rPr>
          <w:color w:val="000000" w:themeColor="text1"/>
          <w:lang w:val="de-DE"/>
        </w:rPr>
      </w:pPr>
      <w:r w:rsidRPr="6D003CAF">
        <w:rPr>
          <w:color w:val="000000" w:themeColor="text1"/>
          <w:lang w:val="de-DE"/>
        </w:rPr>
        <w:t xml:space="preserve">Unternehmen veröffentlichen Nachhaltigkeitsberichte in der Regel </w:t>
      </w:r>
      <w:r w:rsidR="00CF4C8C" w:rsidRPr="6D003CAF">
        <w:rPr>
          <w:color w:val="000000" w:themeColor="text1"/>
          <w:lang w:val="de-DE"/>
        </w:rPr>
        <w:t>als</w:t>
      </w:r>
      <w:r w:rsidR="007E2CEC" w:rsidRPr="6D003CAF">
        <w:rPr>
          <w:color w:val="000000" w:themeColor="text1"/>
          <w:lang w:val="de-DE"/>
        </w:rPr>
        <w:t xml:space="preserve"> PDF-</w:t>
      </w:r>
      <w:r w:rsidR="00666AE7" w:rsidRPr="6D003CAF">
        <w:rPr>
          <w:color w:val="000000" w:themeColor="text1"/>
          <w:lang w:val="de-DE"/>
        </w:rPr>
        <w:t xml:space="preserve">Dateien </w:t>
      </w:r>
      <w:r w:rsidR="007B11DC" w:rsidRPr="6D003CAF">
        <w:rPr>
          <w:color w:val="000000" w:themeColor="text1"/>
          <w:lang w:val="de-DE"/>
        </w:rPr>
        <w:t xml:space="preserve">(pdf first) </w:t>
      </w:r>
      <w:r w:rsidRPr="6D003CAF">
        <w:rPr>
          <w:color w:val="000000" w:themeColor="text1"/>
          <w:lang w:val="de-DE"/>
        </w:rPr>
        <w:t xml:space="preserve">auf ihrer </w:t>
      </w:r>
      <w:r w:rsidR="00666AE7" w:rsidRPr="6D003CAF">
        <w:rPr>
          <w:color w:val="000000" w:themeColor="text1"/>
          <w:lang w:val="de-DE"/>
        </w:rPr>
        <w:t>Website</w:t>
      </w:r>
      <w:r w:rsidRPr="6D003CAF">
        <w:rPr>
          <w:color w:val="000000" w:themeColor="text1"/>
          <w:lang w:val="de-DE"/>
        </w:rPr>
        <w:t xml:space="preserve"> </w:t>
      </w:r>
      <w:r w:rsidR="00C14378" w:rsidRPr="6D003CAF">
        <w:rPr>
          <w:color w:val="000000" w:themeColor="text1"/>
          <w:lang w:val="de-DE"/>
        </w:rPr>
        <w:t xml:space="preserve">(CSR News, 2020). </w:t>
      </w:r>
      <w:r w:rsidRPr="6D003CAF">
        <w:rPr>
          <w:color w:val="000000" w:themeColor="text1"/>
          <w:lang w:val="de-DE"/>
        </w:rPr>
        <w:t xml:space="preserve">Um Informationen zu erhalten, </w:t>
      </w:r>
      <w:r w:rsidR="00331925" w:rsidRPr="6D003CAF">
        <w:rPr>
          <w:color w:val="000000" w:themeColor="text1"/>
          <w:lang w:val="de-DE"/>
        </w:rPr>
        <w:t xml:space="preserve">nutzt der an </w:t>
      </w:r>
      <w:r w:rsidR="000A7BC5" w:rsidRPr="6D003CAF">
        <w:rPr>
          <w:color w:val="000000" w:themeColor="text1"/>
          <w:lang w:val="de-DE"/>
        </w:rPr>
        <w:t xml:space="preserve">der </w:t>
      </w:r>
      <w:r w:rsidR="00331925" w:rsidRPr="6D003CAF">
        <w:rPr>
          <w:color w:val="000000" w:themeColor="text1"/>
          <w:lang w:val="de-DE"/>
        </w:rPr>
        <w:t>Nachhaltigkeit</w:t>
      </w:r>
      <w:r w:rsidR="000A7BC5" w:rsidRPr="6D003CAF">
        <w:rPr>
          <w:color w:val="000000" w:themeColor="text1"/>
          <w:lang w:val="de-DE"/>
        </w:rPr>
        <w:t>sleistung eines Unternehmens</w:t>
      </w:r>
      <w:r w:rsidR="00331925" w:rsidRPr="6D003CAF">
        <w:rPr>
          <w:color w:val="000000" w:themeColor="text1"/>
          <w:lang w:val="de-DE"/>
        </w:rPr>
        <w:t xml:space="preserve"> interessierte</w:t>
      </w:r>
      <w:r w:rsidR="00AC3365" w:rsidRPr="6D003CAF">
        <w:rPr>
          <w:color w:val="000000" w:themeColor="text1"/>
          <w:lang w:val="de-DE"/>
        </w:rPr>
        <w:t xml:space="preserve"> </w:t>
      </w:r>
      <w:r w:rsidR="00331925" w:rsidRPr="6D003CAF">
        <w:rPr>
          <w:color w:val="000000" w:themeColor="text1"/>
          <w:lang w:val="de-DE"/>
        </w:rPr>
        <w:t xml:space="preserve">Entscheider </w:t>
      </w:r>
      <w:r w:rsidR="0015177A" w:rsidRPr="6D003CAF">
        <w:rPr>
          <w:color w:val="000000" w:themeColor="text1"/>
          <w:lang w:val="de-DE"/>
        </w:rPr>
        <w:t xml:space="preserve">die Möglichkeiten der eigenen Recherche über das Internet. Hier </w:t>
      </w:r>
      <w:r w:rsidR="00512A26" w:rsidRPr="6D003CAF">
        <w:rPr>
          <w:color w:val="000000" w:themeColor="text1"/>
          <w:lang w:val="de-DE"/>
        </w:rPr>
        <w:t>kommen die Internetsuchmaschinen zum Einsatz</w:t>
      </w:r>
      <w:r w:rsidR="000A7BC5" w:rsidRPr="6D003CAF">
        <w:rPr>
          <w:color w:val="000000" w:themeColor="text1"/>
          <w:lang w:val="de-DE"/>
        </w:rPr>
        <w:t>, die</w:t>
      </w:r>
      <w:r w:rsidR="00512A26" w:rsidRPr="6D003CAF">
        <w:rPr>
          <w:color w:val="000000" w:themeColor="text1"/>
          <w:lang w:val="de-DE"/>
        </w:rPr>
        <w:t xml:space="preserve"> die Inhalte der Websites automatisch</w:t>
      </w:r>
      <w:r w:rsidR="000A7BC5" w:rsidRPr="6D003CAF">
        <w:rPr>
          <w:color w:val="000000" w:themeColor="text1"/>
          <w:lang w:val="de-DE"/>
        </w:rPr>
        <w:t xml:space="preserve"> analysieren. </w:t>
      </w:r>
      <w:r w:rsidR="00512A26" w:rsidRPr="6D003CAF">
        <w:rPr>
          <w:color w:val="000000" w:themeColor="text1"/>
          <w:lang w:val="de-DE"/>
        </w:rPr>
        <w:t>Die Verwendung von Regeln, die vom Administrator</w:t>
      </w:r>
      <w:r w:rsidR="00211D43" w:rsidRPr="6D003CAF">
        <w:rPr>
          <w:color w:val="000000" w:themeColor="text1"/>
          <w:lang w:val="de-DE"/>
        </w:rPr>
        <w:t xml:space="preserve"> </w:t>
      </w:r>
      <w:r w:rsidR="00512A26" w:rsidRPr="6D003CAF">
        <w:rPr>
          <w:color w:val="000000" w:themeColor="text1"/>
          <w:lang w:val="de-DE"/>
        </w:rPr>
        <w:t>der Website definiert wurden, ist eine gängige Praxis</w:t>
      </w:r>
      <w:r w:rsidR="00105DB5" w:rsidRPr="6D003CAF">
        <w:rPr>
          <w:color w:val="000000" w:themeColor="text1"/>
          <w:lang w:val="de-DE"/>
        </w:rPr>
        <w:t xml:space="preserve">. </w:t>
      </w:r>
      <w:r w:rsidR="00F942A6" w:rsidRPr="6D003CAF">
        <w:rPr>
          <w:color w:val="000000" w:themeColor="text1"/>
          <w:lang w:val="de-DE"/>
        </w:rPr>
        <w:t xml:space="preserve">In einer </w:t>
      </w:r>
      <w:r w:rsidR="00512A26" w:rsidRPr="6D003CAF">
        <w:rPr>
          <w:color w:val="000000" w:themeColor="text1"/>
          <w:lang w:val="de-DE"/>
        </w:rPr>
        <w:t>einfache</w:t>
      </w:r>
      <w:r w:rsidR="00F942A6" w:rsidRPr="6D003CAF">
        <w:rPr>
          <w:color w:val="000000" w:themeColor="text1"/>
          <w:lang w:val="de-DE"/>
        </w:rPr>
        <w:t>n</w:t>
      </w:r>
      <w:r w:rsidR="00512A26" w:rsidRPr="6D003CAF">
        <w:rPr>
          <w:color w:val="000000" w:themeColor="text1"/>
          <w:lang w:val="de-DE"/>
        </w:rPr>
        <w:t xml:space="preserve"> Textdatei sind Regeln beschrieben</w:t>
      </w:r>
      <w:r w:rsidR="00391AC4" w:rsidRPr="6D003CAF">
        <w:rPr>
          <w:color w:val="000000" w:themeColor="text1"/>
          <w:lang w:val="de-DE"/>
        </w:rPr>
        <w:t>,</w:t>
      </w:r>
      <w:r w:rsidR="00512A26" w:rsidRPr="6D003CAF">
        <w:rPr>
          <w:color w:val="000000" w:themeColor="text1"/>
          <w:lang w:val="de-DE"/>
        </w:rPr>
        <w:t xml:space="preserve"> die vom Crawler</w:t>
      </w:r>
      <w:r w:rsidR="003B4A59" w:rsidRPr="6D003CAF">
        <w:rPr>
          <w:color w:val="000000" w:themeColor="text1"/>
          <w:lang w:val="de-DE"/>
        </w:rPr>
        <w:t xml:space="preserve">, der </w:t>
      </w:r>
      <w:r w:rsidR="00512A26" w:rsidRPr="6D003CAF">
        <w:rPr>
          <w:color w:val="000000" w:themeColor="text1"/>
          <w:lang w:val="de-DE"/>
        </w:rPr>
        <w:t>Komponente der</w:t>
      </w:r>
      <w:r w:rsidR="00211D43" w:rsidRPr="6D003CAF">
        <w:rPr>
          <w:color w:val="000000" w:themeColor="text1"/>
          <w:lang w:val="de-DE"/>
        </w:rPr>
        <w:t xml:space="preserve"> </w:t>
      </w:r>
      <w:r w:rsidR="00512A26" w:rsidRPr="6D003CAF">
        <w:rPr>
          <w:color w:val="000000" w:themeColor="text1"/>
          <w:lang w:val="de-DE"/>
        </w:rPr>
        <w:t>Suchmaschine</w:t>
      </w:r>
      <w:r w:rsidR="00C2782C" w:rsidRPr="6D003CAF">
        <w:rPr>
          <w:color w:val="000000" w:themeColor="text1"/>
          <w:lang w:val="de-DE"/>
        </w:rPr>
        <w:t>,</w:t>
      </w:r>
      <w:r w:rsidR="00512A26" w:rsidRPr="6D003CAF">
        <w:rPr>
          <w:color w:val="000000" w:themeColor="text1"/>
          <w:lang w:val="de-DE"/>
        </w:rPr>
        <w:t xml:space="preserve"> die neue Inhalte erfasst und der Inhaltsanalyse zuführt</w:t>
      </w:r>
      <w:r w:rsidR="003B4A59" w:rsidRPr="6D003CAF">
        <w:rPr>
          <w:color w:val="000000" w:themeColor="text1"/>
          <w:lang w:val="de-DE"/>
        </w:rPr>
        <w:t>, erfasst werden</w:t>
      </w:r>
      <w:r w:rsidR="00512A26" w:rsidRPr="6D003CAF">
        <w:rPr>
          <w:color w:val="000000" w:themeColor="text1"/>
          <w:lang w:val="de-DE"/>
        </w:rPr>
        <w:t>. Mit Hilfe d</w:t>
      </w:r>
      <w:r w:rsidR="00005076" w:rsidRPr="6D003CAF">
        <w:rPr>
          <w:color w:val="000000" w:themeColor="text1"/>
          <w:lang w:val="de-DE"/>
        </w:rPr>
        <w:t>i</w:t>
      </w:r>
      <w:r w:rsidR="00512A26" w:rsidRPr="6D003CAF">
        <w:rPr>
          <w:color w:val="000000" w:themeColor="text1"/>
          <w:lang w:val="de-DE"/>
        </w:rPr>
        <w:t>e</w:t>
      </w:r>
      <w:r w:rsidR="00005076" w:rsidRPr="6D003CAF">
        <w:rPr>
          <w:color w:val="000000" w:themeColor="text1"/>
          <w:lang w:val="de-DE"/>
        </w:rPr>
        <w:t>se</w:t>
      </w:r>
      <w:r w:rsidR="00512A26" w:rsidRPr="6D003CAF">
        <w:rPr>
          <w:color w:val="000000" w:themeColor="text1"/>
          <w:lang w:val="de-DE"/>
        </w:rPr>
        <w:t>r Regeln erfährt die</w:t>
      </w:r>
      <w:r w:rsidR="00211D43" w:rsidRPr="6D003CAF">
        <w:rPr>
          <w:color w:val="000000" w:themeColor="text1"/>
          <w:lang w:val="de-DE"/>
        </w:rPr>
        <w:t xml:space="preserve"> </w:t>
      </w:r>
      <w:r w:rsidR="00512A26" w:rsidRPr="6D003CAF">
        <w:rPr>
          <w:color w:val="000000" w:themeColor="text1"/>
          <w:lang w:val="de-DE"/>
        </w:rPr>
        <w:t>Suchmaschine den Speicherort bestimmter zu indizieren</w:t>
      </w:r>
      <w:r w:rsidR="00417C3E" w:rsidRPr="6D003CAF">
        <w:rPr>
          <w:color w:val="000000" w:themeColor="text1"/>
          <w:lang w:val="de-DE"/>
        </w:rPr>
        <w:t>der</w:t>
      </w:r>
      <w:r w:rsidR="00512A26" w:rsidRPr="6D003CAF">
        <w:rPr>
          <w:color w:val="000000" w:themeColor="text1"/>
          <w:lang w:val="de-DE"/>
        </w:rPr>
        <w:t xml:space="preserve"> Information</w:t>
      </w:r>
      <w:r w:rsidR="00C0427B" w:rsidRPr="6D003CAF">
        <w:rPr>
          <w:color w:val="000000" w:themeColor="text1"/>
          <w:lang w:val="de-DE"/>
        </w:rPr>
        <w:t>en</w:t>
      </w:r>
      <w:r w:rsidR="00512A26" w:rsidRPr="6D003CAF">
        <w:rPr>
          <w:color w:val="000000" w:themeColor="text1"/>
          <w:lang w:val="de-DE"/>
        </w:rPr>
        <w:t>. Solch ein Verfahren eignet sich ebenfalls</w:t>
      </w:r>
      <w:r w:rsidR="00211D43" w:rsidRPr="6D003CAF">
        <w:rPr>
          <w:color w:val="000000" w:themeColor="text1"/>
          <w:lang w:val="de-DE"/>
        </w:rPr>
        <w:t xml:space="preserve"> </w:t>
      </w:r>
      <w:r w:rsidR="00512A26" w:rsidRPr="6D003CAF">
        <w:rPr>
          <w:color w:val="000000" w:themeColor="text1"/>
          <w:lang w:val="de-DE"/>
        </w:rPr>
        <w:t xml:space="preserve">für die Indizierung, und </w:t>
      </w:r>
      <w:r w:rsidR="00370E3A" w:rsidRPr="6D003CAF">
        <w:rPr>
          <w:color w:val="000000" w:themeColor="text1"/>
          <w:lang w:val="de-DE"/>
        </w:rPr>
        <w:t xml:space="preserve">somit </w:t>
      </w:r>
      <w:r w:rsidR="00E47FDC" w:rsidRPr="6D003CAF">
        <w:rPr>
          <w:color w:val="000000" w:themeColor="text1"/>
          <w:lang w:val="de-DE"/>
        </w:rPr>
        <w:t xml:space="preserve">auch für die Suche nach veröffentlichen Nachhaltigkeitsinformationen </w:t>
      </w:r>
      <w:r w:rsidR="559AF410" w:rsidRPr="6D003CAF">
        <w:rPr>
          <w:color w:val="000000" w:themeColor="text1"/>
          <w:lang w:val="de-DE"/>
        </w:rPr>
        <w:t>in PDF-Dateien</w:t>
      </w:r>
      <w:r w:rsidR="00512A26" w:rsidRPr="6D003CAF">
        <w:rPr>
          <w:color w:val="000000" w:themeColor="text1"/>
          <w:lang w:val="de-DE"/>
        </w:rPr>
        <w:t xml:space="preserve">. Auf eine Suchanfrage erhält man in dem Fall einen Link auf das </w:t>
      </w:r>
      <w:r w:rsidR="00CF2B84" w:rsidRPr="6D003CAF">
        <w:rPr>
          <w:color w:val="000000" w:themeColor="text1"/>
          <w:lang w:val="de-DE"/>
        </w:rPr>
        <w:t xml:space="preserve">publizierte </w:t>
      </w:r>
      <w:r w:rsidR="00512A26" w:rsidRPr="6D003CAF">
        <w:rPr>
          <w:color w:val="000000" w:themeColor="text1"/>
          <w:lang w:val="de-DE"/>
        </w:rPr>
        <w:t>Dokument. Jeder Nutzer</w:t>
      </w:r>
      <w:r w:rsidR="002D13A5" w:rsidRPr="6D003CAF">
        <w:rPr>
          <w:color w:val="000000" w:themeColor="text1"/>
          <w:lang w:val="de-DE"/>
        </w:rPr>
        <w:t>,</w:t>
      </w:r>
      <w:r w:rsidR="00211D43" w:rsidRPr="6D003CAF">
        <w:rPr>
          <w:color w:val="000000" w:themeColor="text1"/>
          <w:lang w:val="de-DE"/>
        </w:rPr>
        <w:t xml:space="preserve"> </w:t>
      </w:r>
      <w:r w:rsidR="00512A26" w:rsidRPr="6D003CAF">
        <w:rPr>
          <w:color w:val="000000" w:themeColor="text1"/>
          <w:lang w:val="de-DE"/>
        </w:rPr>
        <w:t>der diesen Link kennt</w:t>
      </w:r>
      <w:r w:rsidR="002D13A5" w:rsidRPr="6D003CAF">
        <w:rPr>
          <w:color w:val="000000" w:themeColor="text1"/>
          <w:lang w:val="de-DE"/>
        </w:rPr>
        <w:t>,</w:t>
      </w:r>
      <w:r w:rsidR="00512A26" w:rsidRPr="6D003CAF">
        <w:rPr>
          <w:color w:val="000000" w:themeColor="text1"/>
          <w:lang w:val="de-DE"/>
        </w:rPr>
        <w:t xml:space="preserve"> hat nun Zugriff auf die Daten</w:t>
      </w:r>
      <w:r w:rsidR="003B4A59" w:rsidRPr="6D003CAF">
        <w:rPr>
          <w:color w:val="000000" w:themeColor="text1"/>
          <w:lang w:val="de-DE"/>
        </w:rPr>
        <w:t xml:space="preserve">, die damit zu öffentlichen </w:t>
      </w:r>
      <w:r w:rsidR="00512A26" w:rsidRPr="6D003CAF">
        <w:rPr>
          <w:color w:val="000000" w:themeColor="text1"/>
          <w:lang w:val="de-DE"/>
        </w:rPr>
        <w:t>Dat</w:t>
      </w:r>
      <w:r w:rsidR="003B4A59" w:rsidRPr="6D003CAF">
        <w:rPr>
          <w:color w:val="000000" w:themeColor="text1"/>
          <w:lang w:val="de-DE"/>
        </w:rPr>
        <w:t>en werden</w:t>
      </w:r>
      <w:r w:rsidR="00512A26" w:rsidRPr="6D003CAF">
        <w:rPr>
          <w:color w:val="000000" w:themeColor="text1"/>
          <w:lang w:val="de-DE"/>
        </w:rPr>
        <w:t>.</w:t>
      </w:r>
    </w:p>
    <w:p w14:paraId="32F18424" w14:textId="1A3B9FDB" w:rsidR="000B78B6" w:rsidRPr="00726DC0" w:rsidRDefault="000B78B6" w:rsidP="00FE154C">
      <w:pPr>
        <w:pStyle w:val="para"/>
        <w:jc w:val="left"/>
        <w:rPr>
          <w:b/>
          <w:color w:val="000000" w:themeColor="text1"/>
          <w:lang w:val="de-DE"/>
        </w:rPr>
      </w:pPr>
    </w:p>
    <w:p w14:paraId="24F82E38" w14:textId="31F06848" w:rsidR="00126139" w:rsidRPr="00726DC0" w:rsidRDefault="00962AA7" w:rsidP="000146B5">
      <w:pPr>
        <w:pStyle w:val="para"/>
        <w:jc w:val="left"/>
        <w:rPr>
          <w:b/>
          <w:bCs/>
          <w:color w:val="000000" w:themeColor="text1"/>
          <w:lang w:val="de-DE"/>
        </w:rPr>
      </w:pPr>
      <w:r w:rsidRPr="00726DC0">
        <w:rPr>
          <w:color w:val="000000" w:themeColor="text1"/>
          <w:lang w:val="de-DE"/>
        </w:rPr>
        <w:t>Von dieser gängigen Praxis ausgehend, s</w:t>
      </w:r>
      <w:r w:rsidR="00512A26" w:rsidRPr="00726DC0">
        <w:rPr>
          <w:color w:val="000000" w:themeColor="text1"/>
          <w:lang w:val="de-DE"/>
        </w:rPr>
        <w:t xml:space="preserve">tellen wir uns nun </w:t>
      </w:r>
      <w:r w:rsidRPr="00726DC0">
        <w:rPr>
          <w:color w:val="000000" w:themeColor="text1"/>
          <w:lang w:val="de-DE"/>
        </w:rPr>
        <w:t>die Option der</w:t>
      </w:r>
      <w:r w:rsidR="00512A26" w:rsidRPr="00726DC0">
        <w:rPr>
          <w:color w:val="000000" w:themeColor="text1"/>
          <w:lang w:val="de-DE"/>
        </w:rPr>
        <w:t xml:space="preserve"> selektive</w:t>
      </w:r>
      <w:r w:rsidRPr="00726DC0">
        <w:rPr>
          <w:color w:val="000000" w:themeColor="text1"/>
          <w:lang w:val="de-DE"/>
        </w:rPr>
        <w:t>n</w:t>
      </w:r>
      <w:r w:rsidR="00512A26" w:rsidRPr="00726DC0">
        <w:rPr>
          <w:color w:val="000000" w:themeColor="text1"/>
          <w:lang w:val="de-DE"/>
        </w:rPr>
        <w:t xml:space="preserve"> Veröffentlichung von Nachhaltigkeitsdaten vor. </w:t>
      </w:r>
      <w:r w:rsidR="00126139" w:rsidRPr="00726DC0">
        <w:rPr>
          <w:color w:val="000000" w:themeColor="text1"/>
          <w:lang w:val="de-DE"/>
        </w:rPr>
        <w:t>Das Semanti</w:t>
      </w:r>
      <w:r w:rsidR="005E2033" w:rsidRPr="00726DC0">
        <w:rPr>
          <w:color w:val="000000" w:themeColor="text1"/>
          <w:lang w:val="de-DE"/>
        </w:rPr>
        <w:t>sche</w:t>
      </w:r>
      <w:r w:rsidR="00126139" w:rsidRPr="00726DC0">
        <w:rPr>
          <w:color w:val="000000" w:themeColor="text1"/>
          <w:lang w:val="de-DE"/>
        </w:rPr>
        <w:t xml:space="preserve"> Web behandelt Daten als verteilte Ressource in der Größenordnung des World Wide Web und integriert Funktionen zur Bewältigung der Herausforderungen der Massendatenverteilung als Teil seines grundlegenden Designs. </w:t>
      </w:r>
      <w:r w:rsidR="00771257" w:rsidRPr="00726DC0">
        <w:rPr>
          <w:color w:val="000000" w:themeColor="text1"/>
          <w:lang w:val="de-DE"/>
        </w:rPr>
        <w:t xml:space="preserve">Die </w:t>
      </w:r>
      <w:r w:rsidR="00173A5D" w:rsidRPr="00726DC0">
        <w:rPr>
          <w:color w:val="000000" w:themeColor="text1"/>
          <w:lang w:val="de-DE"/>
        </w:rPr>
        <w:t>zur</w:t>
      </w:r>
      <w:r w:rsidR="00930662" w:rsidRPr="00726DC0">
        <w:rPr>
          <w:color w:val="000000" w:themeColor="text1"/>
          <w:lang w:val="de-DE"/>
        </w:rPr>
        <w:t xml:space="preserve"> Informationss</w:t>
      </w:r>
      <w:r w:rsidR="00126139" w:rsidRPr="00726DC0">
        <w:rPr>
          <w:color w:val="000000" w:themeColor="text1"/>
          <w:lang w:val="de-DE"/>
        </w:rPr>
        <w:t>tandard</w:t>
      </w:r>
      <w:r w:rsidR="00173A5D" w:rsidRPr="00726DC0">
        <w:rPr>
          <w:color w:val="000000" w:themeColor="text1"/>
          <w:lang w:val="de-DE"/>
        </w:rPr>
        <w:t>isierung</w:t>
      </w:r>
      <w:r w:rsidR="00930662" w:rsidRPr="00726DC0">
        <w:rPr>
          <w:color w:val="000000" w:themeColor="text1"/>
          <w:lang w:val="de-DE"/>
        </w:rPr>
        <w:t xml:space="preserve"> und -integration verwendeten Ontologien </w:t>
      </w:r>
      <w:r w:rsidR="00771257" w:rsidRPr="00726DC0">
        <w:rPr>
          <w:color w:val="000000" w:themeColor="text1"/>
          <w:lang w:val="de-DE"/>
        </w:rPr>
        <w:t>haben das Ziel</w:t>
      </w:r>
      <w:r w:rsidR="00126139" w:rsidRPr="00726DC0">
        <w:rPr>
          <w:color w:val="000000" w:themeColor="text1"/>
          <w:lang w:val="de-DE"/>
        </w:rPr>
        <w:t>, ein weltweit verteiltes</w:t>
      </w:r>
      <w:r w:rsidR="00771257" w:rsidRPr="00726DC0">
        <w:rPr>
          <w:color w:val="000000" w:themeColor="text1"/>
          <w:lang w:val="de-DE"/>
        </w:rPr>
        <w:t>, dezentrales</w:t>
      </w:r>
      <w:r w:rsidR="00126139" w:rsidRPr="00726DC0">
        <w:rPr>
          <w:color w:val="000000" w:themeColor="text1"/>
          <w:lang w:val="de-DE"/>
        </w:rPr>
        <w:t xml:space="preserve"> Wissensnetz </w:t>
      </w:r>
      <w:r w:rsidR="00EA59C3" w:rsidRPr="00726DC0">
        <w:rPr>
          <w:color w:val="000000" w:themeColor="text1"/>
          <w:lang w:val="de-DE"/>
        </w:rPr>
        <w:t>nutzbar zu machen</w:t>
      </w:r>
      <w:r w:rsidR="00126139" w:rsidRPr="00726DC0">
        <w:rPr>
          <w:color w:val="000000" w:themeColor="text1"/>
          <w:lang w:val="de-DE"/>
        </w:rPr>
        <w:t>.</w:t>
      </w:r>
    </w:p>
    <w:p w14:paraId="1469BF6F" w14:textId="0585541D" w:rsidR="0071023B" w:rsidRPr="00726DC0" w:rsidRDefault="0090251C" w:rsidP="000146B5">
      <w:pPr>
        <w:pStyle w:val="para"/>
        <w:jc w:val="left"/>
        <w:rPr>
          <w:b/>
          <w:bCs/>
          <w:color w:val="000000" w:themeColor="text1"/>
          <w:lang w:val="de-DE"/>
        </w:rPr>
      </w:pPr>
      <w:r w:rsidRPr="00726DC0">
        <w:rPr>
          <w:color w:val="000000" w:themeColor="text1"/>
          <w:lang w:val="de-DE"/>
        </w:rPr>
        <w:t xml:space="preserve">Weiterhin </w:t>
      </w:r>
      <w:r w:rsidR="007F5822" w:rsidRPr="00726DC0">
        <w:rPr>
          <w:color w:val="000000" w:themeColor="text1"/>
          <w:lang w:val="de-DE"/>
        </w:rPr>
        <w:t xml:space="preserve">regen </w:t>
      </w:r>
      <w:r w:rsidRPr="00726DC0">
        <w:rPr>
          <w:color w:val="000000" w:themeColor="text1"/>
          <w:lang w:val="de-DE"/>
        </w:rPr>
        <w:t xml:space="preserve">wir </w:t>
      </w:r>
      <w:r w:rsidR="007F5822" w:rsidRPr="00726DC0">
        <w:rPr>
          <w:color w:val="000000" w:themeColor="text1"/>
          <w:lang w:val="de-DE"/>
        </w:rPr>
        <w:t>an</w:t>
      </w:r>
      <w:r w:rsidR="00A16D6A" w:rsidRPr="00726DC0">
        <w:rPr>
          <w:color w:val="000000" w:themeColor="text1"/>
          <w:lang w:val="de-DE"/>
        </w:rPr>
        <w:t xml:space="preserve">, </w:t>
      </w:r>
      <w:r w:rsidR="00A2578D" w:rsidRPr="00726DC0">
        <w:rPr>
          <w:color w:val="000000" w:themeColor="text1"/>
          <w:lang w:val="de-DE"/>
        </w:rPr>
        <w:t>dass Unternehmen die</w:t>
      </w:r>
      <w:r w:rsidR="00A16D6A" w:rsidRPr="00726DC0">
        <w:rPr>
          <w:color w:val="000000" w:themeColor="text1"/>
          <w:lang w:val="de-DE"/>
        </w:rPr>
        <w:t xml:space="preserve"> technische Lösung von </w:t>
      </w:r>
      <w:r w:rsidR="00512A26" w:rsidRPr="00726DC0">
        <w:rPr>
          <w:color w:val="000000" w:themeColor="text1"/>
          <w:lang w:val="de-DE"/>
        </w:rPr>
        <w:t>Solid</w:t>
      </w:r>
      <w:r w:rsidR="001D1CA3" w:rsidRPr="00726DC0">
        <w:rPr>
          <w:color w:val="000000" w:themeColor="text1"/>
          <w:lang w:val="de-DE"/>
        </w:rPr>
        <w:t xml:space="preserve"> </w:t>
      </w:r>
      <w:r w:rsidR="00512A26" w:rsidRPr="00726DC0">
        <w:rPr>
          <w:color w:val="000000" w:themeColor="text1"/>
          <w:lang w:val="de-DE"/>
        </w:rPr>
        <w:t>Data</w:t>
      </w:r>
      <w:r w:rsidR="009974AE" w:rsidRPr="00726DC0">
        <w:rPr>
          <w:color w:val="000000" w:themeColor="text1"/>
          <w:lang w:val="de-DE"/>
        </w:rPr>
        <w:t xml:space="preserve"> (</w:t>
      </w:r>
      <w:r w:rsidR="009974AE" w:rsidRPr="00726DC0">
        <w:rPr>
          <w:i/>
          <w:iCs/>
          <w:color w:val="000000" w:themeColor="text1"/>
          <w:lang w:val="de-DE"/>
        </w:rPr>
        <w:t>Social Linked Data</w:t>
      </w:r>
      <w:r w:rsidR="009974AE" w:rsidRPr="00726DC0">
        <w:rPr>
          <w:color w:val="000000" w:themeColor="text1"/>
          <w:lang w:val="de-DE"/>
        </w:rPr>
        <w:t xml:space="preserve">) </w:t>
      </w:r>
      <w:r w:rsidR="00512A26" w:rsidRPr="00726DC0">
        <w:rPr>
          <w:color w:val="000000" w:themeColor="text1"/>
          <w:lang w:val="de-DE"/>
        </w:rPr>
        <w:t>P</w:t>
      </w:r>
      <w:r w:rsidR="002D531A" w:rsidRPr="00726DC0">
        <w:rPr>
          <w:color w:val="000000" w:themeColor="text1"/>
          <w:lang w:val="de-DE"/>
        </w:rPr>
        <w:t>ODs</w:t>
      </w:r>
      <w:r w:rsidR="00202954" w:rsidRPr="00726DC0">
        <w:rPr>
          <w:color w:val="000000" w:themeColor="text1"/>
          <w:lang w:val="de-DE"/>
        </w:rPr>
        <w:t xml:space="preserve"> </w:t>
      </w:r>
      <w:r w:rsidR="0058634B" w:rsidRPr="00726DC0">
        <w:rPr>
          <w:color w:val="000000" w:themeColor="text1"/>
          <w:lang w:val="de-DE"/>
        </w:rPr>
        <w:t>(</w:t>
      </w:r>
      <w:r w:rsidR="0058634B" w:rsidRPr="00726DC0">
        <w:rPr>
          <w:i/>
          <w:iCs/>
          <w:color w:val="000000" w:themeColor="text1"/>
          <w:lang w:val="de-DE"/>
        </w:rPr>
        <w:t>Personal Online Data</w:t>
      </w:r>
      <w:r w:rsidR="0058634B" w:rsidRPr="00726DC0">
        <w:rPr>
          <w:color w:val="000000" w:themeColor="text1"/>
          <w:lang w:val="de-DE"/>
        </w:rPr>
        <w:t xml:space="preserve">) </w:t>
      </w:r>
      <w:r w:rsidR="00085EB1" w:rsidRPr="00726DC0">
        <w:rPr>
          <w:color w:val="000000" w:themeColor="text1"/>
          <w:lang w:val="de-DE"/>
        </w:rPr>
        <w:t xml:space="preserve">einsetzen, um </w:t>
      </w:r>
      <w:r w:rsidR="0088728E" w:rsidRPr="00726DC0">
        <w:rPr>
          <w:color w:val="000000" w:themeColor="text1"/>
          <w:lang w:val="de-DE"/>
        </w:rPr>
        <w:t>den Zugang</w:t>
      </w:r>
      <w:r w:rsidR="0053672C" w:rsidRPr="00726DC0">
        <w:rPr>
          <w:color w:val="000000" w:themeColor="text1"/>
          <w:lang w:val="de-DE"/>
        </w:rPr>
        <w:t xml:space="preserve"> </w:t>
      </w:r>
      <w:r w:rsidR="0088728E" w:rsidRPr="00726DC0">
        <w:rPr>
          <w:color w:val="000000" w:themeColor="text1"/>
          <w:lang w:val="de-DE"/>
        </w:rPr>
        <w:t>zu</w:t>
      </w:r>
      <w:r w:rsidR="0053672C" w:rsidRPr="00726DC0">
        <w:rPr>
          <w:color w:val="000000" w:themeColor="text1"/>
          <w:lang w:val="de-DE"/>
        </w:rPr>
        <w:t xml:space="preserve"> Nachhaltigkeitsdaten zu </w:t>
      </w:r>
      <w:r w:rsidR="0088728E" w:rsidRPr="00726DC0">
        <w:rPr>
          <w:color w:val="000000" w:themeColor="text1"/>
          <w:lang w:val="de-DE"/>
        </w:rPr>
        <w:t xml:space="preserve">optimieren, indem die </w:t>
      </w:r>
      <w:r w:rsidR="00512A26" w:rsidRPr="00726DC0">
        <w:rPr>
          <w:color w:val="000000" w:themeColor="text1"/>
          <w:lang w:val="de-DE"/>
        </w:rPr>
        <w:t>Daten für Crawler</w:t>
      </w:r>
      <w:r w:rsidR="00211D43" w:rsidRPr="00726DC0">
        <w:rPr>
          <w:color w:val="000000" w:themeColor="text1"/>
          <w:lang w:val="de-DE"/>
        </w:rPr>
        <w:t xml:space="preserve"> </w:t>
      </w:r>
      <w:r w:rsidR="00512A26" w:rsidRPr="00726DC0">
        <w:rPr>
          <w:color w:val="000000" w:themeColor="text1"/>
          <w:lang w:val="de-DE"/>
        </w:rPr>
        <w:t>auffindbar ab</w:t>
      </w:r>
      <w:r w:rsidR="0088728E" w:rsidRPr="00726DC0">
        <w:rPr>
          <w:color w:val="000000" w:themeColor="text1"/>
          <w:lang w:val="de-DE"/>
        </w:rPr>
        <w:t xml:space="preserve">gelegt und </w:t>
      </w:r>
      <w:r w:rsidR="00512A26" w:rsidRPr="00726DC0">
        <w:rPr>
          <w:color w:val="000000" w:themeColor="text1"/>
          <w:lang w:val="de-DE"/>
        </w:rPr>
        <w:t>individuelle Zugriffsrechte für einzelne Nutzer fest</w:t>
      </w:r>
      <w:r w:rsidR="18C8F4A5" w:rsidRPr="00726DC0">
        <w:rPr>
          <w:color w:val="000000" w:themeColor="text1"/>
          <w:lang w:val="de-DE"/>
        </w:rPr>
        <w:t>ge</w:t>
      </w:r>
      <w:r w:rsidR="00512A26" w:rsidRPr="00726DC0">
        <w:rPr>
          <w:color w:val="000000" w:themeColor="text1"/>
          <w:lang w:val="de-DE"/>
        </w:rPr>
        <w:t>leg</w:t>
      </w:r>
      <w:r w:rsidR="0088728E" w:rsidRPr="00726DC0">
        <w:rPr>
          <w:color w:val="000000" w:themeColor="text1"/>
          <w:lang w:val="de-DE"/>
        </w:rPr>
        <w:t>t werden.</w:t>
      </w:r>
      <w:r w:rsidR="005A7F30" w:rsidRPr="00726DC0">
        <w:rPr>
          <w:color w:val="000000" w:themeColor="text1"/>
          <w:lang w:val="de-DE"/>
        </w:rPr>
        <w:t xml:space="preserve"> Ein POD </w:t>
      </w:r>
      <w:r w:rsidR="00A20ACC" w:rsidRPr="00726DC0">
        <w:rPr>
          <w:color w:val="000000" w:themeColor="text1"/>
          <w:lang w:val="de-DE"/>
        </w:rPr>
        <w:t>kann als</w:t>
      </w:r>
      <w:r w:rsidR="005A7F30" w:rsidRPr="00726DC0">
        <w:rPr>
          <w:color w:val="000000" w:themeColor="text1"/>
          <w:lang w:val="de-DE"/>
        </w:rPr>
        <w:t xml:space="preserve"> digitaler Speicher </w:t>
      </w:r>
      <w:r w:rsidR="00A20ACC" w:rsidRPr="00726DC0">
        <w:rPr>
          <w:color w:val="000000" w:themeColor="text1"/>
          <w:lang w:val="de-DE"/>
        </w:rPr>
        <w:t>vom Unternehmen</w:t>
      </w:r>
      <w:r w:rsidR="00B8048A" w:rsidRPr="00726DC0">
        <w:rPr>
          <w:color w:val="000000" w:themeColor="text1"/>
          <w:lang w:val="de-DE"/>
        </w:rPr>
        <w:t xml:space="preserve"> selbst kontrollie</w:t>
      </w:r>
      <w:r w:rsidR="00A20ACC" w:rsidRPr="00726DC0">
        <w:rPr>
          <w:color w:val="000000" w:themeColor="text1"/>
          <w:lang w:val="de-DE"/>
        </w:rPr>
        <w:t xml:space="preserve">rt werden, </w:t>
      </w:r>
      <w:r w:rsidR="00DD0230" w:rsidRPr="00726DC0">
        <w:rPr>
          <w:color w:val="000000" w:themeColor="text1"/>
          <w:lang w:val="de-DE"/>
        </w:rPr>
        <w:t>die</w:t>
      </w:r>
      <w:r w:rsidR="00211D43" w:rsidRPr="00726DC0">
        <w:rPr>
          <w:color w:val="000000" w:themeColor="text1"/>
          <w:lang w:val="de-DE"/>
        </w:rPr>
        <w:t xml:space="preserve"> </w:t>
      </w:r>
      <w:r w:rsidR="00512A26" w:rsidRPr="00726DC0">
        <w:rPr>
          <w:color w:val="000000" w:themeColor="text1"/>
          <w:lang w:val="de-DE"/>
        </w:rPr>
        <w:t>Datenhoheit</w:t>
      </w:r>
      <w:r w:rsidR="00202954" w:rsidRPr="00726DC0">
        <w:rPr>
          <w:color w:val="000000" w:themeColor="text1"/>
          <w:lang w:val="de-DE"/>
        </w:rPr>
        <w:t xml:space="preserve"> für das Unternehmen</w:t>
      </w:r>
      <w:r w:rsidR="00512A26" w:rsidRPr="00726DC0">
        <w:rPr>
          <w:color w:val="000000" w:themeColor="text1"/>
          <w:lang w:val="de-DE"/>
        </w:rPr>
        <w:t xml:space="preserve"> </w:t>
      </w:r>
      <w:r w:rsidR="00A20ACC" w:rsidRPr="00726DC0">
        <w:rPr>
          <w:color w:val="000000" w:themeColor="text1"/>
          <w:lang w:val="de-DE"/>
        </w:rPr>
        <w:t xml:space="preserve">bleibt </w:t>
      </w:r>
      <w:r w:rsidR="00DD0230" w:rsidRPr="00726DC0">
        <w:rPr>
          <w:color w:val="000000" w:themeColor="text1"/>
          <w:lang w:val="de-DE"/>
        </w:rPr>
        <w:t>gewahrt</w:t>
      </w:r>
      <w:r w:rsidR="00512A26" w:rsidRPr="00726DC0">
        <w:rPr>
          <w:color w:val="000000" w:themeColor="text1"/>
          <w:lang w:val="de-DE"/>
        </w:rPr>
        <w:t>.</w:t>
      </w:r>
      <w:r w:rsidR="0097325A" w:rsidRPr="00726DC0">
        <w:rPr>
          <w:color w:val="000000" w:themeColor="text1"/>
          <w:lang w:val="de-DE"/>
        </w:rPr>
        <w:t xml:space="preserve"> Durch die Nutzung von PODs</w:t>
      </w:r>
      <w:r w:rsidR="002C6F79" w:rsidRPr="00726DC0">
        <w:rPr>
          <w:color w:val="000000" w:themeColor="text1"/>
          <w:lang w:val="de-DE"/>
        </w:rPr>
        <w:t xml:space="preserve"> – jeder POD verfügt über eine </w:t>
      </w:r>
      <w:r w:rsidR="008213E8" w:rsidRPr="00726DC0">
        <w:rPr>
          <w:color w:val="000000" w:themeColor="text1"/>
          <w:lang w:val="de-DE"/>
        </w:rPr>
        <w:t xml:space="preserve">WebID, </w:t>
      </w:r>
      <w:r w:rsidR="00247B0A" w:rsidRPr="00726DC0">
        <w:rPr>
          <w:color w:val="000000" w:themeColor="text1"/>
          <w:lang w:val="de-DE"/>
        </w:rPr>
        <w:t xml:space="preserve">also eine dezentrale Identität, </w:t>
      </w:r>
      <w:r w:rsidR="008213E8" w:rsidRPr="00726DC0">
        <w:rPr>
          <w:color w:val="000000" w:themeColor="text1"/>
          <w:lang w:val="de-DE"/>
        </w:rPr>
        <w:t xml:space="preserve">die weltweit Gültigkeit hat – </w:t>
      </w:r>
      <w:r w:rsidR="0097325A" w:rsidRPr="00726DC0">
        <w:rPr>
          <w:color w:val="000000" w:themeColor="text1"/>
          <w:lang w:val="de-DE"/>
        </w:rPr>
        <w:t xml:space="preserve">wird die Datenintegrität sichergestellt und </w:t>
      </w:r>
      <w:r w:rsidR="00BE7C1F" w:rsidRPr="00726DC0">
        <w:rPr>
          <w:color w:val="000000" w:themeColor="text1"/>
          <w:lang w:val="de-DE"/>
        </w:rPr>
        <w:t xml:space="preserve">Daten können zwischen verschiedenen Systemen ausgetauscht werden, wobei eine </w:t>
      </w:r>
      <w:r w:rsidR="002D531A" w:rsidRPr="00726DC0">
        <w:rPr>
          <w:color w:val="000000" w:themeColor="text1"/>
          <w:lang w:val="de-DE"/>
        </w:rPr>
        <w:t>Überprüfung der semantischen Korrekthei</w:t>
      </w:r>
      <w:r w:rsidR="00BE7C1F" w:rsidRPr="00726DC0">
        <w:rPr>
          <w:color w:val="000000" w:themeColor="text1"/>
          <w:lang w:val="de-DE"/>
        </w:rPr>
        <w:t>t automatisiert erfolgt</w:t>
      </w:r>
      <w:r w:rsidR="00A319D8" w:rsidRPr="00726DC0">
        <w:rPr>
          <w:color w:val="000000" w:themeColor="text1"/>
          <w:lang w:val="de-DE"/>
        </w:rPr>
        <w:t xml:space="preserve"> </w:t>
      </w:r>
      <w:r w:rsidR="0071023B" w:rsidRPr="00726DC0">
        <w:rPr>
          <w:color w:val="000000" w:themeColor="text1"/>
          <w:lang w:val="de-DE"/>
        </w:rPr>
        <w:t>(Sambra et al.</w:t>
      </w:r>
      <w:r w:rsidR="00D6561A" w:rsidRPr="00726DC0">
        <w:rPr>
          <w:color w:val="000000" w:themeColor="text1"/>
          <w:lang w:val="de-DE"/>
        </w:rPr>
        <w:t xml:space="preserve"> </w:t>
      </w:r>
      <w:r w:rsidR="00F60EE5" w:rsidRPr="00726DC0">
        <w:rPr>
          <w:color w:val="000000" w:themeColor="text1"/>
          <w:lang w:val="de-DE"/>
        </w:rPr>
        <w:t>2022</w:t>
      </w:r>
      <w:r w:rsidR="0071023B" w:rsidRPr="00726DC0">
        <w:rPr>
          <w:color w:val="000000" w:themeColor="text1"/>
          <w:lang w:val="de-DE"/>
        </w:rPr>
        <w:t>)</w:t>
      </w:r>
      <w:r w:rsidR="5B170A3F" w:rsidRPr="00726DC0">
        <w:rPr>
          <w:color w:val="000000" w:themeColor="text1"/>
          <w:lang w:val="de-DE"/>
        </w:rPr>
        <w:t>.</w:t>
      </w:r>
      <w:r w:rsidR="0071023B" w:rsidRPr="00726DC0">
        <w:rPr>
          <w:color w:val="000000" w:themeColor="text1"/>
          <w:lang w:val="de-DE"/>
        </w:rPr>
        <w:t xml:space="preserve"> </w:t>
      </w:r>
      <w:r w:rsidR="004E4420" w:rsidRPr="00726DC0">
        <w:rPr>
          <w:color w:val="000000" w:themeColor="text1"/>
          <w:lang w:val="de-DE"/>
        </w:rPr>
        <w:t xml:space="preserve">PODs unterstützen </w:t>
      </w:r>
      <w:r w:rsidR="00EF3920" w:rsidRPr="00726DC0">
        <w:rPr>
          <w:color w:val="000000" w:themeColor="text1"/>
          <w:lang w:val="de-DE"/>
        </w:rPr>
        <w:t>Unternehmen dabei, Daten</w:t>
      </w:r>
      <w:r w:rsidR="00D6561A" w:rsidRPr="00726DC0">
        <w:rPr>
          <w:color w:val="000000" w:themeColor="text1"/>
          <w:lang w:val="de-DE"/>
        </w:rPr>
        <w:t xml:space="preserve"> sowohl vor Manipulation</w:t>
      </w:r>
      <w:r w:rsidR="00EF3920" w:rsidRPr="00726DC0">
        <w:rPr>
          <w:color w:val="000000" w:themeColor="text1"/>
          <w:lang w:val="de-DE"/>
        </w:rPr>
        <w:t xml:space="preserve"> zu </w:t>
      </w:r>
      <w:r w:rsidR="5A125C9C" w:rsidRPr="00726DC0">
        <w:rPr>
          <w:color w:val="000000" w:themeColor="text1"/>
          <w:lang w:val="de-DE"/>
        </w:rPr>
        <w:t>schützen</w:t>
      </w:r>
      <w:r w:rsidR="00EF3920" w:rsidRPr="00726DC0">
        <w:rPr>
          <w:color w:val="000000" w:themeColor="text1"/>
          <w:lang w:val="de-DE"/>
        </w:rPr>
        <w:t xml:space="preserve"> </w:t>
      </w:r>
      <w:r w:rsidR="00D6561A" w:rsidRPr="00726DC0">
        <w:rPr>
          <w:color w:val="000000" w:themeColor="text1"/>
          <w:lang w:val="de-DE"/>
        </w:rPr>
        <w:t xml:space="preserve">als auch </w:t>
      </w:r>
      <w:r w:rsidR="00EF3920" w:rsidRPr="00726DC0">
        <w:rPr>
          <w:color w:val="000000" w:themeColor="text1"/>
          <w:lang w:val="de-DE"/>
        </w:rPr>
        <w:t>zu veröffentlichen</w:t>
      </w:r>
      <w:r w:rsidR="650C976A" w:rsidRPr="00726DC0">
        <w:rPr>
          <w:color w:val="000000" w:themeColor="text1"/>
          <w:lang w:val="de-DE"/>
        </w:rPr>
        <w:t>,</w:t>
      </w:r>
      <w:r w:rsidR="00D6561A" w:rsidRPr="00726DC0">
        <w:rPr>
          <w:color w:val="000000" w:themeColor="text1"/>
          <w:lang w:val="de-DE"/>
        </w:rPr>
        <w:t xml:space="preserve"> und dabei </w:t>
      </w:r>
      <w:r w:rsidR="00D614CE" w:rsidRPr="00726DC0">
        <w:rPr>
          <w:color w:val="000000" w:themeColor="text1"/>
          <w:lang w:val="de-DE"/>
        </w:rPr>
        <w:t>sehr präzise die Nutzungsbedingungen ihrer Daten zu kontrollieren</w:t>
      </w:r>
      <w:r w:rsidR="00EF3920" w:rsidRPr="00726DC0">
        <w:rPr>
          <w:color w:val="000000" w:themeColor="text1"/>
          <w:lang w:val="de-DE"/>
        </w:rPr>
        <w:t>.</w:t>
      </w:r>
    </w:p>
    <w:p w14:paraId="512B2571" w14:textId="3C4ECC4C" w:rsidR="00CF4C8C" w:rsidRPr="00726DC0" w:rsidRDefault="00EF3920" w:rsidP="000146B5">
      <w:pPr>
        <w:pStyle w:val="para"/>
        <w:jc w:val="left"/>
        <w:rPr>
          <w:color w:val="000000" w:themeColor="text1"/>
          <w:lang w:val="de-DE"/>
        </w:rPr>
      </w:pPr>
      <w:r w:rsidRPr="00726DC0">
        <w:rPr>
          <w:color w:val="000000" w:themeColor="text1"/>
          <w:lang w:val="de-DE"/>
        </w:rPr>
        <w:t xml:space="preserve">Darauf aufbauend führen wir das Konzept der </w:t>
      </w:r>
      <w:r w:rsidR="00DC5434" w:rsidRPr="00726DC0">
        <w:rPr>
          <w:i/>
          <w:iCs/>
          <w:color w:val="000000" w:themeColor="text1"/>
          <w:lang w:val="de-DE"/>
        </w:rPr>
        <w:t>„</w:t>
      </w:r>
      <w:r w:rsidR="00EC4C88" w:rsidRPr="00726DC0">
        <w:rPr>
          <w:i/>
          <w:iCs/>
          <w:color w:val="000000" w:themeColor="text1"/>
          <w:lang w:val="de-DE"/>
        </w:rPr>
        <w:t>Decentralized and Standardized Sustainability Data Stores</w:t>
      </w:r>
      <w:r w:rsidR="00DC5434" w:rsidRPr="00726DC0">
        <w:rPr>
          <w:i/>
          <w:iCs/>
          <w:color w:val="000000" w:themeColor="text1"/>
          <w:lang w:val="de-DE"/>
        </w:rPr>
        <w:t>“</w:t>
      </w:r>
      <w:r w:rsidR="00EC4C88" w:rsidRPr="00726DC0">
        <w:rPr>
          <w:i/>
          <w:iCs/>
          <w:color w:val="000000" w:themeColor="text1"/>
          <w:lang w:val="de-DE"/>
        </w:rPr>
        <w:t xml:space="preserve"> </w:t>
      </w:r>
      <w:r w:rsidRPr="00726DC0">
        <w:rPr>
          <w:color w:val="000000" w:themeColor="text1"/>
          <w:lang w:val="de-DE"/>
        </w:rPr>
        <w:t xml:space="preserve">(DSSDS) ein, </w:t>
      </w:r>
      <w:r w:rsidR="006040DB" w:rsidRPr="00726DC0">
        <w:rPr>
          <w:color w:val="000000" w:themeColor="text1"/>
          <w:lang w:val="de-DE"/>
        </w:rPr>
        <w:t xml:space="preserve">welches </w:t>
      </w:r>
      <w:r w:rsidRPr="00726DC0">
        <w:rPr>
          <w:color w:val="000000" w:themeColor="text1"/>
          <w:lang w:val="de-DE"/>
        </w:rPr>
        <w:t>sich auf Nachhaltigkeitsdaten konzentriert, die von Unternehmen</w:t>
      </w:r>
      <w:r w:rsidR="00BB4F61" w:rsidRPr="00726DC0">
        <w:rPr>
          <w:color w:val="000000" w:themeColor="text1"/>
          <w:lang w:val="de-DE"/>
        </w:rPr>
        <w:t xml:space="preserve"> im Kontext der </w:t>
      </w:r>
      <w:r w:rsidR="00BB4F61" w:rsidRPr="00726DC0">
        <w:rPr>
          <w:i/>
          <w:iCs/>
          <w:color w:val="000000" w:themeColor="text1"/>
          <w:lang w:val="de-DE"/>
        </w:rPr>
        <w:t>Data Economy</w:t>
      </w:r>
      <w:r w:rsidRPr="00726DC0">
        <w:rPr>
          <w:color w:val="000000" w:themeColor="text1"/>
          <w:lang w:val="de-DE"/>
        </w:rPr>
        <w:t xml:space="preserve"> </w:t>
      </w:r>
      <w:r w:rsidR="388AB79E" w:rsidRPr="00726DC0">
        <w:rPr>
          <w:color w:val="000000" w:themeColor="text1"/>
          <w:lang w:val="de-DE"/>
        </w:rPr>
        <w:t>bereitgestellt</w:t>
      </w:r>
      <w:r w:rsidR="00BB4F61" w:rsidRPr="00726DC0">
        <w:rPr>
          <w:color w:val="000000" w:themeColor="text1"/>
          <w:lang w:val="de-DE"/>
        </w:rPr>
        <w:t xml:space="preserve"> </w:t>
      </w:r>
      <w:r w:rsidRPr="00726DC0">
        <w:rPr>
          <w:color w:val="000000" w:themeColor="text1"/>
          <w:lang w:val="de-DE"/>
        </w:rPr>
        <w:t xml:space="preserve">werden. </w:t>
      </w:r>
      <w:r w:rsidR="005E79EB" w:rsidRPr="00726DC0">
        <w:rPr>
          <w:color w:val="000000" w:themeColor="text1"/>
          <w:lang w:val="de-DE"/>
        </w:rPr>
        <w:t>So werden</w:t>
      </w:r>
      <w:r w:rsidR="00360793" w:rsidRPr="00726DC0">
        <w:rPr>
          <w:color w:val="000000" w:themeColor="text1"/>
          <w:lang w:val="de-DE"/>
        </w:rPr>
        <w:t xml:space="preserve"> aus der Sicht des Urhebers</w:t>
      </w:r>
      <w:r w:rsidR="005E79EB" w:rsidRPr="00726DC0">
        <w:rPr>
          <w:color w:val="000000" w:themeColor="text1"/>
          <w:lang w:val="de-DE"/>
        </w:rPr>
        <w:t xml:space="preserve"> </w:t>
      </w:r>
      <w:r w:rsidR="00360793" w:rsidRPr="00726DC0">
        <w:rPr>
          <w:color w:val="000000" w:themeColor="text1"/>
          <w:lang w:val="de-DE"/>
        </w:rPr>
        <w:t xml:space="preserve">die </w:t>
      </w:r>
      <w:r w:rsidR="005E79EB" w:rsidRPr="00726DC0">
        <w:rPr>
          <w:color w:val="000000" w:themeColor="text1"/>
          <w:lang w:val="de-DE"/>
        </w:rPr>
        <w:t>zentral abgelegte</w:t>
      </w:r>
      <w:r w:rsidR="00D22C0E" w:rsidRPr="00726DC0">
        <w:rPr>
          <w:color w:val="000000" w:themeColor="text1"/>
          <w:lang w:val="de-DE"/>
        </w:rPr>
        <w:t>n</w:t>
      </w:r>
      <w:r w:rsidR="005E79EB" w:rsidRPr="00726DC0">
        <w:rPr>
          <w:color w:val="000000" w:themeColor="text1"/>
          <w:lang w:val="de-DE"/>
        </w:rPr>
        <w:t xml:space="preserve"> Daten</w:t>
      </w:r>
      <w:r w:rsidR="00360793" w:rsidRPr="00726DC0">
        <w:rPr>
          <w:color w:val="000000" w:themeColor="text1"/>
          <w:lang w:val="de-DE"/>
        </w:rPr>
        <w:t xml:space="preserve"> in einer öffentlichen jedoch vertrauenswürdigen Infrastruktur verankert</w:t>
      </w:r>
      <w:r w:rsidR="74E10525" w:rsidRPr="00726DC0">
        <w:rPr>
          <w:color w:val="000000" w:themeColor="text1"/>
          <w:lang w:val="de-DE"/>
        </w:rPr>
        <w:t xml:space="preserve">, </w:t>
      </w:r>
      <w:r w:rsidR="00360793" w:rsidRPr="00726DC0">
        <w:rPr>
          <w:color w:val="000000" w:themeColor="text1"/>
          <w:lang w:val="de-DE"/>
        </w:rPr>
        <w:t xml:space="preserve">und somit für </w:t>
      </w:r>
      <w:r w:rsidR="005E79EB" w:rsidRPr="00726DC0">
        <w:rPr>
          <w:color w:val="000000" w:themeColor="text1"/>
          <w:lang w:val="de-DE"/>
        </w:rPr>
        <w:t xml:space="preserve">eine dezentrale Nutzung bereitgestellt. </w:t>
      </w:r>
      <w:r w:rsidR="006F2A16" w:rsidRPr="00726DC0">
        <w:rPr>
          <w:color w:val="000000" w:themeColor="text1"/>
          <w:lang w:val="de-DE"/>
        </w:rPr>
        <w:t xml:space="preserve">Nachhaltigkeitsdaten können weiterhin </w:t>
      </w:r>
      <w:r w:rsidR="004C7151" w:rsidRPr="00726DC0">
        <w:rPr>
          <w:color w:val="000000" w:themeColor="text1"/>
          <w:lang w:val="de-DE"/>
        </w:rPr>
        <w:t>auf Websites</w:t>
      </w:r>
      <w:r w:rsidR="006F2A16" w:rsidRPr="00726DC0">
        <w:rPr>
          <w:color w:val="000000" w:themeColor="text1"/>
          <w:lang w:val="de-DE"/>
        </w:rPr>
        <w:t xml:space="preserve"> veröffentlicht werden</w:t>
      </w:r>
      <w:r w:rsidR="004C7151" w:rsidRPr="00726DC0">
        <w:rPr>
          <w:color w:val="000000" w:themeColor="text1"/>
          <w:lang w:val="de-DE"/>
        </w:rPr>
        <w:t xml:space="preserve">. </w:t>
      </w:r>
      <w:r w:rsidR="002D7AF5" w:rsidRPr="00726DC0">
        <w:rPr>
          <w:color w:val="000000" w:themeColor="text1"/>
          <w:lang w:val="de-DE"/>
        </w:rPr>
        <w:t>Die Forderung nach einem</w:t>
      </w:r>
      <w:r w:rsidR="004C7151" w:rsidRPr="00726DC0">
        <w:rPr>
          <w:color w:val="000000" w:themeColor="text1"/>
          <w:lang w:val="de-DE"/>
        </w:rPr>
        <w:t xml:space="preserve"> zentrale</w:t>
      </w:r>
      <w:r w:rsidR="002D7AF5" w:rsidRPr="00726DC0">
        <w:rPr>
          <w:color w:val="000000" w:themeColor="text1"/>
          <w:lang w:val="de-DE"/>
        </w:rPr>
        <w:t>n</w:t>
      </w:r>
      <w:r w:rsidR="004C7151" w:rsidRPr="00726DC0">
        <w:rPr>
          <w:color w:val="000000" w:themeColor="text1"/>
          <w:lang w:val="de-DE"/>
        </w:rPr>
        <w:t xml:space="preserve"> Register</w:t>
      </w:r>
      <w:r w:rsidR="00DC5434" w:rsidRPr="00726DC0">
        <w:rPr>
          <w:color w:val="000000" w:themeColor="text1"/>
          <w:lang w:val="de-DE"/>
        </w:rPr>
        <w:t xml:space="preserve">, um die Daten schnell und sicher auffindbar und nutzbar zu machen, </w:t>
      </w:r>
      <w:r w:rsidR="002D7AF5" w:rsidRPr="00726DC0">
        <w:rPr>
          <w:color w:val="000000" w:themeColor="text1"/>
          <w:lang w:val="de-DE"/>
        </w:rPr>
        <w:t xml:space="preserve">kann mittels dieser bereits etablierten </w:t>
      </w:r>
      <w:r w:rsidR="00DC5434" w:rsidRPr="00726DC0">
        <w:rPr>
          <w:color w:val="000000" w:themeColor="text1"/>
          <w:lang w:val="de-DE"/>
        </w:rPr>
        <w:t xml:space="preserve">technischen </w:t>
      </w:r>
      <w:r w:rsidR="002D7AF5" w:rsidRPr="00726DC0">
        <w:rPr>
          <w:color w:val="000000" w:themeColor="text1"/>
          <w:lang w:val="de-DE"/>
        </w:rPr>
        <w:t xml:space="preserve">Lösung </w:t>
      </w:r>
      <w:r w:rsidR="00DC5434" w:rsidRPr="00726DC0">
        <w:rPr>
          <w:color w:val="000000" w:themeColor="text1"/>
          <w:lang w:val="de-DE"/>
        </w:rPr>
        <w:t>ohne die Einführung einer zentralen Instanz, die die Daten hostet, gelöst werden</w:t>
      </w:r>
      <w:r w:rsidR="00CF4C8C" w:rsidRPr="00726DC0">
        <w:rPr>
          <w:color w:val="000000" w:themeColor="text1"/>
          <w:lang w:val="de-DE"/>
        </w:rPr>
        <w:t>.</w:t>
      </w:r>
    </w:p>
    <w:p w14:paraId="6738287D" w14:textId="0AD32F03" w:rsidR="001839C1" w:rsidRPr="00726DC0" w:rsidRDefault="001D6914" w:rsidP="000146B5">
      <w:pPr>
        <w:pStyle w:val="para"/>
        <w:jc w:val="left"/>
        <w:rPr>
          <w:b/>
          <w:color w:val="000000" w:themeColor="text1"/>
          <w:lang w:val="de-DE"/>
        </w:rPr>
      </w:pPr>
      <w:r w:rsidRPr="00726DC0">
        <w:rPr>
          <w:color w:val="000000" w:themeColor="text1"/>
          <w:lang w:val="de-DE"/>
        </w:rPr>
        <w:t>Somit wird j</w:t>
      </w:r>
      <w:r w:rsidR="00EF3920" w:rsidRPr="00726DC0">
        <w:rPr>
          <w:color w:val="000000" w:themeColor="text1"/>
          <w:lang w:val="de-DE"/>
        </w:rPr>
        <w:t xml:space="preserve">eder </w:t>
      </w:r>
      <w:r w:rsidR="002277CE" w:rsidRPr="00726DC0">
        <w:rPr>
          <w:color w:val="000000" w:themeColor="text1"/>
          <w:lang w:val="de-DE"/>
        </w:rPr>
        <w:t xml:space="preserve">aufbereitete und zertifizierte </w:t>
      </w:r>
      <w:r w:rsidR="00EF3920" w:rsidRPr="00726DC0">
        <w:rPr>
          <w:color w:val="000000" w:themeColor="text1"/>
          <w:lang w:val="de-DE"/>
        </w:rPr>
        <w:t>Nachhaltigkeitsbericht zu einer vernetzten, maschinenlesbaren Dateneinheit</w:t>
      </w:r>
      <w:r w:rsidR="0099742C" w:rsidRPr="00726DC0">
        <w:rPr>
          <w:color w:val="000000" w:themeColor="text1"/>
          <w:lang w:val="de-DE"/>
        </w:rPr>
        <w:t xml:space="preserve"> mit </w:t>
      </w:r>
      <w:r w:rsidR="00C13B91" w:rsidRPr="00726DC0">
        <w:rPr>
          <w:color w:val="000000" w:themeColor="text1"/>
          <w:lang w:val="de-DE"/>
        </w:rPr>
        <w:t>festgelegten Zugriffsrechten.</w:t>
      </w:r>
    </w:p>
    <w:p w14:paraId="41A20E8C" w14:textId="3A09198C" w:rsidR="00211D43" w:rsidRPr="006A4C0A" w:rsidRDefault="00512A26" w:rsidP="000146B5">
      <w:pPr>
        <w:pStyle w:val="heading5"/>
        <w:rPr>
          <w:b/>
          <w:bCs/>
          <w:color w:val="000000" w:themeColor="text1"/>
          <w:lang w:val="de-DE"/>
        </w:rPr>
      </w:pPr>
      <w:r w:rsidRPr="00FD005E">
        <w:rPr>
          <w:b/>
          <w:bCs/>
          <w:color w:val="000000" w:themeColor="text1"/>
          <w:lang w:val="de-DE"/>
        </w:rPr>
        <w:t xml:space="preserve">Szenario 3: </w:t>
      </w:r>
      <w:r w:rsidR="005F62D9" w:rsidRPr="00FD005E">
        <w:rPr>
          <w:b/>
          <w:bCs/>
          <w:color w:val="000000" w:themeColor="text1"/>
          <w:lang w:val="de-DE"/>
        </w:rPr>
        <w:t xml:space="preserve">Ergebnisorientierte </w:t>
      </w:r>
      <w:r w:rsidRPr="00FD005E">
        <w:rPr>
          <w:b/>
          <w:bCs/>
          <w:color w:val="000000" w:themeColor="text1"/>
          <w:lang w:val="de-DE"/>
        </w:rPr>
        <w:t>Darstellung von Nachhaltigkeits</w:t>
      </w:r>
      <w:r w:rsidR="002A6540" w:rsidRPr="00FD005E">
        <w:rPr>
          <w:b/>
          <w:bCs/>
          <w:color w:val="000000" w:themeColor="text1"/>
          <w:lang w:val="de-DE"/>
        </w:rPr>
        <w:t>informationen</w:t>
      </w:r>
    </w:p>
    <w:p w14:paraId="00DF344F" w14:textId="509568C5" w:rsidR="001839C1" w:rsidRPr="00726DC0" w:rsidRDefault="00512A26" w:rsidP="000146B5">
      <w:pPr>
        <w:pStyle w:val="para"/>
        <w:jc w:val="left"/>
        <w:rPr>
          <w:b/>
          <w:bCs/>
          <w:color w:val="000000" w:themeColor="text1"/>
          <w:lang w:val="de-DE"/>
        </w:rPr>
      </w:pPr>
      <w:r w:rsidRPr="6D003CAF">
        <w:rPr>
          <w:color w:val="000000" w:themeColor="text1"/>
          <w:lang w:val="de-DE"/>
        </w:rPr>
        <w:t>Neben der Speicherung und Veröffentlichung von</w:t>
      </w:r>
      <w:r w:rsidR="00DD2ABC" w:rsidRPr="6D003CAF">
        <w:rPr>
          <w:color w:val="000000" w:themeColor="text1"/>
          <w:lang w:val="de-DE"/>
        </w:rPr>
        <w:t xml:space="preserve"> </w:t>
      </w:r>
      <w:r w:rsidRPr="6D003CAF">
        <w:rPr>
          <w:color w:val="000000" w:themeColor="text1"/>
          <w:lang w:val="de-DE"/>
        </w:rPr>
        <w:t>Nachhaltigkeitsdaten ist deren gezielte Nutzung zur</w:t>
      </w:r>
      <w:r w:rsidR="00211D43" w:rsidRPr="6D003CAF">
        <w:rPr>
          <w:color w:val="000000" w:themeColor="text1"/>
          <w:lang w:val="de-DE"/>
        </w:rPr>
        <w:t xml:space="preserve"> </w:t>
      </w:r>
      <w:r w:rsidRPr="6D003CAF">
        <w:rPr>
          <w:color w:val="000000" w:themeColor="text1"/>
          <w:lang w:val="de-DE"/>
        </w:rPr>
        <w:t xml:space="preserve">Information von Konsumenten </w:t>
      </w:r>
      <w:r w:rsidR="009D3CF1" w:rsidRPr="6D003CAF">
        <w:rPr>
          <w:color w:val="000000" w:themeColor="text1"/>
          <w:lang w:val="de-DE"/>
        </w:rPr>
        <w:t xml:space="preserve">in Ihrer Rolle </w:t>
      </w:r>
      <w:r w:rsidR="007D34FB" w:rsidRPr="6D003CAF">
        <w:rPr>
          <w:color w:val="000000" w:themeColor="text1"/>
          <w:lang w:val="de-DE"/>
        </w:rPr>
        <w:t>als umweltbewusste Entscheider</w:t>
      </w:r>
      <w:r w:rsidRPr="6D003CAF">
        <w:rPr>
          <w:color w:val="000000" w:themeColor="text1"/>
          <w:lang w:val="de-DE"/>
        </w:rPr>
        <w:t xml:space="preserve"> das zentrale Ziel. Die Verwendung </w:t>
      </w:r>
      <w:r w:rsidR="00B6069D" w:rsidRPr="6D003CAF">
        <w:rPr>
          <w:color w:val="000000" w:themeColor="text1"/>
          <w:lang w:val="de-DE"/>
        </w:rPr>
        <w:t>des Schloss-Symbols</w:t>
      </w:r>
      <w:r w:rsidR="00130058" w:rsidRPr="6D003CAF">
        <w:rPr>
          <w:color w:val="000000" w:themeColor="text1"/>
          <w:lang w:val="de-DE"/>
        </w:rPr>
        <w:t xml:space="preserve"> </w:t>
      </w:r>
      <w:r w:rsidR="009A609A" w:rsidRPr="6D003CAF">
        <w:rPr>
          <w:color w:val="000000" w:themeColor="text1"/>
          <w:lang w:val="de-DE"/>
        </w:rPr>
        <w:t xml:space="preserve">in der </w:t>
      </w:r>
      <w:r w:rsidR="00753223" w:rsidRPr="6D003CAF">
        <w:rPr>
          <w:color w:val="000000" w:themeColor="text1"/>
          <w:lang w:val="de-DE"/>
        </w:rPr>
        <w:t>Adressze</w:t>
      </w:r>
      <w:r w:rsidR="008344E8" w:rsidRPr="6D003CAF">
        <w:rPr>
          <w:color w:val="000000" w:themeColor="text1"/>
          <w:lang w:val="de-DE"/>
        </w:rPr>
        <w:t>ile</w:t>
      </w:r>
      <w:r w:rsidR="00753223" w:rsidRPr="6D003CAF">
        <w:rPr>
          <w:color w:val="000000" w:themeColor="text1"/>
          <w:lang w:val="de-DE"/>
        </w:rPr>
        <w:t xml:space="preserve"> des Webbrowers</w:t>
      </w:r>
      <w:r w:rsidR="009A609A" w:rsidRPr="6D003CAF">
        <w:rPr>
          <w:color w:val="000000" w:themeColor="text1"/>
          <w:lang w:val="de-DE"/>
        </w:rPr>
        <w:t xml:space="preserve"> </w:t>
      </w:r>
      <w:r w:rsidR="00130058" w:rsidRPr="6D003CAF">
        <w:rPr>
          <w:color w:val="000000" w:themeColor="text1"/>
          <w:lang w:val="de-DE"/>
        </w:rPr>
        <w:t xml:space="preserve">für verschlüsselte oder unverschlüsselte </w:t>
      </w:r>
      <w:r w:rsidR="009A609A" w:rsidRPr="6D003CAF">
        <w:rPr>
          <w:color w:val="000000" w:themeColor="text1"/>
          <w:lang w:val="de-DE"/>
        </w:rPr>
        <w:t>Websites</w:t>
      </w:r>
      <w:r w:rsidR="00753223" w:rsidRPr="6D003CAF">
        <w:rPr>
          <w:color w:val="000000" w:themeColor="text1"/>
          <w:lang w:val="de-DE"/>
        </w:rPr>
        <w:t xml:space="preserve"> ist ein Beispiel </w:t>
      </w:r>
      <w:r w:rsidR="00555018" w:rsidRPr="6D003CAF">
        <w:rPr>
          <w:color w:val="000000" w:themeColor="text1"/>
          <w:lang w:val="de-DE"/>
        </w:rPr>
        <w:t>für eine einfache Signalsprache</w:t>
      </w:r>
      <w:r w:rsidRPr="6D003CAF">
        <w:rPr>
          <w:color w:val="000000" w:themeColor="text1"/>
          <w:lang w:val="de-DE"/>
        </w:rPr>
        <w:t>.</w:t>
      </w:r>
      <w:r w:rsidR="00DD2ABC" w:rsidRPr="6D003CAF">
        <w:rPr>
          <w:color w:val="000000" w:themeColor="text1"/>
          <w:lang w:val="de-DE"/>
        </w:rPr>
        <w:t xml:space="preserve"> </w:t>
      </w:r>
      <w:r w:rsidR="008A7E28" w:rsidRPr="6D003CAF">
        <w:rPr>
          <w:color w:val="000000" w:themeColor="text1"/>
          <w:lang w:val="de-DE"/>
        </w:rPr>
        <w:t>Internetnutzer</w:t>
      </w:r>
      <w:r w:rsidRPr="6D003CAF">
        <w:rPr>
          <w:color w:val="000000" w:themeColor="text1"/>
          <w:lang w:val="de-DE"/>
        </w:rPr>
        <w:t xml:space="preserve"> sind es inzwischen gewohnt, die</w:t>
      </w:r>
      <w:r w:rsidR="00211D43" w:rsidRPr="6D003CAF">
        <w:rPr>
          <w:color w:val="000000" w:themeColor="text1"/>
          <w:lang w:val="de-DE"/>
        </w:rPr>
        <w:t xml:space="preserve"> </w:t>
      </w:r>
      <w:r w:rsidRPr="6D003CAF">
        <w:rPr>
          <w:color w:val="000000" w:themeColor="text1"/>
          <w:lang w:val="de-DE"/>
        </w:rPr>
        <w:t xml:space="preserve">Sicherheit der Verbindungen </w:t>
      </w:r>
      <w:r w:rsidR="0042615B" w:rsidRPr="6D003CAF">
        <w:rPr>
          <w:color w:val="000000" w:themeColor="text1"/>
          <w:lang w:val="de-DE"/>
        </w:rPr>
        <w:t xml:space="preserve">mit Hilfe dieses speziellen Symbols </w:t>
      </w:r>
      <w:r w:rsidRPr="6D003CAF">
        <w:rPr>
          <w:color w:val="000000" w:themeColor="text1"/>
          <w:lang w:val="de-DE"/>
        </w:rPr>
        <w:t>zu überprüfen.</w:t>
      </w:r>
      <w:r w:rsidR="0042615B" w:rsidRPr="6D003CAF">
        <w:rPr>
          <w:color w:val="000000" w:themeColor="text1"/>
          <w:lang w:val="de-DE"/>
        </w:rPr>
        <w:t xml:space="preserve"> Es handelt sich</w:t>
      </w:r>
      <w:r w:rsidR="00474407" w:rsidRPr="6D003CAF">
        <w:rPr>
          <w:color w:val="000000" w:themeColor="text1"/>
          <w:lang w:val="de-DE"/>
        </w:rPr>
        <w:t xml:space="preserve"> dabei</w:t>
      </w:r>
      <w:r w:rsidR="0042615B" w:rsidRPr="6D003CAF">
        <w:rPr>
          <w:color w:val="000000" w:themeColor="text1"/>
          <w:lang w:val="de-DE"/>
        </w:rPr>
        <w:t xml:space="preserve"> um eine </w:t>
      </w:r>
      <w:r w:rsidR="00546DDF" w:rsidRPr="6D003CAF">
        <w:rPr>
          <w:color w:val="000000" w:themeColor="text1"/>
          <w:lang w:val="de-DE"/>
        </w:rPr>
        <w:t>e</w:t>
      </w:r>
      <w:r w:rsidR="0042615B" w:rsidRPr="6D003CAF">
        <w:rPr>
          <w:color w:val="000000" w:themeColor="text1"/>
          <w:lang w:val="de-DE"/>
        </w:rPr>
        <w:t>rgebnis</w:t>
      </w:r>
      <w:r w:rsidR="00474407" w:rsidRPr="6D003CAF">
        <w:rPr>
          <w:color w:val="000000" w:themeColor="text1"/>
          <w:lang w:val="de-DE"/>
        </w:rPr>
        <w:t>orientierte Darstellung von Sicherheitsinformationen.</w:t>
      </w:r>
    </w:p>
    <w:p w14:paraId="5071CF03" w14:textId="7A70B199" w:rsidR="007E61EE" w:rsidRPr="00726DC0" w:rsidRDefault="00512A26" w:rsidP="000146B5">
      <w:pPr>
        <w:pStyle w:val="para"/>
        <w:jc w:val="left"/>
        <w:rPr>
          <w:color w:val="000000" w:themeColor="text1"/>
          <w:lang w:val="de-DE"/>
        </w:rPr>
      </w:pPr>
      <w:r w:rsidRPr="00726DC0">
        <w:rPr>
          <w:color w:val="000000" w:themeColor="text1"/>
          <w:lang w:val="de-DE"/>
        </w:rPr>
        <w:t>Wenn Nachhaltigkeitsinformationen über</w:t>
      </w:r>
      <w:r w:rsidR="00211D43" w:rsidRPr="00726DC0">
        <w:rPr>
          <w:color w:val="000000" w:themeColor="text1"/>
          <w:lang w:val="de-DE"/>
        </w:rPr>
        <w:t xml:space="preserve"> </w:t>
      </w:r>
      <w:r w:rsidRPr="00726DC0">
        <w:rPr>
          <w:color w:val="000000" w:themeColor="text1"/>
          <w:lang w:val="de-DE"/>
        </w:rPr>
        <w:t xml:space="preserve">Unternehmen, Dienstleistungen und Produkte </w:t>
      </w:r>
      <w:r w:rsidR="00BD6A1E" w:rsidRPr="00726DC0">
        <w:rPr>
          <w:color w:val="000000" w:themeColor="text1"/>
          <w:lang w:val="de-DE"/>
        </w:rPr>
        <w:t xml:space="preserve">gemäß vorab beschriebener standardisierter </w:t>
      </w:r>
      <w:r w:rsidR="0014252F" w:rsidRPr="00726DC0">
        <w:rPr>
          <w:color w:val="000000" w:themeColor="text1"/>
          <w:lang w:val="de-DE"/>
        </w:rPr>
        <w:t>Informationsstrukturen</w:t>
      </w:r>
      <w:r w:rsidR="00460AE9" w:rsidRPr="00726DC0">
        <w:rPr>
          <w:color w:val="000000" w:themeColor="text1"/>
          <w:lang w:val="de-DE"/>
        </w:rPr>
        <w:t xml:space="preserve"> über</w:t>
      </w:r>
      <w:r w:rsidRPr="00726DC0">
        <w:rPr>
          <w:color w:val="000000" w:themeColor="text1"/>
          <w:lang w:val="de-DE"/>
        </w:rPr>
        <w:t xml:space="preserve"> </w:t>
      </w:r>
      <w:r w:rsidR="007C0A1A" w:rsidRPr="00726DC0">
        <w:rPr>
          <w:color w:val="000000" w:themeColor="text1"/>
          <w:lang w:val="de-DE"/>
        </w:rPr>
        <w:t>vertrauenswürdig</w:t>
      </w:r>
      <w:r w:rsidR="00460AE9" w:rsidRPr="00726DC0">
        <w:rPr>
          <w:color w:val="000000" w:themeColor="text1"/>
          <w:lang w:val="de-DE"/>
        </w:rPr>
        <w:t>e Infrastrukturen</w:t>
      </w:r>
      <w:r w:rsidR="007C0A1A" w:rsidRPr="00726DC0">
        <w:rPr>
          <w:color w:val="000000" w:themeColor="text1"/>
          <w:lang w:val="de-DE"/>
        </w:rPr>
        <w:t xml:space="preserve"> verifizierbar </w:t>
      </w:r>
      <w:r w:rsidRPr="00726DC0">
        <w:rPr>
          <w:color w:val="000000" w:themeColor="text1"/>
          <w:lang w:val="de-DE"/>
        </w:rPr>
        <w:t>publiziert</w:t>
      </w:r>
      <w:r w:rsidR="00EA5D8A" w:rsidRPr="00726DC0">
        <w:rPr>
          <w:color w:val="000000" w:themeColor="text1"/>
          <w:lang w:val="de-DE"/>
        </w:rPr>
        <w:t xml:space="preserve"> </w:t>
      </w:r>
      <w:r w:rsidRPr="00726DC0">
        <w:rPr>
          <w:color w:val="000000" w:themeColor="text1"/>
          <w:lang w:val="de-DE"/>
        </w:rPr>
        <w:t>werden,</w:t>
      </w:r>
      <w:r w:rsidR="00006332" w:rsidRPr="00726DC0">
        <w:rPr>
          <w:color w:val="000000" w:themeColor="text1"/>
          <w:lang w:val="de-DE"/>
        </w:rPr>
        <w:t xml:space="preserve"> </w:t>
      </w:r>
      <w:r w:rsidR="00460AE9" w:rsidRPr="00726DC0">
        <w:rPr>
          <w:color w:val="000000" w:themeColor="text1"/>
          <w:lang w:val="de-DE"/>
        </w:rPr>
        <w:t xml:space="preserve">dann </w:t>
      </w:r>
      <w:r w:rsidRPr="00726DC0">
        <w:rPr>
          <w:color w:val="000000" w:themeColor="text1"/>
          <w:lang w:val="de-DE"/>
        </w:rPr>
        <w:t>kann</w:t>
      </w:r>
      <w:r w:rsidR="00EA5D8A" w:rsidRPr="00726DC0">
        <w:rPr>
          <w:color w:val="000000" w:themeColor="text1"/>
          <w:lang w:val="de-DE"/>
        </w:rPr>
        <w:t xml:space="preserve"> </w:t>
      </w:r>
      <w:r w:rsidRPr="00726DC0">
        <w:rPr>
          <w:color w:val="000000" w:themeColor="text1"/>
          <w:lang w:val="de-DE"/>
        </w:rPr>
        <w:t>der</w:t>
      </w:r>
      <w:r w:rsidR="00EA5D8A" w:rsidRPr="00726DC0">
        <w:rPr>
          <w:color w:val="000000" w:themeColor="text1"/>
          <w:lang w:val="de-DE"/>
        </w:rPr>
        <w:t xml:space="preserve"> </w:t>
      </w:r>
      <w:r w:rsidRPr="00726DC0">
        <w:rPr>
          <w:color w:val="000000" w:themeColor="text1"/>
          <w:lang w:val="de-DE"/>
        </w:rPr>
        <w:t>Browser</w:t>
      </w:r>
      <w:r w:rsidR="00EA5D8A" w:rsidRPr="00726DC0">
        <w:rPr>
          <w:color w:val="000000" w:themeColor="text1"/>
          <w:lang w:val="de-DE"/>
        </w:rPr>
        <w:t xml:space="preserve"> </w:t>
      </w:r>
      <w:r w:rsidRPr="00726DC0">
        <w:rPr>
          <w:color w:val="000000" w:themeColor="text1"/>
          <w:lang w:val="de-DE"/>
        </w:rPr>
        <w:t>an</w:t>
      </w:r>
      <w:r w:rsidR="00211D43" w:rsidRPr="00726DC0">
        <w:rPr>
          <w:color w:val="000000" w:themeColor="text1"/>
          <w:lang w:val="de-DE"/>
        </w:rPr>
        <w:t xml:space="preserve"> </w:t>
      </w:r>
      <w:r w:rsidRPr="00726DC0">
        <w:rPr>
          <w:color w:val="000000" w:themeColor="text1"/>
          <w:lang w:val="de-DE"/>
        </w:rPr>
        <w:t>prominenter Stelle die Verfügbarkeit von Nachhaltigkeitsdaten oder</w:t>
      </w:r>
      <w:r w:rsidR="00211D43" w:rsidRPr="00726DC0">
        <w:rPr>
          <w:color w:val="000000" w:themeColor="text1"/>
          <w:lang w:val="de-DE"/>
        </w:rPr>
        <w:t xml:space="preserve"> </w:t>
      </w:r>
      <w:r w:rsidRPr="00726DC0">
        <w:rPr>
          <w:color w:val="000000" w:themeColor="text1"/>
          <w:lang w:val="de-DE"/>
        </w:rPr>
        <w:t xml:space="preserve">konkrete Inhalte aus den Nachhaltigkeitsberichten </w:t>
      </w:r>
      <w:r w:rsidR="00460AE9" w:rsidRPr="00726DC0">
        <w:rPr>
          <w:color w:val="000000" w:themeColor="text1"/>
          <w:lang w:val="de-DE"/>
        </w:rPr>
        <w:t xml:space="preserve">in gleicher Weise </w:t>
      </w:r>
      <w:r w:rsidRPr="00726DC0">
        <w:rPr>
          <w:color w:val="000000" w:themeColor="text1"/>
          <w:lang w:val="de-DE"/>
        </w:rPr>
        <w:t>einblenden. Auf</w:t>
      </w:r>
      <w:r w:rsidR="00211D43" w:rsidRPr="00726DC0">
        <w:rPr>
          <w:color w:val="000000" w:themeColor="text1"/>
          <w:lang w:val="de-DE"/>
        </w:rPr>
        <w:t xml:space="preserve"> </w:t>
      </w:r>
      <w:r w:rsidRPr="00726DC0">
        <w:rPr>
          <w:color w:val="000000" w:themeColor="text1"/>
          <w:lang w:val="de-DE"/>
        </w:rPr>
        <w:t>diese</w:t>
      </w:r>
      <w:r w:rsidR="001D3D4A" w:rsidRPr="00726DC0">
        <w:rPr>
          <w:color w:val="000000" w:themeColor="text1"/>
          <w:lang w:val="de-DE"/>
        </w:rPr>
        <w:t>m</w:t>
      </w:r>
      <w:r w:rsidRPr="00726DC0">
        <w:rPr>
          <w:color w:val="000000" w:themeColor="text1"/>
          <w:lang w:val="de-DE"/>
        </w:rPr>
        <w:t xml:space="preserve"> </w:t>
      </w:r>
      <w:r w:rsidR="001D3D4A" w:rsidRPr="00726DC0">
        <w:rPr>
          <w:color w:val="000000" w:themeColor="text1"/>
          <w:lang w:val="de-DE"/>
        </w:rPr>
        <w:t xml:space="preserve">Weg </w:t>
      </w:r>
      <w:r w:rsidRPr="00726DC0">
        <w:rPr>
          <w:color w:val="000000" w:themeColor="text1"/>
          <w:lang w:val="de-DE"/>
        </w:rPr>
        <w:t>nutzen wir das vorhandene Wissen und</w:t>
      </w:r>
      <w:r w:rsidR="001D3D4A" w:rsidRPr="00726DC0">
        <w:rPr>
          <w:color w:val="000000" w:themeColor="text1"/>
          <w:lang w:val="de-DE"/>
        </w:rPr>
        <w:t xml:space="preserve"> vor allem</w:t>
      </w:r>
      <w:r w:rsidRPr="00726DC0">
        <w:rPr>
          <w:color w:val="000000" w:themeColor="text1"/>
          <w:lang w:val="de-DE"/>
        </w:rPr>
        <w:t xml:space="preserve"> die Gewohnheiten der </w:t>
      </w:r>
      <w:r w:rsidR="00006332" w:rsidRPr="00726DC0">
        <w:rPr>
          <w:color w:val="000000" w:themeColor="text1"/>
          <w:lang w:val="de-DE"/>
        </w:rPr>
        <w:t>Nutzer</w:t>
      </w:r>
      <w:r w:rsidR="00A222E0" w:rsidRPr="00726DC0">
        <w:rPr>
          <w:color w:val="000000" w:themeColor="text1"/>
          <w:lang w:val="de-DE"/>
        </w:rPr>
        <w:t xml:space="preserve">. </w:t>
      </w:r>
      <w:r w:rsidRPr="00726DC0">
        <w:rPr>
          <w:color w:val="000000" w:themeColor="text1"/>
          <w:lang w:val="de-DE"/>
        </w:rPr>
        <w:t xml:space="preserve">Wir </w:t>
      </w:r>
      <w:r w:rsidR="00A222E0" w:rsidRPr="00726DC0">
        <w:rPr>
          <w:color w:val="000000" w:themeColor="text1"/>
          <w:lang w:val="de-DE"/>
        </w:rPr>
        <w:t xml:space="preserve">verwenden </w:t>
      </w:r>
      <w:r w:rsidRPr="00726DC0">
        <w:rPr>
          <w:color w:val="000000" w:themeColor="text1"/>
          <w:lang w:val="de-DE"/>
        </w:rPr>
        <w:t>das</w:t>
      </w:r>
      <w:r w:rsidR="00A222E0" w:rsidRPr="00726DC0">
        <w:rPr>
          <w:color w:val="000000" w:themeColor="text1"/>
          <w:lang w:val="de-DE"/>
        </w:rPr>
        <w:t xml:space="preserve"> bereits vorhandene</w:t>
      </w:r>
      <w:r w:rsidR="00211D43" w:rsidRPr="00726DC0">
        <w:rPr>
          <w:color w:val="000000" w:themeColor="text1"/>
          <w:lang w:val="de-DE"/>
        </w:rPr>
        <w:t xml:space="preserve"> </w:t>
      </w:r>
      <w:r w:rsidRPr="00726DC0">
        <w:rPr>
          <w:color w:val="000000" w:themeColor="text1"/>
          <w:lang w:val="de-DE"/>
        </w:rPr>
        <w:t xml:space="preserve">Bewusstsein für Sicherheit </w:t>
      </w:r>
      <w:r w:rsidR="0014252F" w:rsidRPr="00726DC0">
        <w:rPr>
          <w:color w:val="000000" w:themeColor="text1"/>
          <w:lang w:val="de-DE"/>
        </w:rPr>
        <w:t xml:space="preserve">im Internet </w:t>
      </w:r>
      <w:r w:rsidR="00A222E0" w:rsidRPr="00726DC0">
        <w:rPr>
          <w:color w:val="000000" w:themeColor="text1"/>
          <w:lang w:val="de-DE"/>
        </w:rPr>
        <w:t xml:space="preserve">und dehnen es </w:t>
      </w:r>
      <w:r w:rsidRPr="00726DC0">
        <w:rPr>
          <w:color w:val="000000" w:themeColor="text1"/>
          <w:lang w:val="de-DE"/>
        </w:rPr>
        <w:t>auf den Bereich</w:t>
      </w:r>
      <w:r w:rsidR="00A222E0" w:rsidRPr="00726DC0">
        <w:rPr>
          <w:color w:val="000000" w:themeColor="text1"/>
          <w:lang w:val="de-DE"/>
        </w:rPr>
        <w:t xml:space="preserve"> der </w:t>
      </w:r>
      <w:r w:rsidRPr="00726DC0">
        <w:rPr>
          <w:color w:val="000000" w:themeColor="text1"/>
          <w:lang w:val="de-DE"/>
        </w:rPr>
        <w:t>Nachhaltigkeit</w:t>
      </w:r>
      <w:r w:rsidR="00A222E0" w:rsidRPr="00726DC0">
        <w:rPr>
          <w:color w:val="000000" w:themeColor="text1"/>
          <w:lang w:val="de-DE"/>
        </w:rPr>
        <w:t xml:space="preserve"> aus</w:t>
      </w:r>
      <w:r w:rsidRPr="00726DC0">
        <w:rPr>
          <w:color w:val="000000" w:themeColor="text1"/>
          <w:lang w:val="de-DE"/>
        </w:rPr>
        <w:t>.</w:t>
      </w:r>
    </w:p>
    <w:p w14:paraId="5E5C6C27" w14:textId="33C6C442" w:rsidR="001839C1" w:rsidRPr="00726DC0" w:rsidRDefault="00FA3B28" w:rsidP="000146B5">
      <w:pPr>
        <w:pStyle w:val="para"/>
        <w:jc w:val="left"/>
        <w:rPr>
          <w:b/>
          <w:color w:val="000000" w:themeColor="text1"/>
          <w:lang w:val="de-DE"/>
        </w:rPr>
      </w:pPr>
      <w:r w:rsidRPr="00726DC0">
        <w:rPr>
          <w:color w:val="000000" w:themeColor="text1"/>
          <w:lang w:val="de-DE"/>
        </w:rPr>
        <w:t xml:space="preserve">Suchmaschinenanbieter setzen </w:t>
      </w:r>
      <w:r w:rsidR="00A222E0" w:rsidRPr="00726DC0">
        <w:rPr>
          <w:color w:val="000000" w:themeColor="text1"/>
          <w:lang w:val="de-DE"/>
        </w:rPr>
        <w:t xml:space="preserve">bereits </w:t>
      </w:r>
      <w:r w:rsidRPr="00726DC0">
        <w:rPr>
          <w:color w:val="000000" w:themeColor="text1"/>
          <w:lang w:val="de-DE"/>
        </w:rPr>
        <w:t>Widgets ein, die als Wissensdatenbanken dien</w:t>
      </w:r>
      <w:r w:rsidR="00413871" w:rsidRPr="00726DC0">
        <w:rPr>
          <w:color w:val="000000" w:themeColor="text1"/>
          <w:lang w:val="de-DE"/>
        </w:rPr>
        <w:t xml:space="preserve">en, um </w:t>
      </w:r>
      <w:r w:rsidR="00250E5A" w:rsidRPr="00726DC0">
        <w:rPr>
          <w:color w:val="000000" w:themeColor="text1"/>
          <w:lang w:val="de-DE"/>
        </w:rPr>
        <w:t xml:space="preserve">wesentliche </w:t>
      </w:r>
      <w:r w:rsidRPr="00726DC0">
        <w:rPr>
          <w:color w:val="000000" w:themeColor="text1"/>
          <w:lang w:val="de-DE"/>
        </w:rPr>
        <w:t>relevante Informationen zu</w:t>
      </w:r>
      <w:r w:rsidR="00413871" w:rsidRPr="00726DC0">
        <w:rPr>
          <w:color w:val="000000" w:themeColor="text1"/>
          <w:lang w:val="de-DE"/>
        </w:rPr>
        <w:t xml:space="preserve"> einem angefragten Thema oder Unternehmen</w:t>
      </w:r>
      <w:r w:rsidRPr="00726DC0">
        <w:rPr>
          <w:color w:val="000000" w:themeColor="text1"/>
          <w:lang w:val="de-DE"/>
        </w:rPr>
        <w:t xml:space="preserve"> übersichtlich und auf einen Blick</w:t>
      </w:r>
      <w:r w:rsidR="00250E5A" w:rsidRPr="00726DC0">
        <w:rPr>
          <w:color w:val="000000" w:themeColor="text1"/>
          <w:lang w:val="de-DE"/>
        </w:rPr>
        <w:t xml:space="preserve"> verstehbar</w:t>
      </w:r>
      <w:r w:rsidRPr="00726DC0">
        <w:rPr>
          <w:color w:val="000000" w:themeColor="text1"/>
          <w:lang w:val="de-DE"/>
        </w:rPr>
        <w:t xml:space="preserve"> zu </w:t>
      </w:r>
      <w:r w:rsidR="00250E5A" w:rsidRPr="00726DC0">
        <w:rPr>
          <w:color w:val="000000" w:themeColor="text1"/>
          <w:lang w:val="de-DE"/>
        </w:rPr>
        <w:t>präsentieren</w:t>
      </w:r>
      <w:r w:rsidRPr="00726DC0">
        <w:rPr>
          <w:color w:val="000000" w:themeColor="text1"/>
          <w:lang w:val="de-DE"/>
        </w:rPr>
        <w:t xml:space="preserve">. </w:t>
      </w:r>
      <w:r w:rsidR="0016225E" w:rsidRPr="00726DC0">
        <w:rPr>
          <w:color w:val="000000" w:themeColor="text1"/>
          <w:lang w:val="de-DE"/>
        </w:rPr>
        <w:t>Über eine</w:t>
      </w:r>
      <w:r w:rsidRPr="00726DC0">
        <w:rPr>
          <w:color w:val="000000" w:themeColor="text1"/>
          <w:lang w:val="de-DE"/>
        </w:rPr>
        <w:t xml:space="preserve"> semantische Entität</w:t>
      </w:r>
      <w:r w:rsidR="005E7F84" w:rsidRPr="00726DC0">
        <w:rPr>
          <w:color w:val="000000" w:themeColor="text1"/>
          <w:lang w:val="de-DE"/>
        </w:rPr>
        <w:t xml:space="preserve"> werden </w:t>
      </w:r>
      <w:r w:rsidRPr="00726DC0">
        <w:rPr>
          <w:color w:val="000000" w:themeColor="text1"/>
          <w:lang w:val="de-DE"/>
        </w:rPr>
        <w:t xml:space="preserve">direkte Verbindungen zu sinnverwandten Themen </w:t>
      </w:r>
      <w:r w:rsidR="005154BD" w:rsidRPr="00726DC0">
        <w:rPr>
          <w:color w:val="000000" w:themeColor="text1"/>
          <w:lang w:val="de-DE"/>
        </w:rPr>
        <w:t>geknüpft, die als</w:t>
      </w:r>
      <w:r w:rsidRPr="00726DC0">
        <w:rPr>
          <w:color w:val="000000" w:themeColor="text1"/>
          <w:lang w:val="de-DE"/>
        </w:rPr>
        <w:t xml:space="preserve"> relevante Informationen im Widget</w:t>
      </w:r>
      <w:r w:rsidR="001613B4" w:rsidRPr="00726DC0">
        <w:rPr>
          <w:color w:val="000000" w:themeColor="text1"/>
          <w:lang w:val="de-DE"/>
        </w:rPr>
        <w:t xml:space="preserve"> – bei Aktienkursen etwa</w:t>
      </w:r>
      <w:r w:rsidRPr="00726DC0">
        <w:rPr>
          <w:color w:val="000000" w:themeColor="text1"/>
          <w:lang w:val="de-DE"/>
        </w:rPr>
        <w:t xml:space="preserve"> </w:t>
      </w:r>
      <w:r w:rsidR="001613B4" w:rsidRPr="00726DC0">
        <w:rPr>
          <w:color w:val="000000" w:themeColor="text1"/>
          <w:lang w:val="de-DE"/>
        </w:rPr>
        <w:t>in Echtzeit</w:t>
      </w:r>
      <w:r w:rsidR="005154BD" w:rsidRPr="00726DC0">
        <w:rPr>
          <w:color w:val="000000" w:themeColor="text1"/>
          <w:lang w:val="de-DE"/>
        </w:rPr>
        <w:t xml:space="preserve"> </w:t>
      </w:r>
      <w:r w:rsidR="001613B4" w:rsidRPr="00726DC0">
        <w:rPr>
          <w:color w:val="000000" w:themeColor="text1"/>
          <w:lang w:val="de-DE"/>
        </w:rPr>
        <w:t>–</w:t>
      </w:r>
      <w:r w:rsidR="00CF4C8C" w:rsidRPr="00726DC0">
        <w:rPr>
          <w:color w:val="000000" w:themeColor="text1"/>
          <w:lang w:val="de-DE"/>
        </w:rPr>
        <w:t xml:space="preserve"> </w:t>
      </w:r>
      <w:r w:rsidRPr="00726DC0">
        <w:rPr>
          <w:color w:val="000000" w:themeColor="text1"/>
          <w:lang w:val="de-DE"/>
        </w:rPr>
        <w:t>angezeigt</w:t>
      </w:r>
      <w:r w:rsidR="005154BD" w:rsidRPr="00726DC0">
        <w:rPr>
          <w:color w:val="000000" w:themeColor="text1"/>
          <w:lang w:val="de-DE"/>
        </w:rPr>
        <w:t xml:space="preserve"> werden</w:t>
      </w:r>
      <w:r w:rsidRPr="00726DC0">
        <w:rPr>
          <w:color w:val="000000" w:themeColor="text1"/>
          <w:lang w:val="de-DE"/>
        </w:rPr>
        <w:t>.</w:t>
      </w:r>
    </w:p>
    <w:p w14:paraId="0B8F2EF8" w14:textId="77777777" w:rsidR="006A4C0A" w:rsidRDefault="006A4C0A" w:rsidP="000146B5">
      <w:pPr>
        <w:pStyle w:val="para"/>
        <w:jc w:val="left"/>
        <w:rPr>
          <w:color w:val="000000" w:themeColor="text1"/>
          <w:lang w:val="de-DE"/>
        </w:rPr>
      </w:pPr>
    </w:p>
    <w:p w14:paraId="1F10C7FD" w14:textId="314051CF" w:rsidR="003A3AAD" w:rsidRPr="00726DC0" w:rsidRDefault="001C26A5" w:rsidP="000146B5">
      <w:pPr>
        <w:pStyle w:val="para"/>
        <w:jc w:val="left"/>
        <w:rPr>
          <w:color w:val="000000" w:themeColor="text1"/>
          <w:lang w:val="de-DE"/>
        </w:rPr>
      </w:pPr>
      <w:r w:rsidRPr="6D003CAF">
        <w:rPr>
          <w:color w:val="000000" w:themeColor="text1"/>
          <w:lang w:val="de-DE"/>
        </w:rPr>
        <w:t xml:space="preserve">Der Google Knowledge Graph </w:t>
      </w:r>
      <w:r w:rsidR="00BE58EB" w:rsidRPr="6D003CAF">
        <w:rPr>
          <w:color w:val="000000" w:themeColor="text1"/>
          <w:lang w:val="de-DE"/>
        </w:rPr>
        <w:t>beispielsweise wird bei</w:t>
      </w:r>
      <w:r w:rsidRPr="6D003CAF">
        <w:rPr>
          <w:color w:val="000000" w:themeColor="text1"/>
          <w:lang w:val="de-DE"/>
        </w:rPr>
        <w:t xml:space="preserve"> Suchanfragen als Infobox </w:t>
      </w:r>
      <w:r w:rsidR="00BE58EB" w:rsidRPr="6D003CAF">
        <w:rPr>
          <w:color w:val="000000" w:themeColor="text1"/>
          <w:lang w:val="de-DE"/>
        </w:rPr>
        <w:t>rechts neben der</w:t>
      </w:r>
      <w:r w:rsidRPr="6D003CAF">
        <w:rPr>
          <w:color w:val="000000" w:themeColor="text1"/>
          <w:lang w:val="de-DE"/>
        </w:rPr>
        <w:t xml:space="preserve"> Ergebnisseite </w:t>
      </w:r>
      <w:r w:rsidR="00BE58EB" w:rsidRPr="6D003CAF">
        <w:rPr>
          <w:color w:val="000000" w:themeColor="text1"/>
          <w:lang w:val="de-DE"/>
        </w:rPr>
        <w:t xml:space="preserve">in der Desktop-Ansicht </w:t>
      </w:r>
      <w:r w:rsidRPr="6D003CAF">
        <w:rPr>
          <w:color w:val="000000" w:themeColor="text1"/>
          <w:lang w:val="de-DE"/>
        </w:rPr>
        <w:t xml:space="preserve">angezeigt. </w:t>
      </w:r>
      <w:r w:rsidR="002C1608" w:rsidRPr="6D003CAF">
        <w:rPr>
          <w:color w:val="000000" w:themeColor="text1"/>
          <w:lang w:val="de-DE"/>
        </w:rPr>
        <w:t>Exemplarisch</w:t>
      </w:r>
      <w:r w:rsidR="00E441CD" w:rsidRPr="6D003CAF">
        <w:rPr>
          <w:color w:val="000000" w:themeColor="text1"/>
          <w:lang w:val="de-DE"/>
        </w:rPr>
        <w:t xml:space="preserve"> wählen wir ein deutsches Großunternehmen aus</w:t>
      </w:r>
      <w:r w:rsidR="002C1608" w:rsidRPr="6D003CAF">
        <w:rPr>
          <w:color w:val="000000" w:themeColor="text1"/>
          <w:lang w:val="de-DE"/>
        </w:rPr>
        <w:t xml:space="preserve">, </w:t>
      </w:r>
      <w:r w:rsidR="00D576A3" w:rsidRPr="6D003CAF">
        <w:rPr>
          <w:color w:val="000000" w:themeColor="text1"/>
          <w:lang w:val="de-DE"/>
        </w:rPr>
        <w:t xml:space="preserve">welches </w:t>
      </w:r>
      <w:r w:rsidR="003A23BA" w:rsidRPr="6D003CAF">
        <w:rPr>
          <w:color w:val="000000" w:themeColor="text1"/>
          <w:lang w:val="de-DE"/>
        </w:rPr>
        <w:t>im Ranking</w:t>
      </w:r>
      <w:r w:rsidR="00E441CD" w:rsidRPr="6D003CAF">
        <w:rPr>
          <w:color w:val="000000" w:themeColor="text1"/>
          <w:lang w:val="de-DE"/>
        </w:rPr>
        <w:t xml:space="preserve"> der Nachhaltigkeitsberichte</w:t>
      </w:r>
      <w:r w:rsidR="003A23BA" w:rsidRPr="6D003CAF">
        <w:rPr>
          <w:color w:val="000000" w:themeColor="text1"/>
          <w:lang w:val="de-DE"/>
        </w:rPr>
        <w:t xml:space="preserve"> 2021 </w:t>
      </w:r>
      <w:r w:rsidR="00E9134A" w:rsidRPr="6D003CAF">
        <w:rPr>
          <w:color w:val="000000" w:themeColor="text1"/>
          <w:lang w:val="de-DE"/>
        </w:rPr>
        <w:t>den besten Bericht des Wettbewerbs stellt</w:t>
      </w:r>
      <w:r w:rsidR="00E441CD" w:rsidRPr="6D003CAF">
        <w:rPr>
          <w:color w:val="000000" w:themeColor="text1"/>
          <w:lang w:val="de-DE"/>
        </w:rPr>
        <w:t xml:space="preserve">: die Deutsche Telekom AG hat mit ihrem </w:t>
      </w:r>
      <w:r w:rsidR="00E441CD" w:rsidRPr="6D003CAF">
        <w:rPr>
          <w:i/>
          <w:iCs/>
          <w:color w:val="000000" w:themeColor="text1"/>
          <w:lang w:val="de-DE"/>
        </w:rPr>
        <w:t>Corporate Responsibility Be</w:t>
      </w:r>
      <w:r w:rsidR="00460639" w:rsidRPr="6D003CAF">
        <w:rPr>
          <w:i/>
          <w:iCs/>
          <w:color w:val="000000" w:themeColor="text1"/>
          <w:lang w:val="de-DE"/>
        </w:rPr>
        <w:t>r</w:t>
      </w:r>
      <w:r w:rsidR="00E441CD" w:rsidRPr="6D003CAF">
        <w:rPr>
          <w:i/>
          <w:iCs/>
          <w:color w:val="000000" w:themeColor="text1"/>
          <w:lang w:val="de-DE"/>
        </w:rPr>
        <w:t>icht 2020</w:t>
      </w:r>
      <w:r w:rsidR="00E441CD" w:rsidRPr="6D003CAF">
        <w:rPr>
          <w:color w:val="000000" w:themeColor="text1"/>
          <w:lang w:val="de-DE"/>
        </w:rPr>
        <w:t xml:space="preserve"> </w:t>
      </w:r>
      <w:r w:rsidR="005E1E9C" w:rsidRPr="6D003CAF">
        <w:rPr>
          <w:color w:val="000000" w:themeColor="text1"/>
          <w:lang w:val="de-DE"/>
        </w:rPr>
        <w:t xml:space="preserve">mit </w:t>
      </w:r>
      <w:r w:rsidR="00E9134A" w:rsidRPr="6D003CAF">
        <w:rPr>
          <w:color w:val="000000" w:themeColor="text1"/>
          <w:lang w:val="de-DE"/>
        </w:rPr>
        <w:t>72,7 Punkte</w:t>
      </w:r>
      <w:r w:rsidR="005E1E9C" w:rsidRPr="6D003CAF">
        <w:rPr>
          <w:color w:val="000000" w:themeColor="text1"/>
          <w:lang w:val="de-DE"/>
        </w:rPr>
        <w:t>n</w:t>
      </w:r>
      <w:r w:rsidR="00E9134A" w:rsidRPr="6D003CAF">
        <w:rPr>
          <w:color w:val="000000" w:themeColor="text1"/>
          <w:lang w:val="de-DE"/>
        </w:rPr>
        <w:t xml:space="preserve"> </w:t>
      </w:r>
      <w:r w:rsidR="00FC4663" w:rsidRPr="6D003CAF">
        <w:rPr>
          <w:color w:val="000000" w:themeColor="text1"/>
          <w:lang w:val="de-DE"/>
        </w:rPr>
        <w:t>das beste Ergebnis erreicht</w:t>
      </w:r>
      <w:r w:rsidR="00D976AD" w:rsidRPr="6D003CAF">
        <w:rPr>
          <w:color w:val="000000" w:themeColor="text1"/>
          <w:lang w:val="de-DE"/>
        </w:rPr>
        <w:t xml:space="preserve"> (</w:t>
      </w:r>
      <w:r w:rsidR="006C42D1" w:rsidRPr="6D003CAF">
        <w:rPr>
          <w:color w:val="000000" w:themeColor="text1"/>
          <w:lang w:val="de-DE"/>
        </w:rPr>
        <w:t>CSR-Reporting</w:t>
      </w:r>
      <w:r w:rsidR="00D976AD" w:rsidRPr="6D003CAF">
        <w:rPr>
          <w:color w:val="000000" w:themeColor="text1"/>
          <w:lang w:val="de-DE"/>
        </w:rPr>
        <w:t xml:space="preserve"> 2021, S. 30).</w:t>
      </w:r>
      <w:r w:rsidR="003C0CFB" w:rsidRPr="6D003CAF">
        <w:rPr>
          <w:color w:val="000000" w:themeColor="text1"/>
          <w:lang w:val="de-DE"/>
        </w:rPr>
        <w:t xml:space="preserve"> </w:t>
      </w:r>
      <w:r w:rsidR="00FC4663" w:rsidRPr="6D003CAF">
        <w:rPr>
          <w:color w:val="000000" w:themeColor="text1"/>
          <w:lang w:val="de-DE"/>
        </w:rPr>
        <w:t>Diese</w:t>
      </w:r>
      <w:r w:rsidR="005E1E9C" w:rsidRPr="6D003CAF">
        <w:rPr>
          <w:color w:val="000000" w:themeColor="text1"/>
          <w:lang w:val="de-DE"/>
        </w:rPr>
        <w:t xml:space="preserve">r </w:t>
      </w:r>
      <w:r w:rsidR="00A4744D" w:rsidRPr="6D003CAF">
        <w:rPr>
          <w:color w:val="000000" w:themeColor="text1"/>
          <w:lang w:val="de-DE"/>
        </w:rPr>
        <w:t xml:space="preserve">Fakt – also das </w:t>
      </w:r>
      <w:r w:rsidR="007D1906" w:rsidRPr="6D003CAF">
        <w:rPr>
          <w:color w:val="000000" w:themeColor="text1"/>
          <w:lang w:val="de-DE"/>
        </w:rPr>
        <w:t>Ergebnis</w:t>
      </w:r>
      <w:r w:rsidR="00A4744D" w:rsidRPr="6D003CAF">
        <w:rPr>
          <w:color w:val="000000" w:themeColor="text1"/>
          <w:lang w:val="de-DE"/>
        </w:rPr>
        <w:t xml:space="preserve"> des unabhängigen Rankings -</w:t>
      </w:r>
      <w:r w:rsidR="00FC4663" w:rsidRPr="6D003CAF">
        <w:rPr>
          <w:color w:val="000000" w:themeColor="text1"/>
          <w:lang w:val="de-DE"/>
        </w:rPr>
        <w:t xml:space="preserve"> könnte als </w:t>
      </w:r>
      <w:r w:rsidR="00107E7E" w:rsidRPr="6D003CAF">
        <w:rPr>
          <w:color w:val="000000" w:themeColor="text1"/>
          <w:lang w:val="de-DE"/>
        </w:rPr>
        <w:t xml:space="preserve">weitere </w:t>
      </w:r>
      <w:r w:rsidR="00FC4663" w:rsidRPr="6D003CAF">
        <w:rPr>
          <w:color w:val="000000" w:themeColor="text1"/>
          <w:lang w:val="de-DE"/>
        </w:rPr>
        <w:t>relevante Information</w:t>
      </w:r>
      <w:r w:rsidR="00107E7E" w:rsidRPr="6D003CAF">
        <w:rPr>
          <w:color w:val="000000" w:themeColor="text1"/>
          <w:lang w:val="de-DE"/>
        </w:rPr>
        <w:t xml:space="preserve"> zusätzlich zu den </w:t>
      </w:r>
      <w:r w:rsidR="007D1906" w:rsidRPr="6D003CAF">
        <w:rPr>
          <w:color w:val="000000" w:themeColor="text1"/>
          <w:lang w:val="de-DE"/>
        </w:rPr>
        <w:t>ausgespielt</w:t>
      </w:r>
      <w:r w:rsidR="006A15AE" w:rsidRPr="6D003CAF">
        <w:rPr>
          <w:color w:val="000000" w:themeColor="text1"/>
          <w:lang w:val="de-DE"/>
        </w:rPr>
        <w:t xml:space="preserve">en Fakten </w:t>
      </w:r>
      <w:r w:rsidR="007D1906" w:rsidRPr="6D003CAF">
        <w:rPr>
          <w:color w:val="000000" w:themeColor="text1"/>
          <w:lang w:val="de-DE"/>
        </w:rPr>
        <w:t xml:space="preserve">angezeigt werden. </w:t>
      </w:r>
      <w:r w:rsidR="00EC224E" w:rsidRPr="6D003CAF">
        <w:rPr>
          <w:color w:val="000000" w:themeColor="text1"/>
          <w:lang w:val="de-DE"/>
        </w:rPr>
        <w:t xml:space="preserve">Weitere Optionen für </w:t>
      </w:r>
      <w:r w:rsidR="00550B37" w:rsidRPr="6D003CAF">
        <w:rPr>
          <w:color w:val="000000" w:themeColor="text1"/>
          <w:lang w:val="de-DE"/>
        </w:rPr>
        <w:t>diese Art von Suchmaschinen-Helfer</w:t>
      </w:r>
      <w:r w:rsidR="006A15AE" w:rsidRPr="6D003CAF">
        <w:rPr>
          <w:color w:val="000000" w:themeColor="text1"/>
          <w:lang w:val="de-DE"/>
        </w:rPr>
        <w:t>n</w:t>
      </w:r>
      <w:r w:rsidR="00550B37" w:rsidRPr="6D003CAF">
        <w:rPr>
          <w:color w:val="000000" w:themeColor="text1"/>
          <w:lang w:val="de-DE"/>
        </w:rPr>
        <w:t xml:space="preserve"> könnte </w:t>
      </w:r>
      <w:r w:rsidR="006A15AE" w:rsidRPr="6D003CAF">
        <w:rPr>
          <w:color w:val="000000" w:themeColor="text1"/>
          <w:lang w:val="de-DE"/>
        </w:rPr>
        <w:t>der durch ein Symbol kodiert</w:t>
      </w:r>
      <w:r w:rsidR="00B833EC" w:rsidRPr="6D003CAF">
        <w:rPr>
          <w:color w:val="000000" w:themeColor="text1"/>
          <w:lang w:val="de-DE"/>
        </w:rPr>
        <w:t>e</w:t>
      </w:r>
      <w:r w:rsidR="006A15AE" w:rsidRPr="6D003CAF">
        <w:rPr>
          <w:color w:val="000000" w:themeColor="text1"/>
          <w:lang w:val="de-DE"/>
        </w:rPr>
        <w:t xml:space="preserve"> </w:t>
      </w:r>
      <w:r w:rsidR="00550B37" w:rsidRPr="6D003CAF">
        <w:rPr>
          <w:color w:val="000000" w:themeColor="text1"/>
          <w:lang w:val="de-DE"/>
        </w:rPr>
        <w:t xml:space="preserve">Hinweis </w:t>
      </w:r>
      <w:r w:rsidR="00B833EC" w:rsidRPr="6D003CAF">
        <w:rPr>
          <w:color w:val="000000" w:themeColor="text1"/>
          <w:lang w:val="de-DE"/>
        </w:rPr>
        <w:t xml:space="preserve">darüber </w:t>
      </w:r>
      <w:r w:rsidR="00550B37" w:rsidRPr="6D003CAF">
        <w:rPr>
          <w:color w:val="000000" w:themeColor="text1"/>
          <w:lang w:val="de-DE"/>
        </w:rPr>
        <w:t xml:space="preserve">sein, ob ein </w:t>
      </w:r>
      <w:r w:rsidR="00475545" w:rsidRPr="6D003CAF">
        <w:rPr>
          <w:color w:val="000000" w:themeColor="text1"/>
          <w:lang w:val="de-DE"/>
        </w:rPr>
        <w:t xml:space="preserve">Unternehmen </w:t>
      </w:r>
      <w:r w:rsidR="00550B37" w:rsidRPr="6D003CAF">
        <w:rPr>
          <w:color w:val="000000" w:themeColor="text1"/>
          <w:lang w:val="de-DE"/>
        </w:rPr>
        <w:t xml:space="preserve">überhaupt </w:t>
      </w:r>
      <w:r w:rsidR="00475545" w:rsidRPr="6D003CAF">
        <w:rPr>
          <w:color w:val="000000" w:themeColor="text1"/>
          <w:lang w:val="de-DE"/>
        </w:rPr>
        <w:t xml:space="preserve">einen jährlichen Nachhaltigkeitsbericht </w:t>
      </w:r>
      <w:r w:rsidR="00550B37" w:rsidRPr="6D003CAF">
        <w:rPr>
          <w:color w:val="000000" w:themeColor="text1"/>
          <w:lang w:val="de-DE"/>
        </w:rPr>
        <w:t xml:space="preserve">veröffentlicht </w:t>
      </w:r>
      <w:r w:rsidR="00793268" w:rsidRPr="6D003CAF">
        <w:rPr>
          <w:color w:val="000000" w:themeColor="text1"/>
          <w:lang w:val="de-DE"/>
        </w:rPr>
        <w:t>u</w:t>
      </w:r>
      <w:r w:rsidR="00475545" w:rsidRPr="6D003CAF">
        <w:rPr>
          <w:color w:val="000000" w:themeColor="text1"/>
          <w:lang w:val="de-DE"/>
        </w:rPr>
        <w:t xml:space="preserve">nd wie </w:t>
      </w:r>
      <w:r w:rsidR="00793268" w:rsidRPr="6D003CAF">
        <w:rPr>
          <w:color w:val="000000" w:themeColor="text1"/>
          <w:lang w:val="de-DE"/>
        </w:rPr>
        <w:t>der</w:t>
      </w:r>
      <w:r w:rsidR="00475545" w:rsidRPr="6D003CAF">
        <w:rPr>
          <w:color w:val="000000" w:themeColor="text1"/>
          <w:lang w:val="de-DE"/>
        </w:rPr>
        <w:t xml:space="preserve"> Nutzer </w:t>
      </w:r>
      <w:r w:rsidR="002F6715" w:rsidRPr="6D003CAF">
        <w:rPr>
          <w:color w:val="000000" w:themeColor="text1"/>
          <w:lang w:val="de-DE"/>
        </w:rPr>
        <w:t xml:space="preserve">diesen </w:t>
      </w:r>
      <w:r w:rsidR="00475545" w:rsidRPr="6D003CAF">
        <w:rPr>
          <w:color w:val="000000" w:themeColor="text1"/>
          <w:lang w:val="de-DE"/>
        </w:rPr>
        <w:t xml:space="preserve">über einen Link </w:t>
      </w:r>
      <w:r w:rsidR="00793268" w:rsidRPr="6D003CAF">
        <w:rPr>
          <w:color w:val="000000" w:themeColor="text1"/>
          <w:lang w:val="de-DE"/>
        </w:rPr>
        <w:t>schnell ausfindig mach</w:t>
      </w:r>
      <w:r w:rsidR="002F6715" w:rsidRPr="6D003CAF">
        <w:rPr>
          <w:color w:val="000000" w:themeColor="text1"/>
          <w:lang w:val="de-DE"/>
        </w:rPr>
        <w:t>en kann</w:t>
      </w:r>
      <w:r w:rsidR="00475545" w:rsidRPr="6D003CAF">
        <w:rPr>
          <w:color w:val="000000" w:themeColor="text1"/>
          <w:lang w:val="de-DE"/>
        </w:rPr>
        <w:t xml:space="preserve">. Künftig </w:t>
      </w:r>
      <w:r w:rsidR="00793268" w:rsidRPr="6D003CAF">
        <w:rPr>
          <w:color w:val="000000" w:themeColor="text1"/>
          <w:lang w:val="de-DE"/>
        </w:rPr>
        <w:t xml:space="preserve">denkbar </w:t>
      </w:r>
      <w:r w:rsidR="00475545" w:rsidRPr="6D003CAF">
        <w:rPr>
          <w:color w:val="000000" w:themeColor="text1"/>
          <w:lang w:val="de-DE"/>
        </w:rPr>
        <w:t>wäre</w:t>
      </w:r>
      <w:r w:rsidR="00282CA4" w:rsidRPr="6D003CAF">
        <w:rPr>
          <w:color w:val="000000" w:themeColor="text1"/>
          <w:lang w:val="de-DE"/>
        </w:rPr>
        <w:t>n auch quantitative Kennzahlen, wie etwa die Entwicklung der Treibhausgasemissionen</w:t>
      </w:r>
      <w:r w:rsidR="00793268" w:rsidRPr="6D003CAF">
        <w:rPr>
          <w:color w:val="000000" w:themeColor="text1"/>
          <w:lang w:val="de-DE"/>
        </w:rPr>
        <w:t xml:space="preserve"> in einer Zeitreihe</w:t>
      </w:r>
      <w:r w:rsidR="00282CA4" w:rsidRPr="6D003CAF">
        <w:rPr>
          <w:color w:val="000000" w:themeColor="text1"/>
          <w:lang w:val="de-DE"/>
        </w:rPr>
        <w:t>.</w:t>
      </w:r>
      <w:r w:rsidR="001613B4" w:rsidRPr="6D003CAF">
        <w:rPr>
          <w:color w:val="000000" w:themeColor="text1"/>
          <w:lang w:val="de-DE"/>
        </w:rPr>
        <w:t xml:space="preserve"> </w:t>
      </w:r>
      <w:r w:rsidR="006B3687" w:rsidRPr="6D003CAF">
        <w:rPr>
          <w:color w:val="000000" w:themeColor="text1"/>
          <w:lang w:val="de-DE"/>
        </w:rPr>
        <w:t xml:space="preserve">Auch produktbezogene Informationen könnten </w:t>
      </w:r>
      <w:r w:rsidR="00512F19" w:rsidRPr="6D003CAF">
        <w:rPr>
          <w:color w:val="000000" w:themeColor="text1"/>
          <w:lang w:val="de-DE"/>
        </w:rPr>
        <w:t xml:space="preserve">für den jeweiligen Einsatzzweck spezifisch </w:t>
      </w:r>
      <w:r w:rsidR="006B3687" w:rsidRPr="6D003CAF">
        <w:rPr>
          <w:color w:val="000000" w:themeColor="text1"/>
          <w:lang w:val="de-DE"/>
        </w:rPr>
        <w:t>ausgewiesen werden</w:t>
      </w:r>
      <w:r w:rsidR="00F671A5" w:rsidRPr="6D003CAF">
        <w:rPr>
          <w:color w:val="000000" w:themeColor="text1"/>
          <w:lang w:val="de-DE"/>
        </w:rPr>
        <w:t xml:space="preserve"> und damit einen </w:t>
      </w:r>
      <w:r w:rsidR="00412B64" w:rsidRPr="6D003CAF">
        <w:rPr>
          <w:color w:val="000000" w:themeColor="text1"/>
          <w:lang w:val="de-DE"/>
        </w:rPr>
        <w:t>unmittelbare</w:t>
      </w:r>
      <w:r w:rsidR="00F671A5" w:rsidRPr="6D003CAF">
        <w:rPr>
          <w:color w:val="000000" w:themeColor="text1"/>
          <w:lang w:val="de-DE"/>
        </w:rPr>
        <w:t>n</w:t>
      </w:r>
      <w:r w:rsidR="00412B64" w:rsidRPr="6D003CAF">
        <w:rPr>
          <w:color w:val="000000" w:themeColor="text1"/>
          <w:lang w:val="de-DE"/>
        </w:rPr>
        <w:t xml:space="preserve"> </w:t>
      </w:r>
      <w:r w:rsidR="00212E18" w:rsidRPr="6D003CAF">
        <w:rPr>
          <w:color w:val="000000" w:themeColor="text1"/>
          <w:lang w:val="de-DE"/>
        </w:rPr>
        <w:t xml:space="preserve">Mehrwert für </w:t>
      </w:r>
      <w:r w:rsidR="006B3687" w:rsidRPr="6D003CAF">
        <w:rPr>
          <w:color w:val="000000" w:themeColor="text1"/>
          <w:lang w:val="de-DE"/>
        </w:rPr>
        <w:t>Verbraucher</w:t>
      </w:r>
      <w:r w:rsidR="00F671A5" w:rsidRPr="6D003CAF">
        <w:rPr>
          <w:color w:val="000000" w:themeColor="text1"/>
          <w:lang w:val="de-DE"/>
        </w:rPr>
        <w:t xml:space="preserve"> bieten</w:t>
      </w:r>
      <w:r w:rsidR="00212E18" w:rsidRPr="6D003CAF">
        <w:rPr>
          <w:color w:val="000000" w:themeColor="text1"/>
          <w:lang w:val="de-DE"/>
        </w:rPr>
        <w:t>.</w:t>
      </w:r>
    </w:p>
    <w:p w14:paraId="4F7B6460" w14:textId="1F8087FA" w:rsidR="00C24EED" w:rsidRPr="00FD005E" w:rsidRDefault="00881A85" w:rsidP="00FD005E">
      <w:pPr>
        <w:pStyle w:val="important"/>
        <w:rPr>
          <w:lang w:val="de-DE"/>
        </w:rPr>
      </w:pPr>
      <w:r w:rsidRPr="00726DC0">
        <w:rPr>
          <w:lang w:val="de-DE"/>
        </w:rPr>
        <w:t>Wissens</w:t>
      </w:r>
      <w:r w:rsidR="00640E22" w:rsidRPr="00726DC0">
        <w:rPr>
          <w:lang w:val="de-DE"/>
        </w:rPr>
        <w:t>- und Informations</w:t>
      </w:r>
      <w:r w:rsidRPr="00726DC0">
        <w:rPr>
          <w:lang w:val="de-DE"/>
        </w:rPr>
        <w:t>management</w:t>
      </w:r>
      <w:r w:rsidR="00640E22" w:rsidRPr="00726DC0">
        <w:rPr>
          <w:lang w:val="de-DE"/>
        </w:rPr>
        <w:t xml:space="preserve"> mit Hilfe von</w:t>
      </w:r>
      <w:r w:rsidRPr="00726DC0">
        <w:rPr>
          <w:lang w:val="de-DE"/>
        </w:rPr>
        <w:t xml:space="preserve"> Suchmaschinen kann dazu beitragen, </w:t>
      </w:r>
      <w:r w:rsidR="00212E18" w:rsidRPr="00726DC0">
        <w:rPr>
          <w:lang w:val="de-DE"/>
        </w:rPr>
        <w:t>umweltbewussten</w:t>
      </w:r>
      <w:r w:rsidRPr="00726DC0">
        <w:rPr>
          <w:lang w:val="de-DE"/>
        </w:rPr>
        <w:t xml:space="preserve"> Entscheidern schnell und effektiv </w:t>
      </w:r>
      <w:r w:rsidR="00640E22" w:rsidRPr="00726DC0">
        <w:rPr>
          <w:lang w:val="de-DE"/>
        </w:rPr>
        <w:t xml:space="preserve">relevante </w:t>
      </w:r>
      <w:r w:rsidRPr="00726DC0">
        <w:rPr>
          <w:lang w:val="de-DE"/>
        </w:rPr>
        <w:t>Informationen zu liefern.</w:t>
      </w:r>
    </w:p>
    <w:p w14:paraId="590F5B4D" w14:textId="696701A1" w:rsidR="00EE7EEE" w:rsidRDefault="00506260" w:rsidP="00FD005E">
      <w:pPr>
        <w:pStyle w:val="heading5"/>
        <w:rPr>
          <w:iCs/>
          <w:lang w:val="de-DE"/>
        </w:rPr>
      </w:pPr>
      <w:bookmarkStart w:id="0" w:name="MSADD"/>
      <w:bookmarkEnd w:id="0"/>
      <w:r>
        <w:rPr>
          <w:iCs/>
          <w:noProof/>
          <w:lang w:val="de-DE"/>
        </w:rPr>
        <w:drawing>
          <wp:inline distT="0" distB="0" distL="0" distR="0" wp14:anchorId="1CD328A0" wp14:editId="6CFEB8A0">
            <wp:extent cx="4080703" cy="6210300"/>
            <wp:effectExtent l="0" t="0" r="0" b="0"/>
            <wp:docPr id="15565955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8424" cy="6222051"/>
                    </a:xfrm>
                    <a:prstGeom prst="rect">
                      <a:avLst/>
                    </a:prstGeom>
                    <a:noFill/>
                    <a:ln>
                      <a:noFill/>
                    </a:ln>
                  </pic:spPr>
                </pic:pic>
              </a:graphicData>
            </a:graphic>
          </wp:inline>
        </w:drawing>
      </w:r>
    </w:p>
    <w:p w14:paraId="4F39FBEC" w14:textId="064BDEA2" w:rsidR="00EE7EEE" w:rsidRPr="00506260" w:rsidRDefault="00EE7EEE" w:rsidP="00506260">
      <w:pPr>
        <w:pStyle w:val="para"/>
        <w:jc w:val="left"/>
        <w:rPr>
          <w:b/>
          <w:color w:val="000000" w:themeColor="text1"/>
          <w:lang w:val="de-DE"/>
        </w:rPr>
      </w:pPr>
      <w:r>
        <w:rPr>
          <w:b/>
          <w:color w:val="000000" w:themeColor="text1"/>
          <w:lang w:val="de-DE"/>
        </w:rPr>
        <w:t>Abbildung 1: Anhand eines deutschen Konzerns zeigt die Abbildung exemplarisch, wie ein Knowledge Graph mit Nachhaltigkeitsdaten angereichert werden kann.</w:t>
      </w:r>
    </w:p>
    <w:p w14:paraId="3E23E04B" w14:textId="50079DB5" w:rsidR="009D3121" w:rsidRPr="00FD005E" w:rsidRDefault="009D3121" w:rsidP="00FD005E">
      <w:pPr>
        <w:pStyle w:val="heading5"/>
        <w:rPr>
          <w:iCs/>
          <w:lang w:val="de-DE"/>
        </w:rPr>
      </w:pPr>
      <w:r w:rsidRPr="00FD005E">
        <w:rPr>
          <w:iCs/>
          <w:lang w:val="de-DE"/>
        </w:rPr>
        <w:t>Wir zeigen nun e</w:t>
      </w:r>
      <w:r w:rsidR="003A3AAD" w:rsidRPr="00FD005E">
        <w:rPr>
          <w:iCs/>
          <w:lang w:val="de-DE"/>
        </w:rPr>
        <w:t>in</w:t>
      </w:r>
      <w:r w:rsidRPr="00FD005E">
        <w:rPr>
          <w:iCs/>
          <w:lang w:val="de-DE"/>
        </w:rPr>
        <w:t>en</w:t>
      </w:r>
      <w:r w:rsidR="003A3AAD" w:rsidRPr="00FD005E">
        <w:rPr>
          <w:iCs/>
          <w:lang w:val="de-DE"/>
        </w:rPr>
        <w:t xml:space="preserve"> </w:t>
      </w:r>
      <w:r w:rsidRPr="00FD005E">
        <w:rPr>
          <w:iCs/>
          <w:lang w:val="de-DE"/>
        </w:rPr>
        <w:t>konkreten</w:t>
      </w:r>
      <w:r w:rsidR="003A3AAD" w:rsidRPr="00FD005E">
        <w:rPr>
          <w:iCs/>
          <w:lang w:val="de-DE"/>
        </w:rPr>
        <w:t xml:space="preserve">, unmittelbar </w:t>
      </w:r>
      <w:r w:rsidRPr="00FD005E">
        <w:rPr>
          <w:iCs/>
          <w:lang w:val="de-DE"/>
        </w:rPr>
        <w:t xml:space="preserve">umsetzbaren </w:t>
      </w:r>
      <w:r w:rsidR="003A3AAD" w:rsidRPr="00FD005E">
        <w:rPr>
          <w:iCs/>
          <w:lang w:val="de-DE"/>
        </w:rPr>
        <w:t>Anwendungsfall:</w:t>
      </w:r>
      <w:r w:rsidR="00C24EED" w:rsidRPr="00FD005E">
        <w:rPr>
          <w:iCs/>
          <w:lang w:val="de-DE"/>
        </w:rPr>
        <w:t xml:space="preserve"> </w:t>
      </w:r>
      <w:r w:rsidR="003A3AAD" w:rsidRPr="00FD005E">
        <w:rPr>
          <w:i w:val="0"/>
          <w:iCs/>
          <w:lang w:val="de-DE"/>
        </w:rPr>
        <w:t xml:space="preserve">Ein Unternehmen veröffentlicht seinen Nachhaltigkeitsbericht </w:t>
      </w:r>
      <w:r w:rsidRPr="00FD005E">
        <w:rPr>
          <w:i w:val="0"/>
          <w:iCs/>
          <w:lang w:val="de-DE"/>
        </w:rPr>
        <w:t xml:space="preserve">im </w:t>
      </w:r>
      <w:r w:rsidR="003A3AAD" w:rsidRPr="00FD005E">
        <w:rPr>
          <w:i w:val="0"/>
          <w:iCs/>
          <w:lang w:val="de-DE"/>
        </w:rPr>
        <w:t xml:space="preserve">Solid Data POD </w:t>
      </w:r>
      <w:r w:rsidRPr="00FD005E">
        <w:rPr>
          <w:i w:val="0"/>
          <w:iCs/>
          <w:lang w:val="de-DE"/>
        </w:rPr>
        <w:t xml:space="preserve">und schafft damit </w:t>
      </w:r>
      <w:r w:rsidR="003A3AAD" w:rsidRPr="00FD005E">
        <w:rPr>
          <w:i w:val="0"/>
          <w:iCs/>
          <w:lang w:val="de-DE"/>
        </w:rPr>
        <w:t>eine</w:t>
      </w:r>
      <w:r w:rsidRPr="00FD005E">
        <w:rPr>
          <w:i w:val="0"/>
          <w:iCs/>
          <w:lang w:val="de-DE"/>
        </w:rPr>
        <w:t>n</w:t>
      </w:r>
      <w:r w:rsidR="003A3AAD" w:rsidRPr="00FD005E">
        <w:rPr>
          <w:i w:val="0"/>
          <w:iCs/>
          <w:lang w:val="de-DE"/>
        </w:rPr>
        <w:t xml:space="preserve"> „</w:t>
      </w:r>
      <w:r w:rsidR="003A3AAD" w:rsidRPr="00C24EED">
        <w:rPr>
          <w:lang w:val="de-DE"/>
        </w:rPr>
        <w:t>Decentralized and Standardized Sustainability Data Store</w:t>
      </w:r>
      <w:r w:rsidR="003A3AAD" w:rsidRPr="00FD005E">
        <w:rPr>
          <w:i w:val="0"/>
          <w:iCs/>
          <w:lang w:val="de-DE"/>
        </w:rPr>
        <w:t>“ (DSSDS). Es behält die Datenhoheit und erhöht gleichzeitig die Auffindbarkeit seines Reports, indem die URL direkt im Knowledge Graph verschiedener Suchmaschinen aufgeführt wird.</w:t>
      </w:r>
      <w:r w:rsidRPr="00FD005E">
        <w:rPr>
          <w:i w:val="0"/>
          <w:iCs/>
          <w:lang w:val="de-DE"/>
        </w:rPr>
        <w:t xml:space="preserve"> Die Suchmaschinen können die geteilten verifizierbaren Fakten direkt in den Suchergebnissen einblenden.</w:t>
      </w:r>
    </w:p>
    <w:p w14:paraId="0F678576" w14:textId="77777777" w:rsidR="009D3121" w:rsidRPr="00726DC0" w:rsidRDefault="009D3121" w:rsidP="000146B5">
      <w:pPr>
        <w:pStyle w:val="para"/>
        <w:ind w:firstLine="0"/>
        <w:jc w:val="left"/>
        <w:rPr>
          <w:color w:val="000000" w:themeColor="text1"/>
          <w:lang w:val="de-DE"/>
        </w:rPr>
      </w:pPr>
    </w:p>
    <w:p w14:paraId="4AB9BD75" w14:textId="171C4B47" w:rsidR="009D3121" w:rsidRPr="00726DC0" w:rsidRDefault="0079401F" w:rsidP="000146B5">
      <w:pPr>
        <w:pStyle w:val="para"/>
        <w:ind w:firstLine="0"/>
        <w:jc w:val="left"/>
        <w:rPr>
          <w:color w:val="000000" w:themeColor="text1"/>
          <w:lang w:val="de-DE"/>
        </w:rPr>
      </w:pPr>
      <w:r>
        <w:rPr>
          <w:noProof/>
          <w:color w:val="000000" w:themeColor="text1"/>
          <w:lang w:val="de-DE"/>
        </w:rPr>
        <w:drawing>
          <wp:inline distT="0" distB="0" distL="0" distR="0" wp14:anchorId="222B2FFF" wp14:editId="0A25F398">
            <wp:extent cx="4209415" cy="4209415"/>
            <wp:effectExtent l="0" t="0" r="0" b="0"/>
            <wp:docPr id="1732189483" name="Grafik 173218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9415" cy="4209415"/>
                    </a:xfrm>
                    <a:prstGeom prst="rect">
                      <a:avLst/>
                    </a:prstGeom>
                    <a:noFill/>
                    <a:ln>
                      <a:noFill/>
                    </a:ln>
                  </pic:spPr>
                </pic:pic>
              </a:graphicData>
            </a:graphic>
          </wp:inline>
        </w:drawing>
      </w:r>
    </w:p>
    <w:p w14:paraId="1E025C0A" w14:textId="77777777" w:rsidR="003A3AAD" w:rsidRDefault="003A3AAD" w:rsidP="000146B5">
      <w:pPr>
        <w:pStyle w:val="para"/>
        <w:ind w:firstLine="0"/>
        <w:jc w:val="left"/>
        <w:rPr>
          <w:color w:val="000000" w:themeColor="text1"/>
          <w:lang w:val="de-DE"/>
        </w:rPr>
      </w:pPr>
    </w:p>
    <w:p w14:paraId="61A49B6C" w14:textId="02065DD5" w:rsidR="0079401F" w:rsidRPr="00506260" w:rsidRDefault="0079401F" w:rsidP="000146B5">
      <w:pPr>
        <w:pStyle w:val="para"/>
        <w:ind w:firstLine="0"/>
        <w:jc w:val="left"/>
        <w:rPr>
          <w:b/>
          <w:bCs/>
          <w:color w:val="000000" w:themeColor="text1"/>
          <w:lang w:val="de-DE"/>
        </w:rPr>
      </w:pPr>
      <w:r w:rsidRPr="00506260">
        <w:rPr>
          <w:b/>
          <w:bCs/>
          <w:color w:val="000000" w:themeColor="text1"/>
          <w:lang w:val="de-DE"/>
        </w:rPr>
        <w:t xml:space="preserve">Abbildung 2: </w:t>
      </w:r>
      <w:r w:rsidR="00C24EED" w:rsidRPr="00506260">
        <w:rPr>
          <w:b/>
          <w:bCs/>
          <w:color w:val="000000" w:themeColor="text1"/>
          <w:lang w:val="de-DE"/>
        </w:rPr>
        <w:t xml:space="preserve">Das Flussdiagramm zeigt auf, wie das Daten-Framework </w:t>
      </w:r>
      <w:r w:rsidR="00C24EED" w:rsidRPr="00506260">
        <w:rPr>
          <w:b/>
          <w:bCs/>
          <w:i/>
          <w:iCs/>
          <w:color w:val="000000" w:themeColor="text1"/>
          <w:lang w:val="de-DE"/>
        </w:rPr>
        <w:t>Internet of Sustainability</w:t>
      </w:r>
      <w:r w:rsidR="00C24EED" w:rsidRPr="00506260">
        <w:rPr>
          <w:b/>
          <w:bCs/>
          <w:color w:val="000000" w:themeColor="text1"/>
          <w:lang w:val="de-DE"/>
        </w:rPr>
        <w:t xml:space="preserve"> die Transparenz bei der Veröffentlichung und Auffindbarmachung von Nachhaltigkeitsdaten erhöht. </w:t>
      </w:r>
    </w:p>
    <w:p w14:paraId="56DB6B23" w14:textId="08F4E7D3" w:rsidR="00F935ED" w:rsidRPr="00726DC0" w:rsidRDefault="00F935ED" w:rsidP="00EA6B60">
      <w:pPr>
        <w:pStyle w:val="heading1"/>
        <w:rPr>
          <w:lang w:val="de-DE"/>
        </w:rPr>
      </w:pPr>
      <w:r w:rsidRPr="00726DC0">
        <w:rPr>
          <w:lang w:val="de-DE"/>
        </w:rPr>
        <w:t>Fazit/Ausblick</w:t>
      </w:r>
    </w:p>
    <w:p w14:paraId="45789206" w14:textId="7E08795C" w:rsidR="001839C1" w:rsidRPr="00726DC0" w:rsidRDefault="003A3AAD" w:rsidP="000146B5">
      <w:pPr>
        <w:pStyle w:val="para"/>
        <w:jc w:val="left"/>
        <w:rPr>
          <w:color w:val="000000" w:themeColor="text1"/>
          <w:lang w:val="de-DE"/>
        </w:rPr>
      </w:pPr>
      <w:r w:rsidRPr="00726DC0">
        <w:rPr>
          <w:color w:val="000000" w:themeColor="text1"/>
          <w:lang w:val="de-DE"/>
        </w:rPr>
        <w:t>Mit Hilfe einer</w:t>
      </w:r>
      <w:r w:rsidR="00F935ED" w:rsidRPr="00726DC0">
        <w:rPr>
          <w:color w:val="000000" w:themeColor="text1"/>
          <w:lang w:val="de-DE"/>
        </w:rPr>
        <w:t xml:space="preserve"> individuelle</w:t>
      </w:r>
      <w:r w:rsidRPr="00726DC0">
        <w:rPr>
          <w:color w:val="000000" w:themeColor="text1"/>
          <w:lang w:val="de-DE"/>
        </w:rPr>
        <w:t>n</w:t>
      </w:r>
      <w:r w:rsidR="00F935ED" w:rsidRPr="00726DC0">
        <w:rPr>
          <w:color w:val="000000" w:themeColor="text1"/>
          <w:lang w:val="de-DE"/>
        </w:rPr>
        <w:t>, unabhängige</w:t>
      </w:r>
      <w:r w:rsidRPr="00726DC0">
        <w:rPr>
          <w:color w:val="000000" w:themeColor="text1"/>
          <w:lang w:val="de-DE"/>
        </w:rPr>
        <w:t>n</w:t>
      </w:r>
      <w:r w:rsidR="00F935ED" w:rsidRPr="00726DC0">
        <w:rPr>
          <w:color w:val="000000" w:themeColor="text1"/>
          <w:lang w:val="de-DE"/>
        </w:rPr>
        <w:t>, jedoch auf Standards aufgebaute</w:t>
      </w:r>
      <w:r w:rsidR="00BE76AE" w:rsidRPr="00726DC0">
        <w:rPr>
          <w:color w:val="000000" w:themeColor="text1"/>
          <w:lang w:val="de-DE"/>
        </w:rPr>
        <w:t>n</w:t>
      </w:r>
      <w:r w:rsidR="00F935ED" w:rsidRPr="00726DC0">
        <w:rPr>
          <w:color w:val="000000" w:themeColor="text1"/>
          <w:lang w:val="de-DE"/>
        </w:rPr>
        <w:t xml:space="preserve"> Bereitstellung von Nachhaltigkeitsdaten</w:t>
      </w:r>
      <w:r w:rsidRPr="00726DC0">
        <w:rPr>
          <w:color w:val="000000" w:themeColor="text1"/>
          <w:lang w:val="de-DE"/>
        </w:rPr>
        <w:t xml:space="preserve"> lässt sich die Reichweite und Transparenz von Nachhaltigkeitsdaten sprunghaft erhöhen</w:t>
      </w:r>
      <w:r w:rsidR="00F935ED" w:rsidRPr="00726DC0">
        <w:rPr>
          <w:color w:val="000000" w:themeColor="text1"/>
          <w:lang w:val="de-DE"/>
        </w:rPr>
        <w:t>.</w:t>
      </w:r>
      <w:r w:rsidRPr="00726DC0">
        <w:rPr>
          <w:color w:val="000000" w:themeColor="text1"/>
          <w:lang w:val="de-DE"/>
        </w:rPr>
        <w:t xml:space="preserve"> Wir </w:t>
      </w:r>
      <w:r w:rsidR="00707040" w:rsidRPr="00726DC0">
        <w:rPr>
          <w:color w:val="000000" w:themeColor="text1"/>
          <w:lang w:val="de-DE"/>
        </w:rPr>
        <w:t>schlagen vor</w:t>
      </w:r>
      <w:r w:rsidRPr="00726DC0">
        <w:rPr>
          <w:color w:val="000000" w:themeColor="text1"/>
          <w:lang w:val="de-DE"/>
        </w:rPr>
        <w:t xml:space="preserve">, dass </w:t>
      </w:r>
      <w:r w:rsidR="000C3C47" w:rsidRPr="00726DC0">
        <w:rPr>
          <w:color w:val="000000" w:themeColor="text1"/>
          <w:lang w:val="de-DE"/>
        </w:rPr>
        <w:t xml:space="preserve">bekannte </w:t>
      </w:r>
      <w:r w:rsidRPr="00726DC0">
        <w:rPr>
          <w:color w:val="000000" w:themeColor="text1"/>
          <w:lang w:val="de-DE"/>
        </w:rPr>
        <w:t>technologische Ansätze zur</w:t>
      </w:r>
      <w:r w:rsidR="00211F10" w:rsidRPr="00726DC0">
        <w:rPr>
          <w:color w:val="000000" w:themeColor="text1"/>
          <w:lang w:val="de-DE"/>
        </w:rPr>
        <w:t xml:space="preserve"> Standardisierung der Datenbereitstellung und Datenauffindbarkeit </w:t>
      </w:r>
      <w:r w:rsidRPr="00726DC0">
        <w:rPr>
          <w:color w:val="000000" w:themeColor="text1"/>
          <w:lang w:val="de-DE"/>
        </w:rPr>
        <w:t>mit in die Vorschläge</w:t>
      </w:r>
      <w:r w:rsidR="00211F10" w:rsidRPr="00726DC0">
        <w:rPr>
          <w:color w:val="000000" w:themeColor="text1"/>
          <w:lang w:val="de-DE"/>
        </w:rPr>
        <w:t xml:space="preserve"> für die EU-Richtlinien zur Unternehmens-Nachhaltigkeitsberichterstattung (CSRD) einfließen. </w:t>
      </w:r>
      <w:r w:rsidR="00D72043" w:rsidRPr="00726DC0">
        <w:rPr>
          <w:color w:val="000000" w:themeColor="text1"/>
          <w:lang w:val="de-DE"/>
        </w:rPr>
        <w:t xml:space="preserve">Diese </w:t>
      </w:r>
      <w:r w:rsidR="00211F10" w:rsidRPr="00726DC0">
        <w:rPr>
          <w:color w:val="000000" w:themeColor="text1"/>
          <w:lang w:val="de-DE"/>
        </w:rPr>
        <w:t>helfen</w:t>
      </w:r>
      <w:r w:rsidR="00D72043" w:rsidRPr="00726DC0">
        <w:rPr>
          <w:color w:val="000000" w:themeColor="text1"/>
          <w:lang w:val="de-DE"/>
        </w:rPr>
        <w:t xml:space="preserve"> dabei</w:t>
      </w:r>
      <w:r w:rsidR="00211F10" w:rsidRPr="00726DC0">
        <w:rPr>
          <w:color w:val="000000" w:themeColor="text1"/>
          <w:lang w:val="de-DE"/>
        </w:rPr>
        <w:t>, die Qualität des N</w:t>
      </w:r>
      <w:r w:rsidR="00F935ED" w:rsidRPr="00726DC0">
        <w:rPr>
          <w:color w:val="000000" w:themeColor="text1"/>
          <w:lang w:val="de-DE"/>
        </w:rPr>
        <w:t>achhaltigkeitsdaten</w:t>
      </w:r>
      <w:r w:rsidR="00211F10" w:rsidRPr="00726DC0">
        <w:rPr>
          <w:color w:val="000000" w:themeColor="text1"/>
          <w:lang w:val="de-DE"/>
        </w:rPr>
        <w:t>-</w:t>
      </w:r>
      <w:r w:rsidR="00F935ED" w:rsidRPr="00726DC0">
        <w:rPr>
          <w:color w:val="000000" w:themeColor="text1"/>
          <w:lang w:val="de-DE"/>
        </w:rPr>
        <w:t xml:space="preserve">Managements </w:t>
      </w:r>
      <w:r w:rsidR="00211F10" w:rsidRPr="00726DC0">
        <w:rPr>
          <w:color w:val="000000" w:themeColor="text1"/>
          <w:lang w:val="de-DE"/>
        </w:rPr>
        <w:t>zu erhöhen</w:t>
      </w:r>
      <w:r w:rsidR="006C4595" w:rsidRPr="00726DC0">
        <w:rPr>
          <w:color w:val="000000" w:themeColor="text1"/>
          <w:lang w:val="de-DE"/>
        </w:rPr>
        <w:t xml:space="preserve">. </w:t>
      </w:r>
      <w:r w:rsidR="00DF74AF" w:rsidRPr="00726DC0">
        <w:rPr>
          <w:color w:val="000000" w:themeColor="text1"/>
          <w:lang w:val="de-DE"/>
        </w:rPr>
        <w:t>Das gelingt durch</w:t>
      </w:r>
      <w:r w:rsidR="00211F10" w:rsidRPr="00726DC0">
        <w:rPr>
          <w:color w:val="000000" w:themeColor="text1"/>
          <w:lang w:val="de-DE"/>
        </w:rPr>
        <w:t xml:space="preserve"> </w:t>
      </w:r>
      <w:r w:rsidR="003809B4" w:rsidRPr="00726DC0">
        <w:rPr>
          <w:color w:val="000000" w:themeColor="text1"/>
          <w:lang w:val="de-DE"/>
        </w:rPr>
        <w:t>die Erleichterung des</w:t>
      </w:r>
      <w:r w:rsidR="00211F10" w:rsidRPr="00726DC0">
        <w:rPr>
          <w:color w:val="000000" w:themeColor="text1"/>
          <w:lang w:val="de-DE"/>
        </w:rPr>
        <w:t xml:space="preserve"> Zugriff</w:t>
      </w:r>
      <w:r w:rsidR="00E07532" w:rsidRPr="00726DC0">
        <w:rPr>
          <w:color w:val="000000" w:themeColor="text1"/>
          <w:lang w:val="de-DE"/>
        </w:rPr>
        <w:t>s</w:t>
      </w:r>
      <w:r w:rsidR="00211F10" w:rsidRPr="00726DC0">
        <w:rPr>
          <w:color w:val="000000" w:themeColor="text1"/>
          <w:lang w:val="de-DE"/>
        </w:rPr>
        <w:t xml:space="preserve"> auf </w:t>
      </w:r>
      <w:r w:rsidR="00D72043" w:rsidRPr="00726DC0">
        <w:rPr>
          <w:color w:val="000000" w:themeColor="text1"/>
          <w:lang w:val="de-DE"/>
        </w:rPr>
        <w:t>Nachhaltigkeitsd</w:t>
      </w:r>
      <w:r w:rsidR="00211F10" w:rsidRPr="00726DC0">
        <w:rPr>
          <w:color w:val="000000" w:themeColor="text1"/>
          <w:lang w:val="de-DE"/>
        </w:rPr>
        <w:t xml:space="preserve">aten für alle Stakeholder, insbesondere für die </w:t>
      </w:r>
      <w:r w:rsidR="006C03CF" w:rsidRPr="00726DC0">
        <w:rPr>
          <w:color w:val="000000" w:themeColor="text1"/>
          <w:lang w:val="de-DE"/>
        </w:rPr>
        <w:t>nachhaltigkeits</w:t>
      </w:r>
      <w:r w:rsidR="00211F10" w:rsidRPr="00726DC0">
        <w:rPr>
          <w:color w:val="000000" w:themeColor="text1"/>
          <w:lang w:val="de-DE"/>
        </w:rPr>
        <w:t>bewussten Konsum</w:t>
      </w:r>
      <w:r w:rsidR="00316087" w:rsidRPr="00726DC0">
        <w:rPr>
          <w:color w:val="000000" w:themeColor="text1"/>
          <w:lang w:val="de-DE"/>
        </w:rPr>
        <w:t>en</w:t>
      </w:r>
      <w:r w:rsidR="00211F10" w:rsidRPr="00726DC0">
        <w:rPr>
          <w:color w:val="000000" w:themeColor="text1"/>
          <w:lang w:val="de-DE"/>
        </w:rPr>
        <w:t>t</w:t>
      </w:r>
      <w:r w:rsidR="00316087" w:rsidRPr="00726DC0">
        <w:rPr>
          <w:color w:val="000000" w:themeColor="text1"/>
          <w:lang w:val="de-DE"/>
        </w:rPr>
        <w:t>en</w:t>
      </w:r>
      <w:r w:rsidR="00211F10" w:rsidRPr="00726DC0">
        <w:rPr>
          <w:color w:val="000000" w:themeColor="text1"/>
          <w:lang w:val="de-DE"/>
        </w:rPr>
        <w:t xml:space="preserve"> </w:t>
      </w:r>
      <w:r w:rsidR="00252F53" w:rsidRPr="00726DC0">
        <w:rPr>
          <w:color w:val="000000" w:themeColor="text1"/>
          <w:lang w:val="de-DE"/>
        </w:rPr>
        <w:t>bei</w:t>
      </w:r>
      <w:r w:rsidR="00211F10" w:rsidRPr="00726DC0">
        <w:rPr>
          <w:color w:val="000000" w:themeColor="text1"/>
          <w:lang w:val="de-DE"/>
        </w:rPr>
        <w:t xml:space="preserve"> ihren täglichen Kaufentscheidungen.</w:t>
      </w:r>
    </w:p>
    <w:p w14:paraId="022E19C6" w14:textId="3B7B7020" w:rsidR="00211F10" w:rsidRPr="00726DC0" w:rsidRDefault="00211F10" w:rsidP="000146B5">
      <w:pPr>
        <w:pStyle w:val="para"/>
        <w:jc w:val="left"/>
        <w:rPr>
          <w:color w:val="000000" w:themeColor="text1"/>
          <w:lang w:val="de-DE"/>
        </w:rPr>
      </w:pPr>
      <w:r w:rsidRPr="00726DC0">
        <w:rPr>
          <w:color w:val="000000" w:themeColor="text1"/>
          <w:lang w:val="de-DE"/>
        </w:rPr>
        <w:t>Unser</w:t>
      </w:r>
      <w:r w:rsidR="00F935ED" w:rsidRPr="00726DC0">
        <w:rPr>
          <w:color w:val="000000" w:themeColor="text1"/>
          <w:lang w:val="de-DE"/>
        </w:rPr>
        <w:t xml:space="preserve"> Ziel ist es</w:t>
      </w:r>
      <w:r w:rsidRPr="00726DC0">
        <w:rPr>
          <w:color w:val="000000" w:themeColor="text1"/>
          <w:lang w:val="de-DE"/>
        </w:rPr>
        <w:t>,</w:t>
      </w:r>
      <w:r w:rsidR="00F935ED" w:rsidRPr="00726DC0">
        <w:rPr>
          <w:color w:val="000000" w:themeColor="text1"/>
          <w:lang w:val="de-DE"/>
        </w:rPr>
        <w:t xml:space="preserve"> den Gestaltern </w:t>
      </w:r>
      <w:r w:rsidRPr="00726DC0">
        <w:rPr>
          <w:color w:val="000000" w:themeColor="text1"/>
          <w:lang w:val="de-DE"/>
        </w:rPr>
        <w:t>einer nachhaltigen</w:t>
      </w:r>
      <w:r w:rsidR="00F935ED" w:rsidRPr="00726DC0">
        <w:rPr>
          <w:color w:val="000000" w:themeColor="text1"/>
          <w:lang w:val="de-DE"/>
        </w:rPr>
        <w:t xml:space="preserve"> </w:t>
      </w:r>
      <w:r w:rsidRPr="00726DC0">
        <w:rPr>
          <w:color w:val="000000" w:themeColor="text1"/>
          <w:lang w:val="de-DE"/>
        </w:rPr>
        <w:t xml:space="preserve">und digitalen </w:t>
      </w:r>
      <w:r w:rsidR="00F935ED" w:rsidRPr="00726DC0">
        <w:rPr>
          <w:color w:val="000000" w:themeColor="text1"/>
          <w:lang w:val="de-DE"/>
        </w:rPr>
        <w:t>Zukunft</w:t>
      </w:r>
      <w:r w:rsidRPr="00726DC0">
        <w:rPr>
          <w:color w:val="000000" w:themeColor="text1"/>
          <w:lang w:val="de-DE"/>
        </w:rPr>
        <w:t xml:space="preserve"> </w:t>
      </w:r>
      <w:r w:rsidR="000B699F" w:rsidRPr="00726DC0">
        <w:rPr>
          <w:color w:val="000000" w:themeColor="text1"/>
          <w:lang w:val="de-DE"/>
        </w:rPr>
        <w:t xml:space="preserve">neue </w:t>
      </w:r>
      <w:r w:rsidR="00F935ED" w:rsidRPr="00726DC0">
        <w:rPr>
          <w:color w:val="000000" w:themeColor="text1"/>
          <w:lang w:val="de-DE"/>
        </w:rPr>
        <w:t>Anregungen zu präsentieren</w:t>
      </w:r>
      <w:r w:rsidRPr="00726DC0">
        <w:rPr>
          <w:color w:val="000000" w:themeColor="text1"/>
          <w:lang w:val="de-DE"/>
        </w:rPr>
        <w:t xml:space="preserve">, um </w:t>
      </w:r>
      <w:r w:rsidR="00F935ED" w:rsidRPr="00726DC0">
        <w:rPr>
          <w:color w:val="000000" w:themeColor="text1"/>
          <w:lang w:val="de-DE"/>
        </w:rPr>
        <w:t>Synergie- und Netzwerkeffekte</w:t>
      </w:r>
      <w:r w:rsidRPr="00726DC0">
        <w:rPr>
          <w:color w:val="000000" w:themeColor="text1"/>
          <w:lang w:val="de-DE"/>
        </w:rPr>
        <w:t xml:space="preserve"> zu provozieren. Wir </w:t>
      </w:r>
      <w:r w:rsidR="008F141E" w:rsidRPr="00726DC0">
        <w:rPr>
          <w:color w:val="000000" w:themeColor="text1"/>
          <w:lang w:val="de-DE"/>
        </w:rPr>
        <w:t>beobachten</w:t>
      </w:r>
      <w:r w:rsidR="00F935ED" w:rsidRPr="00726DC0">
        <w:rPr>
          <w:color w:val="000000" w:themeColor="text1"/>
          <w:lang w:val="de-DE"/>
        </w:rPr>
        <w:t xml:space="preserve">, dass das Hauptproblem </w:t>
      </w:r>
      <w:r w:rsidRPr="00726DC0">
        <w:rPr>
          <w:color w:val="000000" w:themeColor="text1"/>
          <w:lang w:val="de-DE"/>
        </w:rPr>
        <w:t>einer optimierten</w:t>
      </w:r>
      <w:r w:rsidR="00F935ED" w:rsidRPr="00726DC0">
        <w:rPr>
          <w:color w:val="000000" w:themeColor="text1"/>
          <w:lang w:val="de-DE"/>
        </w:rPr>
        <w:t xml:space="preserve"> Nutzung von Nachhaltigkeitsdaten nicht </w:t>
      </w:r>
      <w:r w:rsidRPr="00726DC0">
        <w:rPr>
          <w:color w:val="000000" w:themeColor="text1"/>
          <w:lang w:val="de-DE"/>
        </w:rPr>
        <w:t xml:space="preserve">in </w:t>
      </w:r>
      <w:r w:rsidR="00F935ED" w:rsidRPr="00726DC0">
        <w:rPr>
          <w:color w:val="000000" w:themeColor="text1"/>
          <w:lang w:val="de-DE"/>
        </w:rPr>
        <w:t>ungelösten technischen Herausforderung</w:t>
      </w:r>
      <w:r w:rsidRPr="00726DC0">
        <w:rPr>
          <w:color w:val="000000" w:themeColor="text1"/>
          <w:lang w:val="de-DE"/>
        </w:rPr>
        <w:t>en</w:t>
      </w:r>
      <w:r w:rsidR="00F935ED" w:rsidRPr="00726DC0">
        <w:rPr>
          <w:color w:val="000000" w:themeColor="text1"/>
          <w:lang w:val="de-DE"/>
        </w:rPr>
        <w:t xml:space="preserve"> liegt, die den Fortschritt behinder</w:t>
      </w:r>
      <w:r w:rsidRPr="00726DC0">
        <w:rPr>
          <w:color w:val="000000" w:themeColor="text1"/>
          <w:lang w:val="de-DE"/>
        </w:rPr>
        <w:t>n</w:t>
      </w:r>
      <w:r w:rsidR="00E26BFA" w:rsidRPr="00726DC0">
        <w:rPr>
          <w:color w:val="000000" w:themeColor="text1"/>
          <w:lang w:val="de-DE"/>
        </w:rPr>
        <w:t xml:space="preserve"> würden</w:t>
      </w:r>
      <w:r w:rsidR="00F935ED" w:rsidRPr="00726DC0">
        <w:rPr>
          <w:color w:val="000000" w:themeColor="text1"/>
          <w:lang w:val="de-DE"/>
        </w:rPr>
        <w:t xml:space="preserve">. Vielmehr liegt es daran, dass </w:t>
      </w:r>
      <w:r w:rsidRPr="00726DC0">
        <w:rPr>
          <w:color w:val="000000" w:themeColor="text1"/>
          <w:lang w:val="de-DE"/>
        </w:rPr>
        <w:t xml:space="preserve">die Relevanz </w:t>
      </w:r>
      <w:r w:rsidR="00F935ED" w:rsidRPr="00726DC0">
        <w:rPr>
          <w:color w:val="000000" w:themeColor="text1"/>
          <w:lang w:val="de-DE"/>
        </w:rPr>
        <w:t>datenbasierte</w:t>
      </w:r>
      <w:r w:rsidRPr="00726DC0">
        <w:rPr>
          <w:color w:val="000000" w:themeColor="text1"/>
          <w:lang w:val="de-DE"/>
        </w:rPr>
        <w:t>r</w:t>
      </w:r>
      <w:r w:rsidR="00F935ED" w:rsidRPr="00726DC0">
        <w:rPr>
          <w:color w:val="000000" w:themeColor="text1"/>
          <w:lang w:val="de-DE"/>
        </w:rPr>
        <w:t xml:space="preserve"> Entscheidungen </w:t>
      </w:r>
      <w:r w:rsidRPr="00726DC0">
        <w:rPr>
          <w:color w:val="000000" w:themeColor="text1"/>
          <w:lang w:val="de-DE"/>
        </w:rPr>
        <w:t>in vielen Bereichen unserer Gesellschaft sich noch nicht etablieren konnte,</w:t>
      </w:r>
      <w:r w:rsidR="00F935ED" w:rsidRPr="00726DC0">
        <w:rPr>
          <w:color w:val="000000" w:themeColor="text1"/>
          <w:lang w:val="de-DE"/>
        </w:rPr>
        <w:t xml:space="preserve"> insbesondere wenn es</w:t>
      </w:r>
      <w:r w:rsidRPr="00726DC0">
        <w:rPr>
          <w:color w:val="000000" w:themeColor="text1"/>
          <w:lang w:val="de-DE"/>
        </w:rPr>
        <w:t xml:space="preserve"> um die über Marketingeffekte hinaus gehende Nutzung von unternehmerischen </w:t>
      </w:r>
      <w:r w:rsidR="00F935ED" w:rsidRPr="00726DC0">
        <w:rPr>
          <w:color w:val="000000" w:themeColor="text1"/>
          <w:lang w:val="de-DE"/>
        </w:rPr>
        <w:t xml:space="preserve">Nachhaltigkeitsdaten geht. </w:t>
      </w:r>
    </w:p>
    <w:p w14:paraId="275321B4" w14:textId="77777777" w:rsidR="00211F10" w:rsidRPr="00726DC0" w:rsidRDefault="00211F10" w:rsidP="000146B5">
      <w:pPr>
        <w:pStyle w:val="para"/>
        <w:jc w:val="left"/>
        <w:rPr>
          <w:color w:val="000000" w:themeColor="text1"/>
          <w:lang w:val="de-DE"/>
        </w:rPr>
      </w:pPr>
    </w:p>
    <w:p w14:paraId="32AD87B3" w14:textId="09896281" w:rsidR="00F935ED" w:rsidRPr="00726DC0" w:rsidRDefault="00F935ED" w:rsidP="000146B5">
      <w:pPr>
        <w:pStyle w:val="para"/>
        <w:jc w:val="left"/>
        <w:rPr>
          <w:color w:val="000000" w:themeColor="text1"/>
          <w:lang w:val="de-DE"/>
        </w:rPr>
      </w:pPr>
      <w:r w:rsidRPr="00726DC0">
        <w:rPr>
          <w:color w:val="000000" w:themeColor="text1"/>
          <w:lang w:val="de-DE"/>
        </w:rPr>
        <w:t>Am Ende des Artikels fassen wir die wichtigsten Aspekte noch einmal als Aufruf zum gemeinsamen Handeln zusammen:</w:t>
      </w:r>
      <w:r w:rsidR="0020123A" w:rsidRPr="00726DC0">
        <w:rPr>
          <w:color w:val="000000" w:themeColor="text1"/>
          <w:lang w:val="de-DE"/>
        </w:rPr>
        <w:br/>
      </w:r>
    </w:p>
    <w:p w14:paraId="4165C6DE" w14:textId="41667B48" w:rsidR="00F935ED" w:rsidRPr="00726DC0" w:rsidRDefault="00F935ED" w:rsidP="000146B5">
      <w:pPr>
        <w:pStyle w:val="para"/>
        <w:numPr>
          <w:ilvl w:val="0"/>
          <w:numId w:val="3"/>
        </w:numPr>
        <w:jc w:val="left"/>
        <w:rPr>
          <w:color w:val="000000" w:themeColor="text1"/>
          <w:lang w:val="de-DE"/>
        </w:rPr>
      </w:pPr>
      <w:r w:rsidRPr="00726DC0">
        <w:rPr>
          <w:color w:val="000000" w:themeColor="text1"/>
          <w:lang w:val="de-DE"/>
        </w:rPr>
        <w:t xml:space="preserve">Es geht nicht darum, ob eine zentrale oder dezentrale Datenverwaltung auf globaler Ebene umsetzbar ist, sondern vielmehr darum, </w:t>
      </w:r>
      <w:r w:rsidR="001A7F99" w:rsidRPr="00726DC0">
        <w:rPr>
          <w:color w:val="000000" w:themeColor="text1"/>
          <w:lang w:val="de-DE"/>
        </w:rPr>
        <w:t xml:space="preserve">dass </w:t>
      </w:r>
      <w:r w:rsidRPr="00726DC0">
        <w:rPr>
          <w:color w:val="000000" w:themeColor="text1"/>
          <w:lang w:val="de-DE"/>
        </w:rPr>
        <w:t>man beide Ansätze integrier</w:t>
      </w:r>
      <w:r w:rsidR="001A7F99" w:rsidRPr="00726DC0">
        <w:rPr>
          <w:color w:val="000000" w:themeColor="text1"/>
          <w:lang w:val="de-DE"/>
        </w:rPr>
        <w:t>t</w:t>
      </w:r>
      <w:r w:rsidRPr="00726DC0">
        <w:rPr>
          <w:color w:val="000000" w:themeColor="text1"/>
          <w:lang w:val="de-DE"/>
        </w:rPr>
        <w:t>.</w:t>
      </w:r>
    </w:p>
    <w:p w14:paraId="12F0B711" w14:textId="59F653A0" w:rsidR="00F935ED" w:rsidRPr="00726DC0" w:rsidRDefault="00F935ED" w:rsidP="000146B5">
      <w:pPr>
        <w:pStyle w:val="para"/>
        <w:numPr>
          <w:ilvl w:val="0"/>
          <w:numId w:val="3"/>
        </w:numPr>
        <w:jc w:val="left"/>
        <w:rPr>
          <w:color w:val="000000" w:themeColor="text1"/>
          <w:lang w:val="de-DE"/>
        </w:rPr>
      </w:pPr>
      <w:r w:rsidRPr="00726DC0">
        <w:rPr>
          <w:color w:val="000000" w:themeColor="text1"/>
          <w:lang w:val="de-DE"/>
        </w:rPr>
        <w:t>Sobald die über Organisationen hinweg zusammengeführten Nachhaltigkeitsdaten mit anderen Forschungskontexten integriert werden</w:t>
      </w:r>
      <w:r w:rsidR="00211F10" w:rsidRPr="00726DC0">
        <w:rPr>
          <w:color w:val="000000" w:themeColor="text1"/>
          <w:lang w:val="de-DE"/>
        </w:rPr>
        <w:t>,</w:t>
      </w:r>
      <w:r w:rsidRPr="00726DC0">
        <w:rPr>
          <w:color w:val="000000" w:themeColor="text1"/>
          <w:lang w:val="de-DE"/>
        </w:rPr>
        <w:t xml:space="preserve"> schaffen wir eine bisher nicht vorhandene Basis für eine systematische Untersuchung und Nachverfolgung gesellschaftlicher Entwicklungen auf Basis konkreter Messungen im globalen Maßstab.</w:t>
      </w:r>
    </w:p>
    <w:p w14:paraId="59F147E3" w14:textId="515ECFBF" w:rsidR="00F935ED" w:rsidRPr="00726DC0" w:rsidRDefault="00F935ED" w:rsidP="000146B5">
      <w:pPr>
        <w:pStyle w:val="para"/>
        <w:numPr>
          <w:ilvl w:val="0"/>
          <w:numId w:val="3"/>
        </w:numPr>
        <w:jc w:val="left"/>
        <w:rPr>
          <w:color w:val="000000" w:themeColor="text1"/>
          <w:lang w:val="de-DE"/>
        </w:rPr>
      </w:pPr>
      <w:r w:rsidRPr="00726DC0">
        <w:rPr>
          <w:color w:val="000000" w:themeColor="text1"/>
          <w:lang w:val="de-DE"/>
        </w:rPr>
        <w:t>Ein globales Problem erfordert eine globale Lösung, aber unsere Reise muss jetzt mit individuellen Aktivitäten beginnen, die schließlich in eine globale Bewegung münden.</w:t>
      </w:r>
      <w:r w:rsidR="00AE3258" w:rsidRPr="00726DC0">
        <w:rPr>
          <w:color w:val="000000" w:themeColor="text1"/>
          <w:lang w:val="de-DE"/>
        </w:rPr>
        <w:br/>
      </w:r>
    </w:p>
    <w:p w14:paraId="7637BC8A" w14:textId="2624B928" w:rsidR="001839C1" w:rsidRPr="00726DC0" w:rsidRDefault="00F935ED" w:rsidP="000146B5">
      <w:pPr>
        <w:pStyle w:val="para"/>
        <w:jc w:val="left"/>
        <w:rPr>
          <w:color w:val="000000" w:themeColor="text1"/>
          <w:lang w:val="de-DE"/>
        </w:rPr>
      </w:pPr>
      <w:r w:rsidRPr="00726DC0">
        <w:rPr>
          <w:color w:val="000000" w:themeColor="text1"/>
          <w:lang w:val="de-DE"/>
        </w:rPr>
        <w:t xml:space="preserve">Wir hoffen, dass wir mit diesen Betrachtungen </w:t>
      </w:r>
      <w:r w:rsidR="00237A26" w:rsidRPr="00726DC0">
        <w:rPr>
          <w:color w:val="000000" w:themeColor="text1"/>
          <w:lang w:val="de-DE"/>
        </w:rPr>
        <w:t>ein</w:t>
      </w:r>
      <w:r w:rsidR="00756610" w:rsidRPr="00726DC0">
        <w:rPr>
          <w:color w:val="000000" w:themeColor="text1"/>
          <w:lang w:val="de-DE"/>
        </w:rPr>
        <w:t>en</w:t>
      </w:r>
      <w:r w:rsidR="00237A26" w:rsidRPr="00726DC0">
        <w:rPr>
          <w:color w:val="000000" w:themeColor="text1"/>
          <w:lang w:val="de-DE"/>
        </w:rPr>
        <w:t xml:space="preserve"> Grundstein </w:t>
      </w:r>
      <w:r w:rsidRPr="00726DC0">
        <w:rPr>
          <w:color w:val="000000" w:themeColor="text1"/>
          <w:lang w:val="de-DE"/>
        </w:rPr>
        <w:t xml:space="preserve">für die Schaffung </w:t>
      </w:r>
      <w:r w:rsidR="00211F10" w:rsidRPr="00726DC0">
        <w:rPr>
          <w:color w:val="000000" w:themeColor="text1"/>
          <w:lang w:val="de-DE"/>
        </w:rPr>
        <w:t>eine</w:t>
      </w:r>
      <w:r w:rsidR="00211F10" w:rsidRPr="00726DC0" w:rsidDel="00CC5E79">
        <w:rPr>
          <w:color w:val="000000" w:themeColor="text1"/>
          <w:lang w:val="de-DE"/>
        </w:rPr>
        <w:t>s</w:t>
      </w:r>
      <w:r w:rsidR="00211F10" w:rsidRPr="00726DC0">
        <w:rPr>
          <w:color w:val="000000" w:themeColor="text1"/>
          <w:lang w:val="de-DE"/>
        </w:rPr>
        <w:t xml:space="preserve"> </w:t>
      </w:r>
      <w:r w:rsidR="00237A26" w:rsidRPr="00726DC0">
        <w:rPr>
          <w:color w:val="000000" w:themeColor="text1"/>
          <w:lang w:val="de-DE"/>
        </w:rPr>
        <w:t>interdisziplinär</w:t>
      </w:r>
      <w:r w:rsidR="0078698E" w:rsidRPr="00726DC0">
        <w:rPr>
          <w:color w:val="000000" w:themeColor="text1"/>
          <w:lang w:val="de-DE"/>
        </w:rPr>
        <w:t>e</w:t>
      </w:r>
      <w:r w:rsidR="00237A26" w:rsidRPr="00726DC0">
        <w:rPr>
          <w:color w:val="000000" w:themeColor="text1"/>
          <w:lang w:val="de-DE"/>
        </w:rPr>
        <w:t xml:space="preserve">n </w:t>
      </w:r>
      <w:r w:rsidR="00211F10" w:rsidRPr="00726DC0">
        <w:rPr>
          <w:color w:val="000000" w:themeColor="text1"/>
          <w:lang w:val="de-DE"/>
        </w:rPr>
        <w:t>Nachhaltigkeits</w:t>
      </w:r>
      <w:r w:rsidR="00CC5E79" w:rsidRPr="00726DC0">
        <w:rPr>
          <w:color w:val="000000" w:themeColor="text1"/>
          <w:lang w:val="de-DE"/>
        </w:rPr>
        <w:t>i</w:t>
      </w:r>
      <w:r w:rsidR="002C1C2D" w:rsidRPr="00726DC0">
        <w:rPr>
          <w:color w:val="000000" w:themeColor="text1"/>
          <w:lang w:val="de-DE"/>
        </w:rPr>
        <w:t>nitiative</w:t>
      </w:r>
      <w:r w:rsidR="00211F10" w:rsidRPr="00726DC0">
        <w:rPr>
          <w:color w:val="000000" w:themeColor="text1"/>
          <w:lang w:val="de-DE"/>
        </w:rPr>
        <w:t>, dem</w:t>
      </w:r>
      <w:r w:rsidRPr="00726DC0">
        <w:rPr>
          <w:color w:val="000000" w:themeColor="text1"/>
          <w:lang w:val="de-DE"/>
        </w:rPr>
        <w:t xml:space="preserve"> </w:t>
      </w:r>
      <w:r w:rsidRPr="00726DC0">
        <w:rPr>
          <w:i/>
          <w:iCs/>
          <w:color w:val="000000" w:themeColor="text1"/>
          <w:lang w:val="de-DE"/>
        </w:rPr>
        <w:t>Internet of Sustainability</w:t>
      </w:r>
      <w:r w:rsidR="00346075" w:rsidRPr="00726DC0">
        <w:rPr>
          <w:color w:val="000000" w:themeColor="text1"/>
          <w:lang w:val="de-DE"/>
        </w:rPr>
        <w:t>,</w:t>
      </w:r>
      <w:r w:rsidR="00237A26" w:rsidRPr="00726DC0">
        <w:rPr>
          <w:color w:val="000000" w:themeColor="text1"/>
          <w:lang w:val="de-DE"/>
        </w:rPr>
        <w:t xml:space="preserve"> legen können</w:t>
      </w:r>
      <w:r w:rsidR="003268A3" w:rsidRPr="00726DC0">
        <w:rPr>
          <w:color w:val="000000" w:themeColor="text1"/>
          <w:lang w:val="de-DE"/>
        </w:rPr>
        <w:t>.</w:t>
      </w:r>
    </w:p>
    <w:p w14:paraId="7578021F" w14:textId="4E5107B1" w:rsidR="00EA6B60" w:rsidRPr="00726DC0" w:rsidRDefault="003268A3" w:rsidP="00506260">
      <w:pPr>
        <w:pStyle w:val="para"/>
        <w:jc w:val="left"/>
        <w:rPr>
          <w:lang w:val="de-DE"/>
        </w:rPr>
      </w:pPr>
      <w:r w:rsidRPr="6D003CAF">
        <w:rPr>
          <w:color w:val="000000" w:themeColor="text1"/>
          <w:lang w:val="de-DE"/>
        </w:rPr>
        <w:t>Nach unserer Überzeugung ist die konsequente Schaffung von Transparenz i</w:t>
      </w:r>
      <w:r w:rsidR="00346075" w:rsidRPr="6D003CAF">
        <w:rPr>
          <w:color w:val="000000" w:themeColor="text1"/>
          <w:lang w:val="de-DE"/>
        </w:rPr>
        <w:t xml:space="preserve">m Bereich der </w:t>
      </w:r>
      <w:r w:rsidRPr="6D003CAF">
        <w:rPr>
          <w:color w:val="000000" w:themeColor="text1"/>
          <w:lang w:val="de-DE"/>
        </w:rPr>
        <w:t xml:space="preserve">Nachhaltigkeitsdaten eine Maxime, ein Grundrecht, </w:t>
      </w:r>
      <w:r w:rsidR="009539A0" w:rsidRPr="6D003CAF">
        <w:rPr>
          <w:color w:val="000000" w:themeColor="text1"/>
          <w:lang w:val="de-DE"/>
        </w:rPr>
        <w:t xml:space="preserve">welches </w:t>
      </w:r>
      <w:r w:rsidRPr="6D003CAF">
        <w:rPr>
          <w:color w:val="000000" w:themeColor="text1"/>
          <w:lang w:val="de-DE"/>
        </w:rPr>
        <w:t xml:space="preserve">uns alle angeht und dass es gesellschaftlich einzufordern gilt. Die Prinzipien, </w:t>
      </w:r>
      <w:r w:rsidR="101276B7" w:rsidRPr="6D003CAF">
        <w:rPr>
          <w:color w:val="000000" w:themeColor="text1"/>
          <w:lang w:val="de-DE"/>
        </w:rPr>
        <w:t>die unsere</w:t>
      </w:r>
      <w:r w:rsidRPr="6D003CAF">
        <w:rPr>
          <w:color w:val="000000" w:themeColor="text1"/>
          <w:lang w:val="de-DE"/>
        </w:rPr>
        <w:t xml:space="preserve"> Arbeit für mehr Transparenz in Nachhaltigkeitsdaten leiten, haben wir i</w:t>
      </w:r>
      <w:r w:rsidR="00F80EBB" w:rsidRPr="6D003CAF">
        <w:rPr>
          <w:color w:val="000000" w:themeColor="text1"/>
          <w:lang w:val="de-DE"/>
        </w:rPr>
        <w:t>m</w:t>
      </w:r>
      <w:r w:rsidRPr="6D003CAF">
        <w:rPr>
          <w:color w:val="000000" w:themeColor="text1"/>
          <w:lang w:val="de-DE"/>
        </w:rPr>
        <w:t xml:space="preserve"> </w:t>
      </w:r>
      <w:hyperlink r:id="rId13">
        <w:r w:rsidRPr="6D003CAF">
          <w:rPr>
            <w:rStyle w:val="Hyperlink"/>
            <w:b/>
            <w:bCs/>
            <w:i/>
            <w:iCs/>
            <w:color w:val="000000" w:themeColor="text1"/>
            <w:lang w:val="de-DE"/>
          </w:rPr>
          <w:t>Manifesto for Sustainability Data Transparency</w:t>
        </w:r>
      </w:hyperlink>
      <w:r w:rsidRPr="6D003CAF">
        <w:rPr>
          <w:color w:val="000000" w:themeColor="text1"/>
          <w:lang w:val="de-DE"/>
        </w:rPr>
        <w:t xml:space="preserve"> veröffentlicht. Wir laden Akteure aus Wissenschaft, Wirtschaft und Politik dazu ein, unsere Vision auf globaler Ebene aktiv mit Leben zu erfüllen.</w:t>
      </w:r>
    </w:p>
    <w:p w14:paraId="0C611278" w14:textId="77777777" w:rsidR="001839C1" w:rsidRPr="00726DC0" w:rsidRDefault="00990911" w:rsidP="00506260">
      <w:pPr>
        <w:pStyle w:val="heading1"/>
      </w:pPr>
      <w:r w:rsidRPr="00726DC0">
        <w:t>Literatur</w:t>
      </w:r>
    </w:p>
    <w:p w14:paraId="7714F243" w14:textId="51BA4235" w:rsidR="002315D7" w:rsidRPr="00726DC0" w:rsidRDefault="00F60F38" w:rsidP="000146B5">
      <w:pPr>
        <w:pStyle w:val="reference"/>
        <w:jc w:val="left"/>
        <w:rPr>
          <w:color w:val="000000" w:themeColor="text1"/>
        </w:rPr>
      </w:pPr>
      <w:r w:rsidRPr="00726DC0">
        <w:rPr>
          <w:color w:val="000000" w:themeColor="text1"/>
        </w:rPr>
        <w:t>Bateman, A.</w:t>
      </w:r>
      <w:r w:rsidR="00C52FEA" w:rsidRPr="00726DC0">
        <w:rPr>
          <w:color w:val="000000" w:themeColor="text1"/>
        </w:rPr>
        <w:t xml:space="preserve"> &amp; </w:t>
      </w:r>
      <w:r w:rsidRPr="00726DC0">
        <w:rPr>
          <w:color w:val="000000" w:themeColor="text1"/>
        </w:rPr>
        <w:t>Bonanni L.</w:t>
      </w:r>
      <w:r w:rsidR="00752D16" w:rsidRPr="00726DC0">
        <w:rPr>
          <w:color w:val="000000" w:themeColor="text1"/>
        </w:rPr>
        <w:t xml:space="preserve"> (2919, August)</w:t>
      </w:r>
      <w:r w:rsidR="003F241D" w:rsidRPr="00726DC0">
        <w:rPr>
          <w:color w:val="000000" w:themeColor="text1"/>
        </w:rPr>
        <w:t>.</w:t>
      </w:r>
      <w:r w:rsidR="00752D16" w:rsidRPr="00726DC0">
        <w:rPr>
          <w:color w:val="000000" w:themeColor="text1"/>
        </w:rPr>
        <w:t xml:space="preserve"> </w:t>
      </w:r>
      <w:r w:rsidRPr="00726DC0">
        <w:rPr>
          <w:color w:val="000000" w:themeColor="text1"/>
        </w:rPr>
        <w:t>What Supply Chain Transparency Really Means</w:t>
      </w:r>
      <w:r w:rsidR="003F241D" w:rsidRPr="00726DC0">
        <w:rPr>
          <w:color w:val="000000" w:themeColor="text1"/>
        </w:rPr>
        <w:t>.</w:t>
      </w:r>
      <w:r w:rsidRPr="00726DC0">
        <w:rPr>
          <w:color w:val="000000" w:themeColor="text1"/>
        </w:rPr>
        <w:t xml:space="preserve"> Harvard Business Revie</w:t>
      </w:r>
      <w:r w:rsidR="003F241D" w:rsidRPr="00726DC0">
        <w:rPr>
          <w:color w:val="000000" w:themeColor="text1"/>
        </w:rPr>
        <w:t>w</w:t>
      </w:r>
      <w:r w:rsidR="002315D7" w:rsidRPr="00726DC0">
        <w:rPr>
          <w:color w:val="000000" w:themeColor="text1"/>
        </w:rPr>
        <w:t xml:space="preserve">. </w:t>
      </w:r>
      <w:hyperlink r:id="rId14" w:history="1">
        <w:r w:rsidR="00EE7387" w:rsidRPr="00726DC0">
          <w:rPr>
            <w:rStyle w:val="Hyperlink"/>
            <w:color w:val="000000" w:themeColor="text1"/>
          </w:rPr>
          <w:t>https://hbr.org/2019/08/what-supply-chain-transparency-really-means</w:t>
        </w:r>
      </w:hyperlink>
    </w:p>
    <w:p w14:paraId="48CC836D" w14:textId="5EBAEE6F" w:rsidR="000A5199" w:rsidRPr="004E3F2F" w:rsidRDefault="000A5199" w:rsidP="000146B5">
      <w:pPr>
        <w:pStyle w:val="reference"/>
        <w:jc w:val="left"/>
        <w:rPr>
          <w:color w:val="000000" w:themeColor="text1"/>
          <w:lang w:val="de-DE"/>
        </w:rPr>
      </w:pPr>
      <w:r w:rsidRPr="00726DC0">
        <w:rPr>
          <w:color w:val="000000" w:themeColor="text1"/>
          <w:lang w:val="de-DE"/>
        </w:rPr>
        <w:t>Bundesministerium für Arbeit und Soziales</w:t>
      </w:r>
      <w:r w:rsidR="008E7B7F" w:rsidRPr="00726DC0">
        <w:rPr>
          <w:color w:val="000000" w:themeColor="text1"/>
          <w:lang w:val="de-DE"/>
        </w:rPr>
        <w:t xml:space="preserve"> (2023).</w:t>
      </w:r>
      <w:r w:rsidRPr="00726DC0">
        <w:rPr>
          <w:color w:val="000000" w:themeColor="text1"/>
          <w:lang w:val="de-DE"/>
        </w:rPr>
        <w:t xml:space="preserve"> </w:t>
      </w:r>
      <w:r w:rsidRPr="00AB2640">
        <w:rPr>
          <w:color w:val="000000" w:themeColor="text1"/>
        </w:rPr>
        <w:t>Corporate Sustainability Reporting Directive (CSRD)</w:t>
      </w:r>
      <w:r w:rsidR="008E7B7F" w:rsidRPr="00AB2640">
        <w:rPr>
          <w:color w:val="000000" w:themeColor="text1"/>
        </w:rPr>
        <w:t>.</w:t>
      </w:r>
      <w:r w:rsidRPr="00AB2640">
        <w:rPr>
          <w:color w:val="000000" w:themeColor="text1"/>
        </w:rPr>
        <w:t xml:space="preserve"> </w:t>
      </w:r>
      <w:r w:rsidRPr="00726DC0">
        <w:rPr>
          <w:color w:val="000000" w:themeColor="text1"/>
          <w:lang w:val="de-DE"/>
        </w:rPr>
        <w:t>Eine neue EU-Richtlinie zur Unternehmens-Nachhaltigkeitsberichterstattung im Überblick</w:t>
      </w:r>
      <w:r w:rsidR="008E7B7F" w:rsidRPr="00726DC0">
        <w:rPr>
          <w:color w:val="000000" w:themeColor="text1"/>
          <w:lang w:val="de-DE"/>
        </w:rPr>
        <w:t>.</w:t>
      </w:r>
      <w:r w:rsidRPr="00726DC0">
        <w:rPr>
          <w:color w:val="000000" w:themeColor="text1"/>
          <w:lang w:val="de-DE"/>
        </w:rPr>
        <w:t xml:space="preserve"> </w:t>
      </w:r>
      <w:hyperlink r:id="rId15" w:history="1">
        <w:r w:rsidR="00EE7387" w:rsidRPr="004E3F2F">
          <w:rPr>
            <w:rStyle w:val="Hyperlink"/>
            <w:color w:val="000000" w:themeColor="text1"/>
            <w:lang w:val="de-DE"/>
          </w:rPr>
          <w:t>https://www.csr-in-deutschland.de/DE/CSR-Allgemein/CSR-Politik/CSR-in-der-EU/Corporate-Sustainability-Reporting-Directive/corporate-sustainability-reporting-directive-art.html</w:t>
        </w:r>
      </w:hyperlink>
    </w:p>
    <w:p w14:paraId="21E998DD" w14:textId="72C4F66B" w:rsidR="000D4C25" w:rsidRPr="00726DC0" w:rsidRDefault="000D4C25" w:rsidP="000146B5">
      <w:pPr>
        <w:pStyle w:val="reference"/>
        <w:jc w:val="left"/>
        <w:rPr>
          <w:color w:val="000000" w:themeColor="text1"/>
          <w:lang w:val="de-DE"/>
        </w:rPr>
      </w:pPr>
      <w:r w:rsidRPr="00726DC0">
        <w:rPr>
          <w:color w:val="000000" w:themeColor="text1"/>
          <w:lang w:val="de-DE"/>
        </w:rPr>
        <w:t>Brockhoff, D</w:t>
      </w:r>
      <w:r w:rsidR="008E7B7F" w:rsidRPr="00726DC0">
        <w:rPr>
          <w:color w:val="000000" w:themeColor="text1"/>
          <w:lang w:val="de-DE"/>
        </w:rPr>
        <w:t>. &amp;</w:t>
      </w:r>
      <w:r w:rsidRPr="00726DC0">
        <w:rPr>
          <w:color w:val="000000" w:themeColor="text1"/>
          <w:lang w:val="de-DE"/>
        </w:rPr>
        <w:t xml:space="preserve"> Engelhard, G.</w:t>
      </w:r>
      <w:r w:rsidR="008E7B7F" w:rsidRPr="00726DC0">
        <w:rPr>
          <w:color w:val="000000" w:themeColor="text1"/>
          <w:lang w:val="de-DE"/>
        </w:rPr>
        <w:t xml:space="preserve"> &amp;</w:t>
      </w:r>
      <w:r w:rsidRPr="00726DC0">
        <w:rPr>
          <w:color w:val="000000" w:themeColor="text1"/>
          <w:lang w:val="de-DE"/>
        </w:rPr>
        <w:t xml:space="preserve"> Yabroudi, H.</w:t>
      </w:r>
      <w:r w:rsidR="008E7B7F" w:rsidRPr="00726DC0">
        <w:rPr>
          <w:color w:val="000000" w:themeColor="text1"/>
          <w:lang w:val="de-DE"/>
        </w:rPr>
        <w:t xml:space="preserve"> &amp;</w:t>
      </w:r>
      <w:r w:rsidRPr="00726DC0">
        <w:rPr>
          <w:color w:val="000000" w:themeColor="text1"/>
          <w:lang w:val="de-DE"/>
        </w:rPr>
        <w:t xml:space="preserve"> Karg</w:t>
      </w:r>
      <w:r w:rsidR="00C13464" w:rsidRPr="00726DC0">
        <w:rPr>
          <w:color w:val="000000" w:themeColor="text1"/>
          <w:lang w:val="de-DE"/>
        </w:rPr>
        <w:t>,</w:t>
      </w:r>
      <w:r w:rsidRPr="00726DC0">
        <w:rPr>
          <w:color w:val="000000" w:themeColor="text1"/>
          <w:lang w:val="de-DE"/>
        </w:rPr>
        <w:t xml:space="preserve"> L.</w:t>
      </w:r>
      <w:r w:rsidR="008E7B7F" w:rsidRPr="00726DC0">
        <w:rPr>
          <w:color w:val="000000" w:themeColor="text1"/>
          <w:lang w:val="de-DE"/>
        </w:rPr>
        <w:t xml:space="preserve"> </w:t>
      </w:r>
      <w:r w:rsidR="00C13464" w:rsidRPr="00726DC0">
        <w:rPr>
          <w:color w:val="000000" w:themeColor="text1"/>
          <w:lang w:val="de-DE"/>
        </w:rPr>
        <w:t xml:space="preserve">&amp; </w:t>
      </w:r>
      <w:r w:rsidRPr="00726DC0">
        <w:rPr>
          <w:color w:val="000000" w:themeColor="text1"/>
          <w:lang w:val="de-DE"/>
        </w:rPr>
        <w:t>Aschenbrenner, A.</w:t>
      </w:r>
      <w:r w:rsidR="00C13464" w:rsidRPr="00726DC0">
        <w:rPr>
          <w:color w:val="000000" w:themeColor="text1"/>
          <w:lang w:val="de-DE"/>
        </w:rPr>
        <w:t xml:space="preserve"> &amp; </w:t>
      </w:r>
      <w:r w:rsidRPr="00726DC0">
        <w:rPr>
          <w:color w:val="000000" w:themeColor="text1"/>
          <w:lang w:val="de-DE"/>
        </w:rPr>
        <w:t>Felber C.</w:t>
      </w:r>
      <w:r w:rsidR="00C13464" w:rsidRPr="00726DC0">
        <w:rPr>
          <w:color w:val="000000" w:themeColor="text1"/>
          <w:lang w:val="de-DE"/>
        </w:rPr>
        <w:t xml:space="preserve"> (2020, July).</w:t>
      </w:r>
      <w:r w:rsidR="001C2E4E" w:rsidRPr="00726DC0">
        <w:rPr>
          <w:color w:val="000000" w:themeColor="text1"/>
          <w:lang w:val="de-DE"/>
        </w:rPr>
        <w:t xml:space="preserve"> Pub</w:t>
      </w:r>
      <w:r w:rsidR="00C13464" w:rsidRPr="00726DC0">
        <w:rPr>
          <w:color w:val="000000" w:themeColor="text1"/>
          <w:lang w:val="de-DE"/>
        </w:rPr>
        <w:t>l</w:t>
      </w:r>
      <w:r w:rsidR="001C2E4E" w:rsidRPr="00726DC0">
        <w:rPr>
          <w:color w:val="000000" w:themeColor="text1"/>
          <w:lang w:val="de-DE"/>
        </w:rPr>
        <w:t>izitätspflicht zur Nachhaltigkeit. Entwicklung eines Anforderungskatalogs für einen universellen Standard (PuNa-Studie)</w:t>
      </w:r>
      <w:r w:rsidR="00C13464" w:rsidRPr="00726DC0">
        <w:rPr>
          <w:color w:val="000000" w:themeColor="text1"/>
          <w:lang w:val="de-DE"/>
        </w:rPr>
        <w:t xml:space="preserve">. </w:t>
      </w:r>
      <w:r w:rsidR="001C2E4E" w:rsidRPr="00726DC0">
        <w:rPr>
          <w:color w:val="000000" w:themeColor="text1"/>
          <w:lang w:val="de-DE"/>
        </w:rPr>
        <w:t>IASS Study.</w:t>
      </w:r>
    </w:p>
    <w:p w14:paraId="17D824FA" w14:textId="6B587345" w:rsidR="00C14378" w:rsidRPr="00726DC0" w:rsidRDefault="00C14378" w:rsidP="000146B5">
      <w:pPr>
        <w:pStyle w:val="reference"/>
        <w:jc w:val="left"/>
        <w:rPr>
          <w:color w:val="000000" w:themeColor="text1"/>
          <w:lang w:val="de-DE"/>
        </w:rPr>
      </w:pPr>
      <w:r w:rsidRPr="00726DC0">
        <w:rPr>
          <w:color w:val="000000" w:themeColor="text1"/>
          <w:lang w:val="de-DE"/>
        </w:rPr>
        <w:t>CSR News</w:t>
      </w:r>
      <w:r w:rsidR="002C1F7B" w:rsidRPr="00726DC0">
        <w:rPr>
          <w:color w:val="000000" w:themeColor="text1"/>
          <w:lang w:val="de-DE"/>
        </w:rPr>
        <w:t xml:space="preserve"> (2020, März).</w:t>
      </w:r>
      <w:r w:rsidRPr="00726DC0">
        <w:rPr>
          <w:color w:val="000000" w:themeColor="text1"/>
          <w:lang w:val="de-DE"/>
        </w:rPr>
        <w:t xml:space="preserve"> Ein PDF ist ein PDF</w:t>
      </w:r>
      <w:r w:rsidR="002C1F7B" w:rsidRPr="00726DC0">
        <w:rPr>
          <w:color w:val="000000" w:themeColor="text1"/>
          <w:lang w:val="de-DE"/>
        </w:rPr>
        <w:t xml:space="preserve">. </w:t>
      </w:r>
      <w:r w:rsidRPr="00726DC0">
        <w:rPr>
          <w:color w:val="000000" w:themeColor="text1"/>
          <w:lang w:val="de-DE"/>
        </w:rPr>
        <w:t>34. CSR-Magazin</w:t>
      </w:r>
      <w:r w:rsidR="002C1F7B" w:rsidRPr="00726DC0">
        <w:rPr>
          <w:color w:val="000000" w:themeColor="text1"/>
          <w:lang w:val="de-DE"/>
        </w:rPr>
        <w:t>.</w:t>
      </w:r>
      <w:r w:rsidRPr="00726DC0">
        <w:rPr>
          <w:color w:val="000000" w:themeColor="text1"/>
          <w:lang w:val="de-DE"/>
        </w:rPr>
        <w:t xml:space="preserve"> </w:t>
      </w:r>
      <w:hyperlink r:id="rId16" w:history="1">
        <w:r w:rsidR="00EE7387" w:rsidRPr="00726DC0">
          <w:rPr>
            <w:rStyle w:val="Hyperlink"/>
            <w:color w:val="000000" w:themeColor="text1"/>
            <w:lang w:val="de-DE"/>
          </w:rPr>
          <w:t>https://csr-news.org/2020/03/08/ein-pdf-ist-ein-pdf/</w:t>
        </w:r>
      </w:hyperlink>
    </w:p>
    <w:p w14:paraId="7CE3D92E" w14:textId="5C18833C" w:rsidR="000C4C41" w:rsidRPr="00726DC0" w:rsidRDefault="000C4C41" w:rsidP="000146B5">
      <w:pPr>
        <w:pStyle w:val="reference"/>
        <w:jc w:val="left"/>
        <w:rPr>
          <w:color w:val="000000" w:themeColor="text1"/>
        </w:rPr>
      </w:pPr>
      <w:r w:rsidRPr="00726DC0">
        <w:rPr>
          <w:color w:val="000000" w:themeColor="text1"/>
        </w:rPr>
        <w:t>De</w:t>
      </w:r>
      <w:r w:rsidR="005B5EF8" w:rsidRPr="00726DC0">
        <w:rPr>
          <w:color w:val="000000" w:themeColor="text1"/>
        </w:rPr>
        <w:t xml:space="preserve"> Villiers, C.</w:t>
      </w:r>
      <w:r w:rsidR="002C1F7B" w:rsidRPr="00726DC0">
        <w:rPr>
          <w:color w:val="000000" w:themeColor="text1"/>
        </w:rPr>
        <w:t xml:space="preserve"> &amp; </w:t>
      </w:r>
      <w:r w:rsidR="005B5EF8" w:rsidRPr="00726DC0">
        <w:rPr>
          <w:color w:val="000000" w:themeColor="text1"/>
        </w:rPr>
        <w:t>La Torre</w:t>
      </w:r>
      <w:r w:rsidR="00EA0D05" w:rsidRPr="00726DC0">
        <w:rPr>
          <w:color w:val="000000" w:themeColor="text1"/>
        </w:rPr>
        <w:t>,</w:t>
      </w:r>
      <w:r w:rsidR="005B5EF8" w:rsidRPr="00726DC0">
        <w:rPr>
          <w:color w:val="000000" w:themeColor="text1"/>
        </w:rPr>
        <w:t xml:space="preserve"> M.</w:t>
      </w:r>
      <w:r w:rsidR="002C1F7B" w:rsidRPr="00726DC0">
        <w:rPr>
          <w:color w:val="000000" w:themeColor="text1"/>
        </w:rPr>
        <w:t xml:space="preserve"> (</w:t>
      </w:r>
      <w:r w:rsidR="009E35AA" w:rsidRPr="00726DC0">
        <w:rPr>
          <w:color w:val="000000" w:themeColor="text1"/>
        </w:rPr>
        <w:t xml:space="preserve">2022, April). </w:t>
      </w:r>
      <w:r w:rsidR="005B5EF8" w:rsidRPr="00726DC0">
        <w:rPr>
          <w:color w:val="000000" w:themeColor="text1"/>
        </w:rPr>
        <w:t xml:space="preserve">The Global Reporting Initiative’s (GRI) Past, Present and Future: Critical reflections and a research agenda on sustainability reporting (standard-setting), </w:t>
      </w:r>
      <w:r w:rsidR="00123A8E" w:rsidRPr="00726DC0">
        <w:rPr>
          <w:color w:val="000000" w:themeColor="text1"/>
        </w:rPr>
        <w:t>Pacific Accouting Revie</w:t>
      </w:r>
      <w:r w:rsidR="009E35AA" w:rsidRPr="00726DC0">
        <w:rPr>
          <w:color w:val="000000" w:themeColor="text1"/>
        </w:rPr>
        <w:t>w.</w:t>
      </w:r>
    </w:p>
    <w:p w14:paraId="19B1408F" w14:textId="7249AAF6" w:rsidR="00505CAF" w:rsidRPr="00726DC0" w:rsidRDefault="00505CAF" w:rsidP="000146B5">
      <w:pPr>
        <w:pStyle w:val="reference"/>
        <w:jc w:val="left"/>
        <w:rPr>
          <w:color w:val="000000" w:themeColor="text1"/>
        </w:rPr>
      </w:pPr>
      <w:r w:rsidRPr="00726DC0">
        <w:rPr>
          <w:color w:val="000000" w:themeColor="text1"/>
        </w:rPr>
        <w:t>Deloitt</w:t>
      </w:r>
      <w:r w:rsidR="00A60109" w:rsidRPr="00726DC0">
        <w:rPr>
          <w:color w:val="000000" w:themeColor="text1"/>
        </w:rPr>
        <w:t>e (2023).</w:t>
      </w:r>
      <w:r w:rsidR="0026189A" w:rsidRPr="00726DC0">
        <w:rPr>
          <w:color w:val="000000" w:themeColor="text1"/>
        </w:rPr>
        <w:t xml:space="preserve"> Conscious Consumerism. Understanding the dilemmas of today’s customers</w:t>
      </w:r>
      <w:r w:rsidR="006D4B93" w:rsidRPr="00726DC0">
        <w:rPr>
          <w:color w:val="000000" w:themeColor="text1"/>
        </w:rPr>
        <w:t>.</w:t>
      </w:r>
    </w:p>
    <w:p w14:paraId="5D53466A" w14:textId="4C2A3C58" w:rsidR="00091FFC" w:rsidRPr="00726DC0" w:rsidRDefault="00091FFC" w:rsidP="000146B5">
      <w:pPr>
        <w:pStyle w:val="reference"/>
        <w:jc w:val="left"/>
        <w:rPr>
          <w:color w:val="000000" w:themeColor="text1"/>
        </w:rPr>
      </w:pPr>
      <w:r w:rsidRPr="00726DC0">
        <w:rPr>
          <w:color w:val="000000" w:themeColor="text1"/>
        </w:rPr>
        <w:t>Ecolytiq/ Organisation for Conscious Consumerism</w:t>
      </w:r>
      <w:r w:rsidR="009856C7" w:rsidRPr="00726DC0">
        <w:rPr>
          <w:color w:val="000000" w:themeColor="text1"/>
        </w:rPr>
        <w:t xml:space="preserve"> (</w:t>
      </w:r>
      <w:r w:rsidR="008943D8" w:rsidRPr="00726DC0">
        <w:rPr>
          <w:color w:val="000000" w:themeColor="text1"/>
        </w:rPr>
        <w:t>2023, October).</w:t>
      </w:r>
      <w:r w:rsidRPr="00726DC0">
        <w:rPr>
          <w:color w:val="000000" w:themeColor="text1"/>
        </w:rPr>
        <w:t xml:space="preserve"> The Internet of Sustainability. A Whitepaper</w:t>
      </w:r>
      <w:r w:rsidR="00FD005E">
        <w:rPr>
          <w:color w:val="000000" w:themeColor="text1"/>
        </w:rPr>
        <w:t xml:space="preserve">, </w:t>
      </w:r>
      <w:r w:rsidR="00FD005E" w:rsidRPr="00FD005E">
        <w:rPr>
          <w:color w:val="000000" w:themeColor="text1"/>
        </w:rPr>
        <w:t>https://conscious-consumerism.com/concept-papers/</w:t>
      </w:r>
    </w:p>
    <w:p w14:paraId="29A9ADDE" w14:textId="63C13AC2" w:rsidR="001D133A" w:rsidRPr="00726DC0" w:rsidRDefault="001D133A" w:rsidP="000146B5">
      <w:pPr>
        <w:pStyle w:val="reference"/>
        <w:jc w:val="left"/>
        <w:rPr>
          <w:color w:val="000000" w:themeColor="text1"/>
        </w:rPr>
      </w:pPr>
      <w:r w:rsidRPr="00726DC0">
        <w:rPr>
          <w:color w:val="000000" w:themeColor="text1"/>
        </w:rPr>
        <w:t>European Commission</w:t>
      </w:r>
      <w:r w:rsidR="008943D8" w:rsidRPr="00726DC0">
        <w:rPr>
          <w:color w:val="000000" w:themeColor="text1"/>
        </w:rPr>
        <w:t xml:space="preserve"> (2023, July).</w:t>
      </w:r>
      <w:r w:rsidRPr="00726DC0">
        <w:rPr>
          <w:color w:val="000000" w:themeColor="text1"/>
        </w:rPr>
        <w:t xml:space="preserve"> Questions and Answers on the Adoption of European Sustainability Reporting Standards.</w:t>
      </w:r>
    </w:p>
    <w:p w14:paraId="2893D9F6" w14:textId="4F8EB83D" w:rsidR="00E71408" w:rsidRPr="00726DC0" w:rsidRDefault="00E71408" w:rsidP="000146B5">
      <w:pPr>
        <w:pStyle w:val="reference"/>
        <w:jc w:val="left"/>
        <w:rPr>
          <w:color w:val="000000" w:themeColor="text1"/>
          <w:lang w:val="de-DE"/>
        </w:rPr>
      </w:pPr>
      <w:r w:rsidRPr="00726DC0">
        <w:rPr>
          <w:color w:val="000000" w:themeColor="text1"/>
          <w:lang w:val="de-DE"/>
        </w:rPr>
        <w:t>Europäischer Rechnungshof</w:t>
      </w:r>
      <w:r w:rsidR="00F22FDF" w:rsidRPr="00726DC0">
        <w:rPr>
          <w:color w:val="000000" w:themeColor="text1"/>
          <w:lang w:val="de-DE"/>
        </w:rPr>
        <w:t xml:space="preserve"> (2019, Juni). </w:t>
      </w:r>
      <w:r w:rsidR="0069736B" w:rsidRPr="00726DC0">
        <w:rPr>
          <w:color w:val="000000" w:themeColor="text1"/>
          <w:lang w:val="de-DE"/>
        </w:rPr>
        <w:t>Schnellanalyse (Rapid Case Review), Nachhaltigkeitsberichtserstattung: eine Bestandsaufnahme bei den Organen, Einrichtungen und Agenturen der EU.</w:t>
      </w:r>
    </w:p>
    <w:p w14:paraId="0587ED30" w14:textId="0971BD43" w:rsidR="00156605" w:rsidRPr="00726DC0" w:rsidRDefault="00156605" w:rsidP="000146B5">
      <w:pPr>
        <w:pStyle w:val="reference"/>
        <w:jc w:val="left"/>
        <w:rPr>
          <w:color w:val="000000" w:themeColor="text1"/>
          <w:lang w:val="de-DE"/>
        </w:rPr>
      </w:pPr>
      <w:r w:rsidRPr="00726DC0">
        <w:rPr>
          <w:color w:val="000000" w:themeColor="text1"/>
          <w:lang w:val="de-DE"/>
        </w:rPr>
        <w:t>EY Ernst &amp; Young</w:t>
      </w:r>
      <w:r w:rsidR="00A41713" w:rsidRPr="00726DC0">
        <w:rPr>
          <w:color w:val="000000" w:themeColor="text1"/>
          <w:lang w:val="de-DE"/>
        </w:rPr>
        <w:t xml:space="preserve"> (2021). </w:t>
      </w:r>
      <w:r w:rsidR="00170417" w:rsidRPr="00726DC0">
        <w:rPr>
          <w:color w:val="000000" w:themeColor="text1"/>
          <w:lang w:val="de-DE"/>
        </w:rPr>
        <w:t>Warum Nachhaltigkeitsdaten das neue Platin sind,</w:t>
      </w:r>
      <w:r w:rsidR="00A41713" w:rsidRPr="00726DC0">
        <w:rPr>
          <w:color w:val="000000" w:themeColor="text1"/>
          <w:lang w:val="de-DE"/>
        </w:rPr>
        <w:t xml:space="preserve"> </w:t>
      </w:r>
      <w:hyperlink r:id="rId17" w:history="1">
        <w:r w:rsidR="00EE7387" w:rsidRPr="00726DC0">
          <w:rPr>
            <w:rStyle w:val="Hyperlink"/>
            <w:color w:val="000000" w:themeColor="text1"/>
            <w:lang w:val="de-DE"/>
          </w:rPr>
          <w:t>https://www.ey.com/de_de/decarbonization/warum-nachhaltigkeitsdaten-das-neue-platin-sind</w:t>
        </w:r>
      </w:hyperlink>
    </w:p>
    <w:p w14:paraId="49D9083A" w14:textId="4657AF33" w:rsidR="00D37FA4" w:rsidRPr="00726DC0" w:rsidRDefault="00D37FA4" w:rsidP="000146B5">
      <w:pPr>
        <w:pStyle w:val="reference"/>
        <w:jc w:val="left"/>
        <w:rPr>
          <w:color w:val="000000" w:themeColor="text1"/>
        </w:rPr>
      </w:pPr>
      <w:r w:rsidRPr="00726DC0">
        <w:rPr>
          <w:color w:val="000000" w:themeColor="text1"/>
        </w:rPr>
        <w:t>Goldstein</w:t>
      </w:r>
      <w:r w:rsidR="00A23B5D" w:rsidRPr="00726DC0">
        <w:rPr>
          <w:color w:val="000000" w:themeColor="text1"/>
        </w:rPr>
        <w:t>,</w:t>
      </w:r>
      <w:r w:rsidRPr="00726DC0">
        <w:rPr>
          <w:color w:val="000000" w:themeColor="text1"/>
        </w:rPr>
        <w:t xml:space="preserve"> J.</w:t>
      </w:r>
      <w:r w:rsidR="00F37FA8" w:rsidRPr="00726DC0">
        <w:rPr>
          <w:color w:val="000000" w:themeColor="text1"/>
        </w:rPr>
        <w:t xml:space="preserve"> (1999, March).</w:t>
      </w:r>
      <w:r w:rsidRPr="00726DC0">
        <w:rPr>
          <w:color w:val="000000" w:themeColor="text1"/>
        </w:rPr>
        <w:t xml:space="preserve"> Emergence as a Construct: History and issues</w:t>
      </w:r>
      <w:r w:rsidR="00F37FA8" w:rsidRPr="00726DC0">
        <w:rPr>
          <w:color w:val="000000" w:themeColor="text1"/>
        </w:rPr>
        <w:t>.</w:t>
      </w:r>
      <w:r w:rsidRPr="00726DC0">
        <w:rPr>
          <w:color w:val="000000" w:themeColor="text1"/>
        </w:rPr>
        <w:t xml:space="preserve"> Emergence 1, 49-72.</w:t>
      </w:r>
    </w:p>
    <w:p w14:paraId="57B85FA5" w14:textId="51E1A6EA" w:rsidR="00D72919" w:rsidRPr="00726DC0" w:rsidRDefault="00D72919" w:rsidP="000146B5">
      <w:pPr>
        <w:pStyle w:val="reference"/>
        <w:jc w:val="left"/>
        <w:rPr>
          <w:color w:val="000000" w:themeColor="text1"/>
        </w:rPr>
      </w:pPr>
      <w:r w:rsidRPr="00726DC0">
        <w:rPr>
          <w:color w:val="000000" w:themeColor="text1"/>
        </w:rPr>
        <w:t>Global Reporting Initiative</w:t>
      </w:r>
      <w:r w:rsidR="004D6119" w:rsidRPr="00726DC0">
        <w:rPr>
          <w:color w:val="000000" w:themeColor="text1"/>
        </w:rPr>
        <w:t xml:space="preserve"> (2022).</w:t>
      </w:r>
      <w:r w:rsidRPr="00726DC0">
        <w:rPr>
          <w:color w:val="000000" w:themeColor="text1"/>
        </w:rPr>
        <w:t xml:space="preserve"> About GRI</w:t>
      </w:r>
      <w:r w:rsidR="00CD2649" w:rsidRPr="00726DC0">
        <w:rPr>
          <w:color w:val="000000" w:themeColor="text1"/>
        </w:rPr>
        <w:t xml:space="preserve">, </w:t>
      </w:r>
      <w:r w:rsidR="0095651F" w:rsidRPr="00726DC0">
        <w:rPr>
          <w:color w:val="000000" w:themeColor="text1"/>
        </w:rPr>
        <w:t>https://www.globalreporting.org/</w:t>
      </w:r>
      <w:r w:rsidR="0095651F" w:rsidRPr="00726DC0" w:rsidDel="0095651F">
        <w:rPr>
          <w:color w:val="000000" w:themeColor="text1"/>
        </w:rPr>
        <w:t xml:space="preserve"> </w:t>
      </w:r>
    </w:p>
    <w:p w14:paraId="12A658A2" w14:textId="5B5FB1B8" w:rsidR="005B2EFC" w:rsidRPr="00726DC0" w:rsidRDefault="005B2EFC" w:rsidP="000146B5">
      <w:pPr>
        <w:pStyle w:val="reference"/>
        <w:jc w:val="left"/>
        <w:rPr>
          <w:color w:val="000000" w:themeColor="text1"/>
          <w:lang w:val="de-DE"/>
        </w:rPr>
      </w:pPr>
      <w:r w:rsidRPr="00AB2640">
        <w:rPr>
          <w:color w:val="000000" w:themeColor="text1"/>
          <w:lang w:val="de-DE"/>
        </w:rPr>
        <w:t>GRI 101</w:t>
      </w:r>
      <w:r w:rsidR="00B6049C" w:rsidRPr="00AB2640">
        <w:rPr>
          <w:color w:val="000000" w:themeColor="text1"/>
          <w:lang w:val="de-DE"/>
        </w:rPr>
        <w:t xml:space="preserve"> (2016).</w:t>
      </w:r>
      <w:r w:rsidRPr="00AB2640">
        <w:rPr>
          <w:color w:val="000000" w:themeColor="text1"/>
          <w:lang w:val="de-DE"/>
        </w:rPr>
        <w:t xml:space="preserve"> </w:t>
      </w:r>
      <w:r w:rsidRPr="00726DC0">
        <w:rPr>
          <w:color w:val="000000" w:themeColor="text1"/>
          <w:lang w:val="de-DE"/>
        </w:rPr>
        <w:t>Grundlagen</w:t>
      </w:r>
      <w:r w:rsidR="00713F80" w:rsidRPr="00726DC0">
        <w:rPr>
          <w:color w:val="000000" w:themeColor="text1"/>
          <w:lang w:val="de-DE"/>
        </w:rPr>
        <w:t xml:space="preserve">. </w:t>
      </w:r>
      <w:hyperlink r:id="rId18" w:history="1">
        <w:r w:rsidR="00EE7387" w:rsidRPr="00726DC0">
          <w:rPr>
            <w:rStyle w:val="Hyperlink"/>
            <w:color w:val="000000" w:themeColor="text1"/>
            <w:lang w:val="de-DE"/>
          </w:rPr>
          <w:t>https://www.globalreporting.org/standards/media/1671/german-gri-101-foundation-2016.pdf</w:t>
        </w:r>
      </w:hyperlink>
    </w:p>
    <w:p w14:paraId="3CE8A783" w14:textId="5216B641" w:rsidR="002442A9" w:rsidRPr="00726DC0" w:rsidRDefault="002442A9" w:rsidP="000146B5">
      <w:pPr>
        <w:pStyle w:val="reference"/>
        <w:jc w:val="left"/>
        <w:rPr>
          <w:color w:val="000000" w:themeColor="text1"/>
        </w:rPr>
      </w:pPr>
      <w:r w:rsidRPr="00726DC0">
        <w:rPr>
          <w:color w:val="000000" w:themeColor="text1"/>
        </w:rPr>
        <w:t>Hermundsdottir, F.</w:t>
      </w:r>
      <w:r w:rsidR="00713F80" w:rsidRPr="00726DC0">
        <w:rPr>
          <w:color w:val="000000" w:themeColor="text1"/>
        </w:rPr>
        <w:t xml:space="preserve"> &amp; </w:t>
      </w:r>
      <w:r w:rsidRPr="00726DC0">
        <w:rPr>
          <w:color w:val="000000" w:themeColor="text1"/>
        </w:rPr>
        <w:t>Aspel</w:t>
      </w:r>
      <w:r w:rsidR="00713F80" w:rsidRPr="00726DC0">
        <w:rPr>
          <w:color w:val="000000" w:themeColor="text1"/>
        </w:rPr>
        <w:t>und</w:t>
      </w:r>
      <w:r w:rsidRPr="00726DC0">
        <w:rPr>
          <w:color w:val="000000" w:themeColor="text1"/>
        </w:rPr>
        <w:t xml:space="preserve"> A.</w:t>
      </w:r>
      <w:r w:rsidR="00713F80" w:rsidRPr="00726DC0">
        <w:rPr>
          <w:color w:val="000000" w:themeColor="text1"/>
        </w:rPr>
        <w:t xml:space="preserve"> (2021, January). </w:t>
      </w:r>
      <w:r w:rsidRPr="00726DC0">
        <w:rPr>
          <w:color w:val="000000" w:themeColor="text1"/>
        </w:rPr>
        <w:t>Sustainability innovations and firm competitiveness: A review</w:t>
      </w:r>
      <w:r w:rsidR="00713F80" w:rsidRPr="00726DC0">
        <w:rPr>
          <w:color w:val="000000" w:themeColor="text1"/>
        </w:rPr>
        <w:t xml:space="preserve">. </w:t>
      </w:r>
      <w:r w:rsidRPr="00726DC0">
        <w:rPr>
          <w:color w:val="000000" w:themeColor="text1"/>
        </w:rPr>
        <w:t>Journal of Cleaner Production</w:t>
      </w:r>
      <w:r w:rsidR="00EB7571" w:rsidRPr="00726DC0">
        <w:rPr>
          <w:color w:val="000000" w:themeColor="text1"/>
        </w:rPr>
        <w:t>.</w:t>
      </w:r>
      <w:r w:rsidRPr="00726DC0">
        <w:rPr>
          <w:color w:val="000000" w:themeColor="text1"/>
        </w:rPr>
        <w:t xml:space="preserve"> Vol. 280</w:t>
      </w:r>
      <w:r w:rsidR="00EB7571" w:rsidRPr="00726DC0">
        <w:rPr>
          <w:color w:val="000000" w:themeColor="text1"/>
        </w:rPr>
        <w:t xml:space="preserve">. </w:t>
      </w:r>
      <w:r w:rsidR="002537F0" w:rsidRPr="00726DC0">
        <w:rPr>
          <w:color w:val="000000" w:themeColor="text1"/>
        </w:rPr>
        <w:t>Part 1.</w:t>
      </w:r>
      <w:r w:rsidR="00EB7571" w:rsidRPr="00726DC0">
        <w:rPr>
          <w:color w:val="000000" w:themeColor="text1"/>
        </w:rPr>
        <w:t xml:space="preserve"> </w:t>
      </w:r>
      <w:hyperlink r:id="rId19" w:history="1">
        <w:r w:rsidR="00EE7387" w:rsidRPr="00726DC0">
          <w:rPr>
            <w:rStyle w:val="Hyperlink"/>
            <w:color w:val="000000" w:themeColor="text1"/>
          </w:rPr>
          <w:t>https://www.sciencedirect.com/science/article/pii/S0959652620347594</w:t>
        </w:r>
      </w:hyperlink>
    </w:p>
    <w:p w14:paraId="14768A45" w14:textId="77DE822A" w:rsidR="00CA79F3" w:rsidRPr="00726DC0" w:rsidRDefault="00CA79F3" w:rsidP="000146B5">
      <w:pPr>
        <w:pStyle w:val="reference"/>
        <w:jc w:val="left"/>
        <w:rPr>
          <w:color w:val="000000" w:themeColor="text1"/>
          <w:lang w:val="de-DE"/>
        </w:rPr>
      </w:pPr>
      <w:r w:rsidRPr="00726DC0">
        <w:rPr>
          <w:color w:val="000000" w:themeColor="text1"/>
          <w:lang w:val="de-DE"/>
        </w:rPr>
        <w:t>Hofmann, J.</w:t>
      </w:r>
      <w:r w:rsidR="00EB7571" w:rsidRPr="00726DC0">
        <w:rPr>
          <w:color w:val="000000" w:themeColor="text1"/>
          <w:lang w:val="de-DE"/>
        </w:rPr>
        <w:t xml:space="preserve"> &amp;</w:t>
      </w:r>
      <w:r w:rsidRPr="00726DC0">
        <w:rPr>
          <w:color w:val="000000" w:themeColor="text1"/>
          <w:lang w:val="de-DE"/>
        </w:rPr>
        <w:t xml:space="preserve"> Ricci, C.</w:t>
      </w:r>
      <w:r w:rsidR="00EB7571" w:rsidRPr="00726DC0">
        <w:rPr>
          <w:color w:val="000000" w:themeColor="text1"/>
          <w:lang w:val="de-DE"/>
        </w:rPr>
        <w:t xml:space="preserve"> &amp; </w:t>
      </w:r>
      <w:r w:rsidRPr="00726DC0">
        <w:rPr>
          <w:color w:val="000000" w:themeColor="text1"/>
          <w:lang w:val="de-DE"/>
        </w:rPr>
        <w:t>Kleinewefers</w:t>
      </w:r>
      <w:r w:rsidR="00EB7571" w:rsidRPr="00726DC0">
        <w:rPr>
          <w:color w:val="000000" w:themeColor="text1"/>
          <w:lang w:val="de-DE"/>
        </w:rPr>
        <w:t>,</w:t>
      </w:r>
      <w:r w:rsidRPr="00726DC0">
        <w:rPr>
          <w:color w:val="000000" w:themeColor="text1"/>
          <w:lang w:val="de-DE"/>
        </w:rPr>
        <w:t xml:space="preserve"> C.</w:t>
      </w:r>
      <w:r w:rsidR="00EB7571" w:rsidRPr="00726DC0">
        <w:rPr>
          <w:color w:val="000000" w:themeColor="text1"/>
          <w:lang w:val="de-DE"/>
        </w:rPr>
        <w:t xml:space="preserve"> &amp;</w:t>
      </w:r>
      <w:r w:rsidRPr="00726DC0">
        <w:rPr>
          <w:color w:val="000000" w:themeColor="text1"/>
          <w:lang w:val="de-DE"/>
        </w:rPr>
        <w:t xml:space="preserve"> Laurenzano</w:t>
      </w:r>
      <w:r w:rsidR="00EB7571" w:rsidRPr="00726DC0">
        <w:rPr>
          <w:color w:val="000000" w:themeColor="text1"/>
          <w:lang w:val="de-DE"/>
        </w:rPr>
        <w:t>,</w:t>
      </w:r>
      <w:r w:rsidRPr="00726DC0">
        <w:rPr>
          <w:color w:val="000000" w:themeColor="text1"/>
          <w:lang w:val="de-DE"/>
        </w:rPr>
        <w:t xml:space="preserve"> A.</w:t>
      </w:r>
      <w:r w:rsidR="00EB7571" w:rsidRPr="00726DC0">
        <w:rPr>
          <w:color w:val="000000" w:themeColor="text1"/>
          <w:lang w:val="de-DE"/>
        </w:rPr>
        <w:t xml:space="preserve"> (2023 Februar). </w:t>
      </w:r>
      <w:r w:rsidRPr="00726DC0">
        <w:rPr>
          <w:color w:val="000000" w:themeColor="text1"/>
          <w:lang w:val="de-DE"/>
        </w:rPr>
        <w:t>Doppelte Transformation. Metastudie – Synopse des aktuellen Forschungsstands</w:t>
      </w:r>
      <w:r w:rsidR="00561F63" w:rsidRPr="00726DC0">
        <w:rPr>
          <w:color w:val="000000" w:themeColor="text1"/>
          <w:lang w:val="de-DE"/>
        </w:rPr>
        <w:t>.</w:t>
      </w:r>
      <w:r w:rsidRPr="00726DC0">
        <w:rPr>
          <w:color w:val="000000" w:themeColor="text1"/>
          <w:lang w:val="de-DE"/>
        </w:rPr>
        <w:t xml:space="preserve"> Bertelsmann Stiftung.</w:t>
      </w:r>
    </w:p>
    <w:p w14:paraId="59587D14" w14:textId="32AC2ABA" w:rsidR="00CC0BE8" w:rsidRPr="00AB2640" w:rsidRDefault="00CC0BE8" w:rsidP="000146B5">
      <w:pPr>
        <w:pStyle w:val="reference"/>
        <w:jc w:val="left"/>
        <w:rPr>
          <w:color w:val="000000" w:themeColor="text1"/>
          <w:lang w:val="de-DE"/>
        </w:rPr>
      </w:pPr>
      <w:r w:rsidRPr="00726DC0">
        <w:rPr>
          <w:color w:val="000000" w:themeColor="text1"/>
          <w:lang w:val="de-DE"/>
        </w:rPr>
        <w:t>Illiadis, A.</w:t>
      </w:r>
      <w:r w:rsidR="00EF3237" w:rsidRPr="00726DC0">
        <w:rPr>
          <w:color w:val="000000" w:themeColor="text1"/>
          <w:lang w:val="de-DE"/>
        </w:rPr>
        <w:t xml:space="preserve"> &amp; </w:t>
      </w:r>
      <w:r w:rsidRPr="00726DC0">
        <w:rPr>
          <w:color w:val="000000" w:themeColor="text1"/>
          <w:lang w:val="de-DE"/>
        </w:rPr>
        <w:t>Acker, A.</w:t>
      </w:r>
      <w:r w:rsidR="00EF3237" w:rsidRPr="00726DC0">
        <w:rPr>
          <w:color w:val="000000" w:themeColor="text1"/>
          <w:lang w:val="de-DE"/>
        </w:rPr>
        <w:t xml:space="preserve"> &amp;</w:t>
      </w:r>
      <w:r w:rsidRPr="00726DC0">
        <w:rPr>
          <w:color w:val="000000" w:themeColor="text1"/>
          <w:lang w:val="de-DE"/>
        </w:rPr>
        <w:t xml:space="preserve"> Stevens</w:t>
      </w:r>
      <w:r w:rsidR="00EF3237" w:rsidRPr="00726DC0">
        <w:rPr>
          <w:color w:val="000000" w:themeColor="text1"/>
          <w:lang w:val="de-DE"/>
        </w:rPr>
        <w:t>,</w:t>
      </w:r>
      <w:r w:rsidRPr="00726DC0">
        <w:rPr>
          <w:color w:val="000000" w:themeColor="text1"/>
          <w:lang w:val="de-DE"/>
        </w:rPr>
        <w:t xml:space="preserve"> W. </w:t>
      </w:r>
      <w:r w:rsidR="00EF3237" w:rsidRPr="00726DC0">
        <w:rPr>
          <w:color w:val="000000" w:themeColor="text1"/>
          <w:lang w:val="de-DE"/>
        </w:rPr>
        <w:t xml:space="preserve">&amp; </w:t>
      </w:r>
      <w:r w:rsidRPr="00726DC0">
        <w:rPr>
          <w:color w:val="000000" w:themeColor="text1"/>
          <w:lang w:val="de-DE"/>
        </w:rPr>
        <w:t>Kavakli</w:t>
      </w:r>
      <w:r w:rsidR="00EF3237" w:rsidRPr="00726DC0">
        <w:rPr>
          <w:color w:val="000000" w:themeColor="text1"/>
          <w:lang w:val="de-DE"/>
        </w:rPr>
        <w:t>,</w:t>
      </w:r>
      <w:r w:rsidRPr="00726DC0">
        <w:rPr>
          <w:color w:val="000000" w:themeColor="text1"/>
          <w:lang w:val="de-DE"/>
        </w:rPr>
        <w:t xml:space="preserve"> B.</w:t>
      </w:r>
      <w:r w:rsidR="00691567" w:rsidRPr="00726DC0">
        <w:rPr>
          <w:color w:val="000000" w:themeColor="text1"/>
          <w:lang w:val="de-DE"/>
        </w:rPr>
        <w:t xml:space="preserve"> (2023, Februar)</w:t>
      </w:r>
      <w:r w:rsidR="00C952C9" w:rsidRPr="00726DC0">
        <w:rPr>
          <w:color w:val="000000" w:themeColor="text1"/>
          <w:lang w:val="de-DE"/>
        </w:rPr>
        <w:t>.</w:t>
      </w:r>
      <w:r w:rsidRPr="00726DC0">
        <w:rPr>
          <w:color w:val="000000" w:themeColor="text1"/>
          <w:lang w:val="de-DE"/>
        </w:rPr>
        <w:t xml:space="preserve"> </w:t>
      </w:r>
      <w:r w:rsidRPr="00726DC0">
        <w:rPr>
          <w:color w:val="000000" w:themeColor="text1"/>
        </w:rPr>
        <w:t>One Schema to Rule them All: How Schema.org Models The World of Search</w:t>
      </w:r>
      <w:r w:rsidR="00C952C9" w:rsidRPr="00726DC0">
        <w:rPr>
          <w:color w:val="000000" w:themeColor="text1"/>
        </w:rPr>
        <w:t>.</w:t>
      </w:r>
      <w:r w:rsidRPr="00726DC0">
        <w:rPr>
          <w:color w:val="000000" w:themeColor="text1"/>
        </w:rPr>
        <w:t xml:space="preserve"> </w:t>
      </w:r>
      <w:r w:rsidR="00A40F37" w:rsidRPr="00AB2640">
        <w:rPr>
          <w:color w:val="000000" w:themeColor="text1"/>
          <w:lang w:val="de-DE"/>
        </w:rPr>
        <w:t>Journal of the Association for Information</w:t>
      </w:r>
      <w:r w:rsidR="0012221B" w:rsidRPr="00AB2640">
        <w:rPr>
          <w:color w:val="000000" w:themeColor="text1"/>
          <w:lang w:val="de-DE"/>
        </w:rPr>
        <w:t xml:space="preserve"> Science and Technology.</w:t>
      </w:r>
    </w:p>
    <w:p w14:paraId="4EA7ACFB" w14:textId="3CBCB760" w:rsidR="006E31E4" w:rsidRPr="00AB2640" w:rsidRDefault="006E31E4" w:rsidP="000146B5">
      <w:pPr>
        <w:pStyle w:val="reference"/>
        <w:jc w:val="left"/>
        <w:rPr>
          <w:color w:val="000000" w:themeColor="text1"/>
        </w:rPr>
      </w:pPr>
      <w:r w:rsidRPr="00726DC0">
        <w:rPr>
          <w:color w:val="000000" w:themeColor="text1"/>
          <w:lang w:val="de-DE"/>
        </w:rPr>
        <w:t>Iöw Institut für ökologische Wirtschaftsforschung und future e.V. – verantwortung unternehmen (Hrsg.)</w:t>
      </w:r>
      <w:r w:rsidR="006C42D1" w:rsidRPr="00726DC0">
        <w:rPr>
          <w:color w:val="000000" w:themeColor="text1"/>
          <w:lang w:val="de-DE"/>
        </w:rPr>
        <w:t xml:space="preserve"> </w:t>
      </w:r>
      <w:r w:rsidR="006C42D1" w:rsidRPr="00AB2640">
        <w:rPr>
          <w:color w:val="000000" w:themeColor="text1"/>
        </w:rPr>
        <w:t>(2022, Juli)</w:t>
      </w:r>
      <w:r w:rsidRPr="00AB2640">
        <w:rPr>
          <w:color w:val="000000" w:themeColor="text1"/>
        </w:rPr>
        <w:t xml:space="preserve">. CSR-Reporting in Deutschland 2021. </w:t>
      </w:r>
    </w:p>
    <w:p w14:paraId="451DE923" w14:textId="4CD503E1" w:rsidR="00380225" w:rsidRPr="00726DC0" w:rsidRDefault="00380225" w:rsidP="000146B5">
      <w:pPr>
        <w:pStyle w:val="reference"/>
        <w:jc w:val="left"/>
        <w:rPr>
          <w:color w:val="000000" w:themeColor="text1"/>
        </w:rPr>
      </w:pPr>
      <w:r w:rsidRPr="00726DC0">
        <w:rPr>
          <w:color w:val="000000" w:themeColor="text1"/>
        </w:rPr>
        <w:t>KPMG</w:t>
      </w:r>
      <w:r w:rsidR="00021C09" w:rsidRPr="00726DC0">
        <w:rPr>
          <w:color w:val="000000" w:themeColor="text1"/>
        </w:rPr>
        <w:t xml:space="preserve"> (2022).</w:t>
      </w:r>
      <w:r w:rsidRPr="00726DC0">
        <w:rPr>
          <w:color w:val="000000" w:themeColor="text1"/>
        </w:rPr>
        <w:t xml:space="preserve"> Big shifts, small steps</w:t>
      </w:r>
      <w:r w:rsidR="00021C09" w:rsidRPr="00726DC0">
        <w:rPr>
          <w:color w:val="000000" w:themeColor="text1"/>
        </w:rPr>
        <w:t xml:space="preserve">. </w:t>
      </w:r>
      <w:r w:rsidRPr="00726DC0">
        <w:rPr>
          <w:color w:val="000000" w:themeColor="text1"/>
        </w:rPr>
        <w:t>Survey of Sustainability Reportin</w:t>
      </w:r>
      <w:r w:rsidR="00021C09" w:rsidRPr="00726DC0">
        <w:rPr>
          <w:color w:val="000000" w:themeColor="text1"/>
        </w:rPr>
        <w:t>g</w:t>
      </w:r>
      <w:r w:rsidRPr="00726DC0">
        <w:rPr>
          <w:color w:val="000000" w:themeColor="text1"/>
        </w:rPr>
        <w:t>.</w:t>
      </w:r>
      <w:r w:rsidR="001A1D08" w:rsidRPr="00726DC0">
        <w:rPr>
          <w:color w:val="000000" w:themeColor="text1"/>
        </w:rPr>
        <w:t xml:space="preserve"> </w:t>
      </w:r>
      <w:hyperlink r:id="rId20" w:history="1">
        <w:r w:rsidR="00923CBE" w:rsidRPr="00726DC0">
          <w:rPr>
            <w:rStyle w:val="Hyperlink"/>
            <w:color w:val="000000" w:themeColor="text1"/>
          </w:rPr>
          <w:t>https://kpmg.com/xx/en/home/insights/2022/09/survey-of-sustainability-reporting-2022.html</w:t>
        </w:r>
      </w:hyperlink>
    </w:p>
    <w:p w14:paraId="7043C684" w14:textId="77777777" w:rsidR="00923CBE" w:rsidRPr="00726DC0" w:rsidRDefault="00923CBE" w:rsidP="000146B5">
      <w:pPr>
        <w:pStyle w:val="reference"/>
        <w:jc w:val="left"/>
        <w:rPr>
          <w:color w:val="000000" w:themeColor="text1"/>
        </w:rPr>
      </w:pPr>
    </w:p>
    <w:p w14:paraId="770BEE44" w14:textId="0C1C173A" w:rsidR="00921BA1" w:rsidRPr="00726DC0" w:rsidRDefault="00921BA1" w:rsidP="000146B5">
      <w:pPr>
        <w:pStyle w:val="reference"/>
        <w:jc w:val="left"/>
        <w:rPr>
          <w:color w:val="000000" w:themeColor="text1"/>
        </w:rPr>
      </w:pPr>
      <w:r w:rsidRPr="00726DC0">
        <w:rPr>
          <w:color w:val="000000" w:themeColor="text1"/>
          <w:lang w:val="de-DE"/>
        </w:rPr>
        <w:t>Kraft, T.</w:t>
      </w:r>
      <w:r w:rsidR="001A1D08" w:rsidRPr="00726DC0">
        <w:rPr>
          <w:color w:val="000000" w:themeColor="text1"/>
          <w:lang w:val="de-DE"/>
        </w:rPr>
        <w:t xml:space="preserve"> &amp; </w:t>
      </w:r>
      <w:r w:rsidRPr="00726DC0">
        <w:rPr>
          <w:color w:val="000000" w:themeColor="text1"/>
          <w:lang w:val="de-DE"/>
        </w:rPr>
        <w:t>Valdés, L.</w:t>
      </w:r>
      <w:r w:rsidR="001A1D08" w:rsidRPr="00726DC0">
        <w:rPr>
          <w:color w:val="000000" w:themeColor="text1"/>
          <w:lang w:val="de-DE"/>
        </w:rPr>
        <w:t xml:space="preserve"> &amp; </w:t>
      </w:r>
      <w:r w:rsidRPr="00726DC0">
        <w:rPr>
          <w:color w:val="000000" w:themeColor="text1"/>
          <w:lang w:val="de-DE"/>
        </w:rPr>
        <w:t>Zheng Y.</w:t>
      </w:r>
      <w:r w:rsidR="001A1D08" w:rsidRPr="00726DC0">
        <w:rPr>
          <w:color w:val="000000" w:themeColor="text1"/>
          <w:lang w:val="de-DE"/>
        </w:rPr>
        <w:t xml:space="preserve"> (</w:t>
      </w:r>
      <w:r w:rsidR="00287230" w:rsidRPr="00726DC0">
        <w:rPr>
          <w:color w:val="000000" w:themeColor="text1"/>
          <w:lang w:val="de-DE"/>
        </w:rPr>
        <w:t xml:space="preserve">2018, June). </w:t>
      </w:r>
      <w:r w:rsidRPr="00726DC0">
        <w:rPr>
          <w:color w:val="000000" w:themeColor="text1"/>
        </w:rPr>
        <w:t>Supply Chain Visibility and Social Responsibility: Investigating Consumers’ Behaviors and Motiv</w:t>
      </w:r>
      <w:r w:rsidR="00E313C5" w:rsidRPr="00726DC0">
        <w:rPr>
          <w:color w:val="000000" w:themeColor="text1"/>
        </w:rPr>
        <w:t>es</w:t>
      </w:r>
      <w:r w:rsidR="002A57E8" w:rsidRPr="00726DC0">
        <w:rPr>
          <w:color w:val="000000" w:themeColor="text1"/>
        </w:rPr>
        <w:t>.</w:t>
      </w:r>
      <w:r w:rsidR="00E313C5" w:rsidRPr="00726DC0">
        <w:rPr>
          <w:color w:val="000000" w:themeColor="text1"/>
        </w:rPr>
        <w:t xml:space="preserve"> </w:t>
      </w:r>
      <w:hyperlink r:id="rId21" w:history="1">
        <w:r w:rsidR="00DC19B5" w:rsidRPr="00726DC0">
          <w:rPr>
            <w:rStyle w:val="Hyperlink"/>
            <w:color w:val="000000" w:themeColor="text1"/>
          </w:rPr>
          <w:t>https://pubsonline.informs.org/doi/10.1287/msom.2017.0685</w:t>
        </w:r>
      </w:hyperlink>
    </w:p>
    <w:p w14:paraId="4668B70C" w14:textId="3530BDBF" w:rsidR="00DC19B5" w:rsidRPr="00726DC0" w:rsidRDefault="00DC19B5" w:rsidP="000146B5">
      <w:pPr>
        <w:pStyle w:val="reference"/>
        <w:jc w:val="left"/>
        <w:rPr>
          <w:color w:val="000000" w:themeColor="text1"/>
        </w:rPr>
      </w:pPr>
      <w:r w:rsidRPr="00AB2640">
        <w:rPr>
          <w:color w:val="000000" w:themeColor="text1"/>
        </w:rPr>
        <w:t>Kraft, T.</w:t>
      </w:r>
      <w:r w:rsidR="002A57E8" w:rsidRPr="00AB2640">
        <w:rPr>
          <w:color w:val="000000" w:themeColor="text1"/>
        </w:rPr>
        <w:t xml:space="preserve"> &amp;</w:t>
      </w:r>
      <w:r w:rsidRPr="00AB2640">
        <w:rPr>
          <w:color w:val="000000" w:themeColor="text1"/>
        </w:rPr>
        <w:t xml:space="preserve"> Zheng, Y.</w:t>
      </w:r>
      <w:r w:rsidR="002A57E8" w:rsidRPr="00AB2640">
        <w:rPr>
          <w:color w:val="000000" w:themeColor="text1"/>
        </w:rPr>
        <w:t xml:space="preserve"> (2021, September). </w:t>
      </w:r>
      <w:r w:rsidRPr="00726DC0">
        <w:rPr>
          <w:color w:val="000000" w:themeColor="text1"/>
        </w:rPr>
        <w:t>How Supply Chain Transparency Boosts Business Value</w:t>
      </w:r>
      <w:r w:rsidR="002A57E8" w:rsidRPr="00726DC0">
        <w:rPr>
          <w:color w:val="000000" w:themeColor="text1"/>
        </w:rPr>
        <w:t xml:space="preserve">. </w:t>
      </w:r>
      <w:r w:rsidR="00602729" w:rsidRPr="00726DC0">
        <w:rPr>
          <w:color w:val="000000" w:themeColor="text1"/>
        </w:rPr>
        <w:t>MIT Sloan Management Review.</w:t>
      </w:r>
      <w:r w:rsidR="002975F6" w:rsidRPr="00726DC0">
        <w:rPr>
          <w:color w:val="000000" w:themeColor="text1"/>
        </w:rPr>
        <w:t xml:space="preserve"> </w:t>
      </w:r>
      <w:hyperlink r:id="rId22" w:history="1">
        <w:r w:rsidR="00923CBE" w:rsidRPr="00726DC0">
          <w:rPr>
            <w:rStyle w:val="Hyperlink"/>
            <w:color w:val="000000" w:themeColor="text1"/>
          </w:rPr>
          <w:t>https://sloanreview.mit.edu/article/how-supply-chain-transparency-boosts-business-value/</w:t>
        </w:r>
      </w:hyperlink>
    </w:p>
    <w:p w14:paraId="2B994305" w14:textId="6A4C85FE" w:rsidR="00091FFC" w:rsidRPr="00726DC0" w:rsidRDefault="003B695C" w:rsidP="000146B5">
      <w:pPr>
        <w:pStyle w:val="reference"/>
        <w:jc w:val="left"/>
        <w:rPr>
          <w:color w:val="000000" w:themeColor="text1"/>
        </w:rPr>
      </w:pPr>
      <w:r w:rsidRPr="00726DC0">
        <w:rPr>
          <w:color w:val="000000" w:themeColor="text1"/>
        </w:rPr>
        <w:t>Kutaula,</w:t>
      </w:r>
      <w:r w:rsidR="000D4C25" w:rsidRPr="00726DC0">
        <w:rPr>
          <w:color w:val="000000" w:themeColor="text1"/>
        </w:rPr>
        <w:t xml:space="preserve"> S.</w:t>
      </w:r>
      <w:r w:rsidR="002A57E8" w:rsidRPr="00726DC0">
        <w:rPr>
          <w:color w:val="000000" w:themeColor="text1"/>
        </w:rPr>
        <w:t xml:space="preserve"> &amp; </w:t>
      </w:r>
      <w:r w:rsidRPr="00726DC0">
        <w:rPr>
          <w:color w:val="000000" w:themeColor="text1"/>
        </w:rPr>
        <w:t>Gillani</w:t>
      </w:r>
      <w:r w:rsidR="000D4C25" w:rsidRPr="00726DC0">
        <w:rPr>
          <w:color w:val="000000" w:themeColor="text1"/>
        </w:rPr>
        <w:t xml:space="preserve">, A. </w:t>
      </w:r>
      <w:r w:rsidR="002A57E8" w:rsidRPr="00726DC0">
        <w:rPr>
          <w:color w:val="000000" w:themeColor="text1"/>
        </w:rPr>
        <w:t xml:space="preserve">(2018, March). </w:t>
      </w:r>
      <w:r w:rsidRPr="00726DC0">
        <w:rPr>
          <w:color w:val="000000" w:themeColor="text1"/>
        </w:rPr>
        <w:t>An introduction to special issue: sustainability and ethical consumerism</w:t>
      </w:r>
      <w:r w:rsidR="005A55E4" w:rsidRPr="00726DC0">
        <w:rPr>
          <w:color w:val="000000" w:themeColor="text1"/>
        </w:rPr>
        <w:t>.</w:t>
      </w:r>
      <w:r w:rsidRPr="00726DC0">
        <w:rPr>
          <w:color w:val="000000" w:themeColor="text1"/>
        </w:rPr>
        <w:t xml:space="preserve"> Management Decision 56(3)</w:t>
      </w:r>
      <w:r w:rsidR="005A55E4" w:rsidRPr="00726DC0">
        <w:rPr>
          <w:color w:val="000000" w:themeColor="text1"/>
        </w:rPr>
        <w:t>.</w:t>
      </w:r>
      <w:r w:rsidRPr="00726DC0">
        <w:rPr>
          <w:color w:val="000000" w:themeColor="text1"/>
        </w:rPr>
        <w:t xml:space="preserve"> 511-514</w:t>
      </w:r>
      <w:r w:rsidR="00866701" w:rsidRPr="00726DC0">
        <w:rPr>
          <w:color w:val="000000" w:themeColor="text1"/>
        </w:rPr>
        <w:t>.</w:t>
      </w:r>
    </w:p>
    <w:p w14:paraId="6C311686" w14:textId="5E8C8896" w:rsidR="00F25D5B" w:rsidRPr="00726DC0" w:rsidRDefault="00F25D5B" w:rsidP="000146B5">
      <w:pPr>
        <w:pStyle w:val="reference"/>
        <w:jc w:val="left"/>
        <w:rPr>
          <w:color w:val="000000" w:themeColor="text1"/>
        </w:rPr>
      </w:pPr>
      <w:r w:rsidRPr="00726DC0">
        <w:rPr>
          <w:color w:val="000000" w:themeColor="text1"/>
        </w:rPr>
        <w:t>Ramanathan, S.</w:t>
      </w:r>
      <w:r w:rsidR="005A55E4" w:rsidRPr="00726DC0">
        <w:rPr>
          <w:color w:val="000000" w:themeColor="text1"/>
        </w:rPr>
        <w:t xml:space="preserve"> &amp;</w:t>
      </w:r>
      <w:r w:rsidRPr="00726DC0">
        <w:rPr>
          <w:color w:val="000000" w:themeColor="text1"/>
        </w:rPr>
        <w:t xml:space="preserve"> Isaksson, R</w:t>
      </w:r>
      <w:r w:rsidR="005A55E4" w:rsidRPr="00726DC0">
        <w:rPr>
          <w:color w:val="000000" w:themeColor="text1"/>
        </w:rPr>
        <w:t>. (</w:t>
      </w:r>
      <w:r w:rsidR="008D2ADE" w:rsidRPr="00726DC0">
        <w:rPr>
          <w:color w:val="000000" w:themeColor="text1"/>
        </w:rPr>
        <w:t>2022, September</w:t>
      </w:r>
      <w:r w:rsidR="005A55E4" w:rsidRPr="00726DC0">
        <w:rPr>
          <w:color w:val="000000" w:themeColor="text1"/>
        </w:rPr>
        <w:t>).</w:t>
      </w:r>
      <w:r w:rsidRPr="00726DC0">
        <w:rPr>
          <w:color w:val="000000" w:themeColor="text1"/>
        </w:rPr>
        <w:t xml:space="preserve"> Sustainability reporting as a 21</w:t>
      </w:r>
      <w:r w:rsidRPr="00726DC0">
        <w:rPr>
          <w:color w:val="000000" w:themeColor="text1"/>
          <w:vertAlign w:val="superscript"/>
        </w:rPr>
        <w:t>st</w:t>
      </w:r>
      <w:r w:rsidRPr="00726DC0">
        <w:rPr>
          <w:color w:val="000000" w:themeColor="text1"/>
        </w:rPr>
        <w:t xml:space="preserve"> century problem statement: using a quality lens to understand and analyse the challenges</w:t>
      </w:r>
      <w:r w:rsidR="003C788B" w:rsidRPr="00726DC0">
        <w:rPr>
          <w:color w:val="000000" w:themeColor="text1"/>
        </w:rPr>
        <w:t>.</w:t>
      </w:r>
      <w:r w:rsidRPr="00726DC0">
        <w:rPr>
          <w:color w:val="000000" w:themeColor="text1"/>
        </w:rPr>
        <w:t xml:space="preserve"> The TQM Journal, Vol. 35.</w:t>
      </w:r>
      <w:r w:rsidR="00866701" w:rsidRPr="00726DC0">
        <w:rPr>
          <w:color w:val="000000" w:themeColor="text1"/>
        </w:rPr>
        <w:t xml:space="preserve"> https://www.emerald.com/insight/content/doi/10.1108/TQM-01-2022-0035/full/html</w:t>
      </w:r>
    </w:p>
    <w:p w14:paraId="5BF185C5" w14:textId="56548915" w:rsidR="00D87C29" w:rsidRPr="00726DC0" w:rsidRDefault="00D87C29" w:rsidP="000146B5">
      <w:pPr>
        <w:pStyle w:val="reference"/>
        <w:jc w:val="left"/>
        <w:rPr>
          <w:color w:val="000000" w:themeColor="text1"/>
        </w:rPr>
      </w:pPr>
      <w:r w:rsidRPr="00726DC0">
        <w:rPr>
          <w:color w:val="000000" w:themeColor="text1"/>
        </w:rPr>
        <w:t>Sambra A.V.</w:t>
      </w:r>
      <w:r w:rsidR="001B2456" w:rsidRPr="00726DC0">
        <w:rPr>
          <w:color w:val="000000" w:themeColor="text1"/>
        </w:rPr>
        <w:t xml:space="preserve"> &amp;</w:t>
      </w:r>
      <w:r w:rsidRPr="00726DC0">
        <w:rPr>
          <w:color w:val="000000" w:themeColor="text1"/>
        </w:rPr>
        <w:t xml:space="preserve"> Mansour, E.</w:t>
      </w:r>
      <w:r w:rsidR="001B2456" w:rsidRPr="00726DC0">
        <w:rPr>
          <w:color w:val="000000" w:themeColor="text1"/>
        </w:rPr>
        <w:t xml:space="preserve"> &amp;</w:t>
      </w:r>
      <w:r w:rsidRPr="00726DC0">
        <w:rPr>
          <w:color w:val="000000" w:themeColor="text1"/>
        </w:rPr>
        <w:t xml:space="preserve"> Hawke S.</w:t>
      </w:r>
      <w:r w:rsidR="001B2456" w:rsidRPr="00726DC0">
        <w:rPr>
          <w:color w:val="000000" w:themeColor="text1"/>
        </w:rPr>
        <w:t xml:space="preserve"> &amp;</w:t>
      </w:r>
      <w:r w:rsidRPr="00726DC0">
        <w:rPr>
          <w:color w:val="000000" w:themeColor="text1"/>
        </w:rPr>
        <w:t xml:space="preserve"> Zereba</w:t>
      </w:r>
      <w:r w:rsidR="001B2456" w:rsidRPr="00726DC0">
        <w:rPr>
          <w:color w:val="000000" w:themeColor="text1"/>
        </w:rPr>
        <w:t>,</w:t>
      </w:r>
      <w:r w:rsidRPr="00726DC0">
        <w:rPr>
          <w:color w:val="000000" w:themeColor="text1"/>
        </w:rPr>
        <w:t xml:space="preserve"> M.</w:t>
      </w:r>
      <w:r w:rsidR="001B2456" w:rsidRPr="00726DC0">
        <w:rPr>
          <w:color w:val="000000" w:themeColor="text1"/>
        </w:rPr>
        <w:t xml:space="preserve"> &amp; </w:t>
      </w:r>
      <w:r w:rsidRPr="00726DC0">
        <w:rPr>
          <w:color w:val="000000" w:themeColor="text1"/>
        </w:rPr>
        <w:t>Greco, N.</w:t>
      </w:r>
      <w:r w:rsidR="001B2456" w:rsidRPr="00726DC0">
        <w:rPr>
          <w:color w:val="000000" w:themeColor="text1"/>
        </w:rPr>
        <w:t xml:space="preserve"> &amp; </w:t>
      </w:r>
      <w:r w:rsidRPr="00726DC0">
        <w:rPr>
          <w:color w:val="000000" w:themeColor="text1"/>
        </w:rPr>
        <w:t>Ghanem, A.</w:t>
      </w:r>
      <w:r w:rsidR="001B2456" w:rsidRPr="00726DC0">
        <w:rPr>
          <w:color w:val="000000" w:themeColor="text1"/>
        </w:rPr>
        <w:t xml:space="preserve"> &amp; </w:t>
      </w:r>
      <w:r w:rsidR="004732B5" w:rsidRPr="00726DC0">
        <w:rPr>
          <w:color w:val="000000" w:themeColor="text1"/>
        </w:rPr>
        <w:t>Zagidulin, D.</w:t>
      </w:r>
      <w:r w:rsidR="001B2456" w:rsidRPr="00726DC0">
        <w:rPr>
          <w:color w:val="000000" w:themeColor="text1"/>
        </w:rPr>
        <w:t xml:space="preserve"> &amp; </w:t>
      </w:r>
      <w:r w:rsidR="004732B5" w:rsidRPr="00726DC0">
        <w:rPr>
          <w:color w:val="000000" w:themeColor="text1"/>
        </w:rPr>
        <w:t>Aboulnaga</w:t>
      </w:r>
      <w:r w:rsidR="001B2456" w:rsidRPr="00726DC0">
        <w:rPr>
          <w:color w:val="000000" w:themeColor="text1"/>
        </w:rPr>
        <w:t>,</w:t>
      </w:r>
      <w:r w:rsidR="004732B5" w:rsidRPr="00726DC0">
        <w:rPr>
          <w:color w:val="000000" w:themeColor="text1"/>
        </w:rPr>
        <w:t xml:space="preserve"> A.</w:t>
      </w:r>
      <w:r w:rsidR="001B2456" w:rsidRPr="00726DC0">
        <w:rPr>
          <w:color w:val="000000" w:themeColor="text1"/>
        </w:rPr>
        <w:t xml:space="preserve"> &amp; </w:t>
      </w:r>
      <w:r w:rsidR="004732B5" w:rsidRPr="00726DC0">
        <w:rPr>
          <w:color w:val="000000" w:themeColor="text1"/>
        </w:rPr>
        <w:t>Berners-Lee</w:t>
      </w:r>
      <w:r w:rsidR="001B2456" w:rsidRPr="00726DC0">
        <w:rPr>
          <w:color w:val="000000" w:themeColor="text1"/>
        </w:rPr>
        <w:t>,</w:t>
      </w:r>
      <w:r w:rsidR="004732B5" w:rsidRPr="00726DC0">
        <w:rPr>
          <w:color w:val="000000" w:themeColor="text1"/>
        </w:rPr>
        <w:t xml:space="preserve"> T.</w:t>
      </w:r>
      <w:r w:rsidR="001B2456" w:rsidRPr="00726DC0">
        <w:rPr>
          <w:color w:val="000000" w:themeColor="text1"/>
        </w:rPr>
        <w:t xml:space="preserve"> (2022). </w:t>
      </w:r>
      <w:r w:rsidR="004732B5" w:rsidRPr="00726DC0">
        <w:rPr>
          <w:color w:val="000000" w:themeColor="text1"/>
        </w:rPr>
        <w:t>Solid: A Platform for Decentralized Social Applications Based on Linked Dat</w:t>
      </w:r>
      <w:r w:rsidR="00C20624" w:rsidRPr="00726DC0">
        <w:rPr>
          <w:color w:val="000000" w:themeColor="text1"/>
        </w:rPr>
        <w:t>a.</w:t>
      </w:r>
      <w:r w:rsidR="002B5DC8" w:rsidRPr="00726DC0">
        <w:rPr>
          <w:color w:val="000000" w:themeColor="text1"/>
        </w:rPr>
        <w:t xml:space="preserve"> </w:t>
      </w:r>
      <w:hyperlink r:id="rId23" w:history="1">
        <w:r w:rsidR="00674D59" w:rsidRPr="00726DC0">
          <w:rPr>
            <w:rStyle w:val="Hyperlink"/>
            <w:color w:val="000000" w:themeColor="text1"/>
          </w:rPr>
          <w:t>http://emansour.com/research/lusail/solid_protocols.pdf</w:t>
        </w:r>
      </w:hyperlink>
    </w:p>
    <w:p w14:paraId="623BF078" w14:textId="249E9652" w:rsidR="00BB31F1" w:rsidRPr="00726DC0" w:rsidRDefault="00BB31F1" w:rsidP="000146B5">
      <w:pPr>
        <w:pStyle w:val="reference"/>
        <w:jc w:val="left"/>
        <w:rPr>
          <w:color w:val="000000" w:themeColor="text1"/>
        </w:rPr>
      </w:pPr>
      <w:r w:rsidRPr="00726DC0">
        <w:rPr>
          <w:color w:val="000000" w:themeColor="text1"/>
        </w:rPr>
        <w:t>Shad, M.K.</w:t>
      </w:r>
      <w:r w:rsidR="00C20624" w:rsidRPr="00726DC0">
        <w:rPr>
          <w:color w:val="000000" w:themeColor="text1"/>
        </w:rPr>
        <w:t xml:space="preserve"> &amp; </w:t>
      </w:r>
      <w:r w:rsidRPr="00726DC0">
        <w:rPr>
          <w:color w:val="000000" w:themeColor="text1"/>
        </w:rPr>
        <w:t>Lai, F.-W.</w:t>
      </w:r>
      <w:r w:rsidR="00C20624" w:rsidRPr="00726DC0">
        <w:rPr>
          <w:color w:val="000000" w:themeColor="text1"/>
        </w:rPr>
        <w:t xml:space="preserve"> &amp;</w:t>
      </w:r>
      <w:r w:rsidRPr="00726DC0">
        <w:rPr>
          <w:color w:val="000000" w:themeColor="text1"/>
        </w:rPr>
        <w:t xml:space="preserve"> Fatt, C.L.</w:t>
      </w:r>
      <w:r w:rsidR="00C20624" w:rsidRPr="00726DC0">
        <w:rPr>
          <w:color w:val="000000" w:themeColor="text1"/>
        </w:rPr>
        <w:t xml:space="preserve"> &amp;</w:t>
      </w:r>
      <w:r w:rsidRPr="00726DC0">
        <w:rPr>
          <w:color w:val="000000" w:themeColor="text1"/>
        </w:rPr>
        <w:t xml:space="preserve"> Klemes, J.J.</w:t>
      </w:r>
      <w:r w:rsidR="00C20624" w:rsidRPr="00726DC0">
        <w:rPr>
          <w:color w:val="000000" w:themeColor="text1"/>
        </w:rPr>
        <w:t xml:space="preserve"> &amp; </w:t>
      </w:r>
      <w:r w:rsidRPr="00726DC0">
        <w:rPr>
          <w:color w:val="000000" w:themeColor="text1"/>
        </w:rPr>
        <w:t>Bokhari, A.</w:t>
      </w:r>
      <w:r w:rsidR="00C20624" w:rsidRPr="00726DC0">
        <w:rPr>
          <w:color w:val="000000" w:themeColor="text1"/>
        </w:rPr>
        <w:t xml:space="preserve"> (2019, January).</w:t>
      </w:r>
      <w:r w:rsidRPr="00726DC0">
        <w:rPr>
          <w:color w:val="000000" w:themeColor="text1"/>
        </w:rPr>
        <w:t xml:space="preserve"> Integrating sustainability reporting into enterprise risk management and its relationship with business performance: A conceptual framework, Journal of Cleaner Production</w:t>
      </w:r>
      <w:r w:rsidR="00C20624" w:rsidRPr="00726DC0">
        <w:rPr>
          <w:color w:val="000000" w:themeColor="text1"/>
        </w:rPr>
        <w:t>.</w:t>
      </w:r>
      <w:r w:rsidRPr="00726DC0">
        <w:rPr>
          <w:color w:val="000000" w:themeColor="text1"/>
        </w:rPr>
        <w:t xml:space="preserve"> Vol. 208</w:t>
      </w:r>
      <w:r w:rsidR="00C20624" w:rsidRPr="00726DC0">
        <w:rPr>
          <w:color w:val="000000" w:themeColor="text1"/>
        </w:rPr>
        <w:t xml:space="preserve">. </w:t>
      </w:r>
      <w:hyperlink r:id="rId24" w:history="1">
        <w:r w:rsidR="00674D59" w:rsidRPr="00726DC0">
          <w:rPr>
            <w:rStyle w:val="Hyperlink"/>
            <w:color w:val="000000" w:themeColor="text1"/>
          </w:rPr>
          <w:t>https://www.sciencedirect.com/science/article/abs/pii/S0959652618331366</w:t>
        </w:r>
      </w:hyperlink>
    </w:p>
    <w:p w14:paraId="096FED10" w14:textId="03201695" w:rsidR="00AB6426" w:rsidRPr="00726DC0" w:rsidRDefault="00AB6426" w:rsidP="000146B5">
      <w:pPr>
        <w:pStyle w:val="reference"/>
        <w:jc w:val="left"/>
        <w:rPr>
          <w:color w:val="000000" w:themeColor="text1"/>
        </w:rPr>
      </w:pPr>
      <w:r w:rsidRPr="00726DC0">
        <w:rPr>
          <w:color w:val="000000" w:themeColor="text1"/>
        </w:rPr>
        <w:t>Science Based Target initiative (SBTi)</w:t>
      </w:r>
      <w:r w:rsidR="00D552CF" w:rsidRPr="00726DC0">
        <w:rPr>
          <w:color w:val="000000" w:themeColor="text1"/>
        </w:rPr>
        <w:t xml:space="preserve"> (</w:t>
      </w:r>
      <w:r w:rsidR="00855B29" w:rsidRPr="00726DC0">
        <w:rPr>
          <w:color w:val="000000" w:themeColor="text1"/>
        </w:rPr>
        <w:t>2021</w:t>
      </w:r>
      <w:r w:rsidR="00D552CF" w:rsidRPr="00726DC0">
        <w:rPr>
          <w:color w:val="000000" w:themeColor="text1"/>
        </w:rPr>
        <w:t>).</w:t>
      </w:r>
      <w:r w:rsidRPr="00726DC0">
        <w:rPr>
          <w:color w:val="000000" w:themeColor="text1"/>
        </w:rPr>
        <w:t xml:space="preserve"> Science based net zero: scaling urgent corporate climate actin worldwide</w:t>
      </w:r>
      <w:r w:rsidR="00D552CF" w:rsidRPr="00726DC0">
        <w:rPr>
          <w:color w:val="000000" w:themeColor="text1"/>
        </w:rPr>
        <w:t>.</w:t>
      </w:r>
      <w:r w:rsidRPr="00726DC0">
        <w:rPr>
          <w:color w:val="000000" w:themeColor="text1"/>
        </w:rPr>
        <w:t xml:space="preserve"> Science based Target initiative Annual Report 2021</w:t>
      </w:r>
      <w:r w:rsidR="00855B29" w:rsidRPr="00726DC0">
        <w:rPr>
          <w:color w:val="000000" w:themeColor="text1"/>
        </w:rPr>
        <w:t>.</w:t>
      </w:r>
      <w:r w:rsidRPr="00726DC0">
        <w:rPr>
          <w:color w:val="000000" w:themeColor="text1"/>
        </w:rPr>
        <w:t xml:space="preserve"> Version 1.2</w:t>
      </w:r>
      <w:r w:rsidR="00855B29" w:rsidRPr="00726DC0">
        <w:rPr>
          <w:color w:val="000000" w:themeColor="text1"/>
        </w:rPr>
        <w:t>.</w:t>
      </w:r>
      <w:r w:rsidRPr="00726DC0">
        <w:rPr>
          <w:color w:val="000000" w:themeColor="text1"/>
        </w:rPr>
        <w:t xml:space="preserve"> Updated June 2022.</w:t>
      </w:r>
    </w:p>
    <w:p w14:paraId="0735114A" w14:textId="376F1F8A" w:rsidR="00001F45" w:rsidRPr="00726DC0" w:rsidRDefault="00001F45" w:rsidP="000146B5">
      <w:pPr>
        <w:pStyle w:val="reference"/>
        <w:jc w:val="left"/>
        <w:rPr>
          <w:color w:val="000000" w:themeColor="text1"/>
        </w:rPr>
      </w:pPr>
      <w:r w:rsidRPr="00726DC0">
        <w:rPr>
          <w:color w:val="000000" w:themeColor="text1"/>
        </w:rPr>
        <w:t>Tan, Y.</w:t>
      </w:r>
      <w:r w:rsidR="007850B0" w:rsidRPr="00726DC0">
        <w:rPr>
          <w:color w:val="000000" w:themeColor="text1"/>
        </w:rPr>
        <w:t xml:space="preserve"> &amp; </w:t>
      </w:r>
      <w:r w:rsidRPr="00726DC0">
        <w:rPr>
          <w:color w:val="000000" w:themeColor="text1"/>
        </w:rPr>
        <w:t>Ochoa, J.</w:t>
      </w:r>
      <w:r w:rsidR="007850B0" w:rsidRPr="00726DC0">
        <w:rPr>
          <w:color w:val="000000" w:themeColor="text1"/>
        </w:rPr>
        <w:t xml:space="preserve"> </w:t>
      </w:r>
      <w:r w:rsidRPr="00726DC0">
        <w:rPr>
          <w:color w:val="000000" w:themeColor="text1"/>
        </w:rPr>
        <w:t>J</w:t>
      </w:r>
      <w:r w:rsidR="007850B0" w:rsidRPr="00726DC0">
        <w:rPr>
          <w:color w:val="000000" w:themeColor="text1"/>
        </w:rPr>
        <w:t>. &amp;</w:t>
      </w:r>
      <w:r w:rsidRPr="00726DC0">
        <w:rPr>
          <w:color w:val="000000" w:themeColor="text1"/>
        </w:rPr>
        <w:t xml:space="preserve"> Langston, C.</w:t>
      </w:r>
      <w:r w:rsidR="007850B0" w:rsidRPr="00726DC0">
        <w:rPr>
          <w:color w:val="000000" w:themeColor="text1"/>
        </w:rPr>
        <w:t xml:space="preserve"> &amp;</w:t>
      </w:r>
      <w:r w:rsidRPr="00726DC0">
        <w:rPr>
          <w:color w:val="000000" w:themeColor="text1"/>
        </w:rPr>
        <w:t xml:space="preserve"> Shen</w:t>
      </w:r>
      <w:r w:rsidR="007850B0" w:rsidRPr="00726DC0">
        <w:rPr>
          <w:color w:val="000000" w:themeColor="text1"/>
        </w:rPr>
        <w:t>,</w:t>
      </w:r>
      <w:r w:rsidRPr="00726DC0">
        <w:rPr>
          <w:color w:val="000000" w:themeColor="text1"/>
        </w:rPr>
        <w:t xml:space="preserve"> L.</w:t>
      </w:r>
      <w:r w:rsidR="007850B0" w:rsidRPr="00726DC0">
        <w:rPr>
          <w:color w:val="000000" w:themeColor="text1"/>
        </w:rPr>
        <w:t xml:space="preserve"> (2015, April). </w:t>
      </w:r>
      <w:r w:rsidRPr="00726DC0">
        <w:rPr>
          <w:color w:val="000000" w:themeColor="text1"/>
        </w:rPr>
        <w:t>An empirical study on the relationship between sustainability performance and business competitiveness of international construction contractors, Journal of Cleaner Production</w:t>
      </w:r>
      <w:r w:rsidR="007850B0" w:rsidRPr="00726DC0">
        <w:rPr>
          <w:color w:val="000000" w:themeColor="text1"/>
        </w:rPr>
        <w:t xml:space="preserve">. </w:t>
      </w:r>
      <w:r w:rsidR="00BB31F1" w:rsidRPr="00726DC0">
        <w:rPr>
          <w:color w:val="000000" w:themeColor="text1"/>
        </w:rPr>
        <w:t>Vol. 93</w:t>
      </w:r>
      <w:r w:rsidR="007850B0" w:rsidRPr="00726DC0">
        <w:rPr>
          <w:color w:val="000000" w:themeColor="text1"/>
        </w:rPr>
        <w:t>.</w:t>
      </w:r>
      <w:r w:rsidR="00BB31F1" w:rsidRPr="00726DC0">
        <w:rPr>
          <w:color w:val="000000" w:themeColor="text1"/>
        </w:rPr>
        <w:t xml:space="preserve"> </w:t>
      </w:r>
      <w:hyperlink r:id="rId25" w:history="1">
        <w:r w:rsidR="001362BA" w:rsidRPr="00726DC0">
          <w:rPr>
            <w:rStyle w:val="Hyperlink"/>
            <w:color w:val="000000" w:themeColor="text1"/>
          </w:rPr>
          <w:t>https://www.sciencedirect.com/science/article/abs/pii/S0959652615000384</w:t>
        </w:r>
      </w:hyperlink>
    </w:p>
    <w:p w14:paraId="5AA7AC37" w14:textId="22EB345A" w:rsidR="001362BA" w:rsidRPr="00726DC0" w:rsidRDefault="001362BA" w:rsidP="000146B5">
      <w:pPr>
        <w:pStyle w:val="reference"/>
        <w:jc w:val="left"/>
        <w:rPr>
          <w:color w:val="000000" w:themeColor="text1"/>
        </w:rPr>
      </w:pPr>
      <w:r w:rsidRPr="00726DC0">
        <w:rPr>
          <w:color w:val="000000" w:themeColor="text1"/>
        </w:rPr>
        <w:t>Terrey, N.</w:t>
      </w:r>
      <w:r w:rsidR="001F7634" w:rsidRPr="00726DC0">
        <w:rPr>
          <w:color w:val="000000" w:themeColor="text1"/>
        </w:rPr>
        <w:t xml:space="preserve"> (2023).</w:t>
      </w:r>
      <w:r w:rsidRPr="00726DC0">
        <w:rPr>
          <w:color w:val="000000" w:themeColor="text1"/>
        </w:rPr>
        <w:t xml:space="preserve"> Attracting new generations of conscious consumers: address the attitude-action-gap</w:t>
      </w:r>
      <w:r w:rsidR="001F7634" w:rsidRPr="00726DC0">
        <w:rPr>
          <w:color w:val="000000" w:themeColor="text1"/>
        </w:rPr>
        <w:t>.</w:t>
      </w:r>
      <w:r w:rsidRPr="00726DC0">
        <w:rPr>
          <w:color w:val="000000" w:themeColor="text1"/>
        </w:rPr>
        <w:t xml:space="preserve"> </w:t>
      </w:r>
      <w:hyperlink r:id="rId26" w:history="1">
        <w:r w:rsidR="006E66F6" w:rsidRPr="00726DC0">
          <w:rPr>
            <w:rStyle w:val="Hyperlink"/>
            <w:color w:val="000000" w:themeColor="text1"/>
          </w:rPr>
          <w:t>https://www.thinkplaceglobal.com/articles/attracting-new-generations-of-conscious-consumers-address-the-attitude-action-gap/</w:t>
        </w:r>
      </w:hyperlink>
    </w:p>
    <w:p w14:paraId="5ACCBDA5" w14:textId="7518059B" w:rsidR="006E66F6" w:rsidRPr="00726DC0" w:rsidRDefault="006E66F6" w:rsidP="00C32A55">
      <w:pPr>
        <w:pStyle w:val="reference"/>
        <w:jc w:val="left"/>
        <w:rPr>
          <w:color w:val="000000" w:themeColor="text1"/>
        </w:rPr>
      </w:pPr>
      <w:r w:rsidRPr="00726DC0">
        <w:rPr>
          <w:color w:val="000000" w:themeColor="text1"/>
        </w:rPr>
        <w:t>Tripathy, A.</w:t>
      </w:r>
      <w:r w:rsidR="001F7634" w:rsidRPr="00726DC0">
        <w:rPr>
          <w:color w:val="000000" w:themeColor="text1"/>
        </w:rPr>
        <w:t xml:space="preserve"> (2021, August).</w:t>
      </w:r>
      <w:r w:rsidRPr="00726DC0">
        <w:rPr>
          <w:color w:val="000000" w:themeColor="text1"/>
        </w:rPr>
        <w:t xml:space="preserve"> Innovate and Thrive with Data-Driven Sustainability, </w:t>
      </w:r>
      <w:r w:rsidR="004458E1" w:rsidRPr="00726DC0">
        <w:rPr>
          <w:color w:val="000000" w:themeColor="text1"/>
        </w:rPr>
        <w:t>Information Week</w:t>
      </w:r>
      <w:r w:rsidR="001F7634" w:rsidRPr="00726DC0">
        <w:rPr>
          <w:color w:val="000000" w:themeColor="text1"/>
        </w:rPr>
        <w:t>.</w:t>
      </w:r>
      <w:r w:rsidR="004458E1" w:rsidRPr="00726DC0">
        <w:rPr>
          <w:color w:val="000000" w:themeColor="text1"/>
        </w:rPr>
        <w:t xml:space="preserve"> </w:t>
      </w:r>
      <w:hyperlink r:id="rId27" w:history="1">
        <w:r w:rsidR="00C32A55" w:rsidRPr="00726DC0">
          <w:rPr>
            <w:rStyle w:val="Hyperlink"/>
            <w:color w:val="000000" w:themeColor="text1"/>
          </w:rPr>
          <w:t>https://www.informationweek.com/it-leadership/innovate-and-thrive-with-data-driven-sustainability</w:t>
        </w:r>
      </w:hyperlink>
    </w:p>
    <w:p w14:paraId="3322EE3D" w14:textId="4929E630" w:rsidR="00AE05B1" w:rsidRPr="00726DC0" w:rsidRDefault="00AE05B1" w:rsidP="000146B5">
      <w:pPr>
        <w:pStyle w:val="reference"/>
        <w:jc w:val="left"/>
        <w:rPr>
          <w:color w:val="000000" w:themeColor="text1"/>
        </w:rPr>
      </w:pPr>
      <w:r w:rsidRPr="00726DC0">
        <w:rPr>
          <w:color w:val="000000" w:themeColor="text1"/>
          <w:lang w:val="de-DE"/>
        </w:rPr>
        <w:t>Umwelt</w:t>
      </w:r>
      <w:r w:rsidR="00091655" w:rsidRPr="00726DC0">
        <w:rPr>
          <w:color w:val="000000" w:themeColor="text1"/>
          <w:lang w:val="de-DE"/>
        </w:rPr>
        <w:t xml:space="preserve"> B</w:t>
      </w:r>
      <w:r w:rsidRPr="00726DC0">
        <w:rPr>
          <w:color w:val="000000" w:themeColor="text1"/>
          <w:lang w:val="de-DE"/>
        </w:rPr>
        <w:t>undesamt</w:t>
      </w:r>
      <w:r w:rsidR="001F7634" w:rsidRPr="00726DC0">
        <w:rPr>
          <w:color w:val="000000" w:themeColor="text1"/>
          <w:lang w:val="de-DE"/>
        </w:rPr>
        <w:t xml:space="preserve"> (2021).</w:t>
      </w:r>
      <w:r w:rsidR="00091655" w:rsidRPr="00726DC0">
        <w:rPr>
          <w:color w:val="000000" w:themeColor="text1"/>
          <w:lang w:val="de-DE"/>
        </w:rPr>
        <w:t xml:space="preserve"> Empfehlungen für die Gestaltung von Standards zur Nachhaltigkeitsberichterstattung im Rahmen der Corporate Sustainability Reporting Directive (CSRD)</w:t>
      </w:r>
      <w:r w:rsidR="001F7634" w:rsidRPr="00726DC0">
        <w:rPr>
          <w:color w:val="000000" w:themeColor="text1"/>
          <w:lang w:val="de-DE"/>
        </w:rPr>
        <w:t xml:space="preserve">. </w:t>
      </w:r>
      <w:r w:rsidR="00091655" w:rsidRPr="00726DC0">
        <w:rPr>
          <w:color w:val="000000" w:themeColor="text1"/>
        </w:rPr>
        <w:t>Policy Paper.</w:t>
      </w:r>
      <w:r w:rsidR="00114A6A" w:rsidRPr="00726DC0">
        <w:rPr>
          <w:color w:val="000000" w:themeColor="text1"/>
        </w:rPr>
        <w:t xml:space="preserve"> https://www.umweltbundesamt.de/publikationen/empfehlungen-fuer-die-gestaltung-von-standards-zur</w:t>
      </w:r>
    </w:p>
    <w:p w14:paraId="2DE28A68" w14:textId="7DECFA0F" w:rsidR="002E76F9" w:rsidRPr="00726DC0" w:rsidRDefault="002633F7" w:rsidP="00872532">
      <w:pPr>
        <w:pStyle w:val="reference"/>
        <w:jc w:val="left"/>
        <w:rPr>
          <w:color w:val="000000" w:themeColor="text1"/>
        </w:rPr>
      </w:pPr>
      <w:r w:rsidRPr="00AB2640">
        <w:rPr>
          <w:color w:val="000000" w:themeColor="text1"/>
        </w:rPr>
        <w:t>Wendling, Z.A.</w:t>
      </w:r>
      <w:r w:rsidR="001F7634" w:rsidRPr="00AB2640">
        <w:rPr>
          <w:color w:val="000000" w:themeColor="text1"/>
        </w:rPr>
        <w:t xml:space="preserve"> &amp; </w:t>
      </w:r>
      <w:r w:rsidR="00493962" w:rsidRPr="00AB2640">
        <w:rPr>
          <w:color w:val="000000" w:themeColor="text1"/>
        </w:rPr>
        <w:t>Attari</w:t>
      </w:r>
      <w:r w:rsidR="00CC3206" w:rsidRPr="00AB2640">
        <w:rPr>
          <w:color w:val="000000" w:themeColor="text1"/>
        </w:rPr>
        <w:t>,</w:t>
      </w:r>
      <w:r w:rsidR="00493962" w:rsidRPr="00AB2640">
        <w:rPr>
          <w:color w:val="000000" w:themeColor="text1"/>
        </w:rPr>
        <w:t xml:space="preserve"> S.Z.</w:t>
      </w:r>
      <w:r w:rsidR="001F7634" w:rsidRPr="00AB2640">
        <w:rPr>
          <w:color w:val="000000" w:themeColor="text1"/>
        </w:rPr>
        <w:t xml:space="preserve"> &amp; </w:t>
      </w:r>
      <w:r w:rsidR="00493962" w:rsidRPr="00AB2640">
        <w:rPr>
          <w:color w:val="000000" w:themeColor="text1"/>
        </w:rPr>
        <w:t>Carley</w:t>
      </w:r>
      <w:r w:rsidR="00CC3206" w:rsidRPr="00AB2640">
        <w:rPr>
          <w:color w:val="000000" w:themeColor="text1"/>
        </w:rPr>
        <w:t>,</w:t>
      </w:r>
      <w:r w:rsidR="00493962" w:rsidRPr="00AB2640">
        <w:rPr>
          <w:color w:val="000000" w:themeColor="text1"/>
        </w:rPr>
        <w:t xml:space="preserve"> S.R.</w:t>
      </w:r>
      <w:r w:rsidR="001F7634" w:rsidRPr="00AB2640">
        <w:rPr>
          <w:color w:val="000000" w:themeColor="text1"/>
        </w:rPr>
        <w:t xml:space="preserve"> &amp;</w:t>
      </w:r>
      <w:r w:rsidR="00493962" w:rsidRPr="00AB2640">
        <w:rPr>
          <w:color w:val="000000" w:themeColor="text1"/>
        </w:rPr>
        <w:t xml:space="preserve"> Krause</w:t>
      </w:r>
      <w:r w:rsidR="00CC3206" w:rsidRPr="00AB2640">
        <w:rPr>
          <w:color w:val="000000" w:themeColor="text1"/>
        </w:rPr>
        <w:t>,</w:t>
      </w:r>
      <w:r w:rsidR="00493962" w:rsidRPr="00AB2640">
        <w:rPr>
          <w:color w:val="000000" w:themeColor="text1"/>
        </w:rPr>
        <w:t xml:space="preserve"> R.M</w:t>
      </w:r>
      <w:r w:rsidR="001F7634" w:rsidRPr="00AB2640">
        <w:rPr>
          <w:color w:val="000000" w:themeColor="text1"/>
        </w:rPr>
        <w:t xml:space="preserve"> &amp; </w:t>
      </w:r>
      <w:r w:rsidR="00493962" w:rsidRPr="00AB2640">
        <w:rPr>
          <w:color w:val="000000" w:themeColor="text1"/>
        </w:rPr>
        <w:t>Warren</w:t>
      </w:r>
      <w:r w:rsidR="00CC3206" w:rsidRPr="00AB2640">
        <w:rPr>
          <w:color w:val="000000" w:themeColor="text1"/>
        </w:rPr>
        <w:t>,</w:t>
      </w:r>
      <w:r w:rsidR="00493962" w:rsidRPr="00AB2640">
        <w:rPr>
          <w:color w:val="000000" w:themeColor="text1"/>
        </w:rPr>
        <w:t xml:space="preserve"> D.</w:t>
      </w:r>
      <w:r w:rsidR="00CC3206" w:rsidRPr="00AB2640">
        <w:rPr>
          <w:color w:val="000000" w:themeColor="text1"/>
        </w:rPr>
        <w:t>C.</w:t>
      </w:r>
      <w:r w:rsidR="001F7634" w:rsidRPr="00AB2640">
        <w:rPr>
          <w:color w:val="000000" w:themeColor="text1"/>
        </w:rPr>
        <w:t xml:space="preserve"> &amp; </w:t>
      </w:r>
      <w:r w:rsidR="00CC3206" w:rsidRPr="00AB2640">
        <w:rPr>
          <w:color w:val="000000" w:themeColor="text1"/>
        </w:rPr>
        <w:t>Rupp, J.A.</w:t>
      </w:r>
      <w:r w:rsidR="00EC370A" w:rsidRPr="00AB2640">
        <w:rPr>
          <w:color w:val="000000" w:themeColor="text1"/>
        </w:rPr>
        <w:t xml:space="preserve"> </w:t>
      </w:r>
      <w:r w:rsidR="00CC3206" w:rsidRPr="00AB2640">
        <w:rPr>
          <w:color w:val="000000" w:themeColor="text1"/>
        </w:rPr>
        <w:t>Graham, J.D</w:t>
      </w:r>
      <w:r w:rsidR="00EC370A" w:rsidRPr="00AB2640">
        <w:rPr>
          <w:color w:val="000000" w:themeColor="text1"/>
        </w:rPr>
        <w:t>. (2013</w:t>
      </w:r>
      <w:r w:rsidR="00396A7B" w:rsidRPr="00AB2640">
        <w:rPr>
          <w:color w:val="000000" w:themeColor="text1"/>
        </w:rPr>
        <w:t>, December</w:t>
      </w:r>
      <w:r w:rsidR="00EC370A" w:rsidRPr="00AB2640">
        <w:rPr>
          <w:color w:val="000000" w:themeColor="text1"/>
        </w:rPr>
        <w:t>).</w:t>
      </w:r>
      <w:r w:rsidR="00CC3206" w:rsidRPr="00AB2640">
        <w:rPr>
          <w:color w:val="000000" w:themeColor="text1"/>
        </w:rPr>
        <w:t xml:space="preserve"> </w:t>
      </w:r>
      <w:r w:rsidR="00CC3206" w:rsidRPr="00726DC0">
        <w:rPr>
          <w:color w:val="000000" w:themeColor="text1"/>
        </w:rPr>
        <w:t>On the Importance of Strengthening Beliefs in Climate Science to Foster Support for Immediate Action</w:t>
      </w:r>
      <w:r w:rsidR="00EC370A" w:rsidRPr="00726DC0">
        <w:rPr>
          <w:color w:val="000000" w:themeColor="text1"/>
        </w:rPr>
        <w:t xml:space="preserve">. </w:t>
      </w:r>
      <w:r w:rsidR="00CC3206" w:rsidRPr="00726DC0">
        <w:rPr>
          <w:color w:val="000000" w:themeColor="text1"/>
        </w:rPr>
        <w:t>Sustainabilit</w:t>
      </w:r>
      <w:r w:rsidR="00EC370A" w:rsidRPr="00726DC0">
        <w:rPr>
          <w:color w:val="000000" w:themeColor="text1"/>
        </w:rPr>
        <w:t>y</w:t>
      </w:r>
      <w:r w:rsidR="000975C5" w:rsidRPr="00726DC0">
        <w:rPr>
          <w:color w:val="000000" w:themeColor="text1"/>
        </w:rPr>
        <w:t>.</w:t>
      </w:r>
      <w:r w:rsidR="0058233B" w:rsidRPr="00726DC0">
        <w:rPr>
          <w:color w:val="000000" w:themeColor="text1"/>
        </w:rPr>
        <w:t xml:space="preserve"> </w:t>
      </w:r>
      <w:r w:rsidR="0058233B" w:rsidRPr="00726DC0">
        <w:rPr>
          <w:i/>
          <w:iCs/>
          <w:color w:val="000000" w:themeColor="text1"/>
        </w:rPr>
        <w:t>5</w:t>
      </w:r>
      <w:r w:rsidR="0058233B" w:rsidRPr="00726DC0">
        <w:rPr>
          <w:color w:val="000000" w:themeColor="text1"/>
        </w:rPr>
        <w:t>(12), 5153-5170</w:t>
      </w:r>
      <w:r w:rsidR="00396A7B" w:rsidRPr="00726DC0">
        <w:rPr>
          <w:color w:val="000000" w:themeColor="text1"/>
        </w:rPr>
        <w:t xml:space="preserve">. </w:t>
      </w:r>
      <w:hyperlink r:id="rId28" w:history="1">
        <w:r w:rsidR="00872532" w:rsidRPr="00726DC0">
          <w:rPr>
            <w:rStyle w:val="Hyperlink"/>
            <w:color w:val="000000" w:themeColor="text1"/>
          </w:rPr>
          <w:t>https://www.mdpi.com/2071-1050/5/12/5153</w:t>
        </w:r>
      </w:hyperlink>
    </w:p>
    <w:p w14:paraId="589B08BD" w14:textId="77777777" w:rsidR="00872532" w:rsidRPr="00726DC0" w:rsidRDefault="00810658" w:rsidP="00872532">
      <w:pPr>
        <w:pStyle w:val="reference"/>
        <w:jc w:val="left"/>
        <w:rPr>
          <w:color w:val="000000" w:themeColor="text1"/>
        </w:rPr>
      </w:pPr>
      <w:r w:rsidRPr="00726DC0">
        <w:rPr>
          <w:color w:val="000000" w:themeColor="text1"/>
        </w:rPr>
        <w:t>White, K.</w:t>
      </w:r>
      <w:r w:rsidR="00396A7B" w:rsidRPr="00726DC0">
        <w:rPr>
          <w:color w:val="000000" w:themeColor="text1"/>
        </w:rPr>
        <w:t xml:space="preserve"> &amp; </w:t>
      </w:r>
      <w:r w:rsidRPr="00726DC0">
        <w:rPr>
          <w:color w:val="000000" w:themeColor="text1"/>
        </w:rPr>
        <w:t>Habib, R.</w:t>
      </w:r>
      <w:r w:rsidR="00396A7B" w:rsidRPr="00726DC0">
        <w:rPr>
          <w:color w:val="000000" w:themeColor="text1"/>
        </w:rPr>
        <w:t xml:space="preserve"> &amp; </w:t>
      </w:r>
      <w:r w:rsidRPr="00726DC0">
        <w:rPr>
          <w:color w:val="000000" w:themeColor="text1"/>
        </w:rPr>
        <w:t>Hardisty</w:t>
      </w:r>
      <w:r w:rsidR="00A8074A" w:rsidRPr="00726DC0">
        <w:rPr>
          <w:color w:val="000000" w:themeColor="text1"/>
        </w:rPr>
        <w:t>,</w:t>
      </w:r>
      <w:r w:rsidRPr="00726DC0">
        <w:rPr>
          <w:color w:val="000000" w:themeColor="text1"/>
        </w:rPr>
        <w:t xml:space="preserve"> D.</w:t>
      </w:r>
      <w:r w:rsidR="00A8074A" w:rsidRPr="00726DC0">
        <w:rPr>
          <w:color w:val="000000" w:themeColor="text1"/>
        </w:rPr>
        <w:t xml:space="preserve"> </w:t>
      </w:r>
      <w:r w:rsidRPr="00726DC0">
        <w:rPr>
          <w:color w:val="000000" w:themeColor="text1"/>
        </w:rPr>
        <w:t>J.</w:t>
      </w:r>
      <w:r w:rsidR="00C87287" w:rsidRPr="00726DC0">
        <w:rPr>
          <w:color w:val="000000" w:themeColor="text1"/>
        </w:rPr>
        <w:t xml:space="preserve"> (2019, February).</w:t>
      </w:r>
      <w:r w:rsidRPr="00726DC0">
        <w:rPr>
          <w:color w:val="000000" w:themeColor="text1"/>
        </w:rPr>
        <w:t xml:space="preserve"> How to shift Consumer Behaviors to be more Sustainable: A Literature Review and Guiding Framework</w:t>
      </w:r>
      <w:r w:rsidR="00C87287" w:rsidRPr="00726DC0">
        <w:rPr>
          <w:color w:val="000000" w:themeColor="text1"/>
        </w:rPr>
        <w:t xml:space="preserve">. </w:t>
      </w:r>
      <w:r w:rsidRPr="00726DC0">
        <w:rPr>
          <w:color w:val="000000" w:themeColor="text1"/>
        </w:rPr>
        <w:t>Journal of Marketing</w:t>
      </w:r>
      <w:r w:rsidR="00C87287" w:rsidRPr="00726DC0">
        <w:rPr>
          <w:color w:val="000000" w:themeColor="text1"/>
        </w:rPr>
        <w:t xml:space="preserve">. </w:t>
      </w:r>
      <w:r w:rsidR="00DB67E8" w:rsidRPr="00726DC0">
        <w:rPr>
          <w:color w:val="000000" w:themeColor="text1"/>
        </w:rPr>
        <w:t>Vol. 83, Issue 3.</w:t>
      </w:r>
      <w:r w:rsidRPr="00726DC0">
        <w:rPr>
          <w:color w:val="000000" w:themeColor="text1"/>
        </w:rPr>
        <w:t xml:space="preserve"> </w:t>
      </w:r>
    </w:p>
    <w:p w14:paraId="78CD3C9B" w14:textId="783E6A93" w:rsidR="00376CA2" w:rsidRPr="009930A0" w:rsidRDefault="00872532" w:rsidP="00872532">
      <w:pPr>
        <w:pStyle w:val="reference"/>
        <w:jc w:val="left"/>
        <w:rPr>
          <w:color w:val="000000" w:themeColor="text1"/>
        </w:rPr>
      </w:pPr>
      <w:r w:rsidRPr="00726DC0">
        <w:rPr>
          <w:color w:val="000000" w:themeColor="text1"/>
        </w:rPr>
        <w:tab/>
      </w:r>
      <w:hyperlink r:id="rId29" w:history="1">
        <w:r w:rsidRPr="00726DC0">
          <w:rPr>
            <w:rStyle w:val="Hyperlink"/>
            <w:color w:val="000000" w:themeColor="text1"/>
          </w:rPr>
          <w:t>https://journals.sagepub.com/doi/full/10.1177/0022242919825649</w:t>
        </w:r>
      </w:hyperlink>
    </w:p>
    <w:p w14:paraId="4C67EC8E" w14:textId="5481D50F" w:rsidR="00C226A3" w:rsidRPr="009930A0" w:rsidRDefault="00C226A3" w:rsidP="000146B5">
      <w:pPr>
        <w:pStyle w:val="noindentpara"/>
        <w:jc w:val="left"/>
        <w:rPr>
          <w:color w:val="000000" w:themeColor="text1"/>
        </w:rPr>
      </w:pPr>
    </w:p>
    <w:sectPr w:rsidR="00C226A3" w:rsidRPr="009930A0" w:rsidSect="0091454A">
      <w:headerReference w:type="even" r:id="rId30"/>
      <w:headerReference w:type="default" r:id="rId31"/>
      <w:type w:val="oddPage"/>
      <w:pgSz w:w="11906" w:h="16838" w:code="9"/>
      <w:pgMar w:top="2835" w:right="2608" w:bottom="3175" w:left="2665" w:header="2494" w:footer="2466"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7E6E6" w14:textId="77777777" w:rsidR="00602BC7" w:rsidRDefault="00602BC7">
      <w:r>
        <w:separator/>
      </w:r>
    </w:p>
  </w:endnote>
  <w:endnote w:type="continuationSeparator" w:id="0">
    <w:p w14:paraId="50243DD4" w14:textId="77777777" w:rsidR="00602BC7" w:rsidRDefault="00602BC7">
      <w:r>
        <w:continuationSeparator/>
      </w:r>
    </w:p>
  </w:endnote>
  <w:endnote w:type="continuationNotice" w:id="1">
    <w:p w14:paraId="4C64D66F" w14:textId="77777777" w:rsidR="00602BC7" w:rsidRDefault="00602BC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charset w:val="00"/>
    <w:family w:val="roman"/>
    <w:pitch w:val="variable"/>
    <w:sig w:usb0="E0002EFF" w:usb1="C000785B" w:usb2="00000009" w:usb3="00000000" w:csb0="000001FF" w:csb1="00000000"/>
    <w:embedRegular r:id="rId1" w:fontKey="{324E372E-EE65-6648-96C0-6798D1296768}"/>
    <w:embedBold r:id="rId2" w:fontKey="{24835AB3-BFAD-C649-B218-230504EDACB2}"/>
    <w:embedItalic r:id="rId3" w:fontKey="{A5F80B15-A55E-3C45-9F44-31974B944D2C}"/>
    <w:embedBoldItalic r:id="rId4" w:fontKey="{65898187-8E64-274E-8701-34327A2F9FA5}"/>
  </w:font>
  <w:font w:name="Times New Roman">
    <w:panose1 w:val="02020603050405020304"/>
    <w:charset w:val="00"/>
    <w:family w:val="roman"/>
    <w:pitch w:val="variable"/>
    <w:sig w:usb0="E0002EFF" w:usb1="C000785B" w:usb2="00000009" w:usb3="00000000" w:csb0="000001FF" w:csb1="00000000"/>
    <w:embedRegular r:id="rId5" w:fontKey="{F2B64377-0049-FA4B-A41F-9926298C19CA}"/>
    <w:embedBold r:id="rId6" w:fontKey="{41EEA6D9-4C68-3040-882F-D8D24BB0AB3D}"/>
    <w:embedItalic r:id="rId7" w:fontKey="{824DF8A6-109C-2C4B-BB68-DE9B1CD0F940}"/>
    <w:embedBoldItalic r:id="rId8" w:fontKey="{A773A8D1-5DB2-814E-894D-EB39177E95C2}"/>
  </w:font>
  <w:font w:name="Tms Rmn">
    <w:panose1 w:val="020B0604020202020204"/>
    <w:charset w:val="00"/>
    <w:family w:val="roman"/>
    <w:notTrueType/>
    <w:pitch w:val="variable"/>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embedRegular r:id="rId9" w:fontKey="{C3A009BD-6002-FC4C-99DF-91A892C5DA50}"/>
  </w:font>
  <w:font w:name="Symbol">
    <w:panose1 w:val="05050102010706020507"/>
    <w:charset w:val="02"/>
    <w:family w:val="decorative"/>
    <w:pitch w:val="variable"/>
    <w:sig w:usb0="00000000" w:usb1="10000000" w:usb2="00000000" w:usb3="00000000" w:csb0="80000000" w:csb1="00000000"/>
    <w:embedRegular r:id="rId10" w:fontKey="{943F4107-3C77-6F48-9A61-72E6CC2FEFDA}"/>
  </w:font>
  <w:font w:name="Courier New">
    <w:panose1 w:val="02070309020205020404"/>
    <w:charset w:val="00"/>
    <w:family w:val="modern"/>
    <w:pitch w:val="fixed"/>
    <w:sig w:usb0="E0002AFF" w:usb1="C0007843" w:usb2="00000009" w:usb3="00000000" w:csb0="000001FF" w:csb1="00000000"/>
    <w:embedRegular r:id="rId11" w:fontKey="{8BB9C3A5-8283-0A4F-BE9D-1338AFAE2F75}"/>
  </w:font>
  <w:font w:name="Arial">
    <w:panose1 w:val="020B0604020202020204"/>
    <w:charset w:val="00"/>
    <w:family w:val="swiss"/>
    <w:pitch w:val="variable"/>
    <w:sig w:usb0="E0002AFF" w:usb1="C0007843" w:usb2="00000009" w:usb3="00000000" w:csb0="000001FF" w:csb1="00000000"/>
    <w:embedRegular r:id="rId12" w:fontKey="{EF856748-B40B-2443-B4DC-9E86B17EA981}"/>
    <w:embedBold r:id="rId13" w:fontKey="{00E99A88-B33E-2443-AD69-889E9DFD4C3E}"/>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embedRegular r:id="rId14" w:fontKey="{22AFC494-BAF0-164F-9DBA-4400A009DD2D}"/>
    <w:embedBoldItalic r:id="rId15" w:fontKey="{7854A948-E2C9-2949-B64C-A34EB559541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6" w:fontKey="{2113C283-43E6-A541-B4F9-2F76D9447AB5}"/>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ENPGF H+ Gulliver">
    <w:altName w:val="SimSun"/>
    <w:panose1 w:val="020B0604020202020204"/>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09C7F" w14:textId="77777777" w:rsidR="00602BC7" w:rsidRDefault="00602BC7">
      <w:r>
        <w:separator/>
      </w:r>
    </w:p>
  </w:footnote>
  <w:footnote w:type="continuationSeparator" w:id="0">
    <w:p w14:paraId="5145A4AB" w14:textId="77777777" w:rsidR="00602BC7" w:rsidRDefault="00602BC7">
      <w:r>
        <w:continuationSeparator/>
      </w:r>
    </w:p>
  </w:footnote>
  <w:footnote w:type="continuationNotice" w:id="1">
    <w:p w14:paraId="45141A55" w14:textId="77777777" w:rsidR="00602BC7" w:rsidRDefault="00602BC7">
      <w:pPr>
        <w:spacing w:line="240" w:lineRule="auto"/>
      </w:pPr>
    </w:p>
  </w:footnote>
  <w:footnote w:id="2">
    <w:p w14:paraId="7E05D972" w14:textId="77777777" w:rsidR="00AD6363" w:rsidRPr="000F6571" w:rsidRDefault="00AD6363" w:rsidP="000F6571">
      <w:pPr>
        <w:pStyle w:val="Funotentext"/>
        <w:jc w:val="left"/>
      </w:pPr>
      <w:r>
        <w:rPr>
          <w:rStyle w:val="Funotenzeichen"/>
        </w:rPr>
        <w:footnoteRef/>
      </w:r>
      <w:r>
        <w:t xml:space="preserve"> </w:t>
      </w:r>
      <w:r w:rsidRPr="000A5199">
        <w:t>https://www.csr-in-deutschland.de/DE/CSR-Allgemein/CSR-Politik/CSR-in-der-EU/Corporate-Sustainability-Reporting-Directive/corporate-sustainability-reporting-directive-art.html</w:t>
      </w:r>
    </w:p>
  </w:footnote>
  <w:footnote w:id="3">
    <w:p w14:paraId="034EF386" w14:textId="09DE9902" w:rsidR="00CA79F3" w:rsidRDefault="00A048EF">
      <w:pPr>
        <w:pStyle w:val="Funotentext"/>
        <w:rPr>
          <w:lang w:val="de-DE"/>
        </w:rPr>
      </w:pPr>
      <w:r>
        <w:rPr>
          <w:rStyle w:val="Funotenzeichen"/>
        </w:rPr>
        <w:footnoteRef/>
      </w:r>
      <w:r w:rsidRPr="000F6571">
        <w:rPr>
          <w:lang w:val="de-DE"/>
        </w:rPr>
        <w:t xml:space="preserve">Der Begriff </w:t>
      </w:r>
      <w:r w:rsidRPr="00A048EF">
        <w:rPr>
          <w:lang w:val="de-DE"/>
        </w:rPr>
        <w:t>Society 5.0 stammt aus dem Bericht „Governance Innoation: redesigning Law and A</w:t>
      </w:r>
      <w:r w:rsidRPr="000F6571">
        <w:rPr>
          <w:lang w:val="de-DE"/>
        </w:rPr>
        <w:t xml:space="preserve">rchitecture for Society 5.0” des japanischen Ministeriums für Wirtschaft, Handel </w:t>
      </w:r>
      <w:r>
        <w:rPr>
          <w:lang w:val="de-DE"/>
        </w:rPr>
        <w:t>und Industrie (MeTI), mehr dazu unter:</w:t>
      </w:r>
      <w:r w:rsidRPr="000F6571">
        <w:rPr>
          <w:lang w:val="de-DE"/>
        </w:rPr>
        <w:t xml:space="preserve"> </w:t>
      </w:r>
      <w:hyperlink r:id="rId1" w:history="1">
        <w:r w:rsidR="00CA79F3" w:rsidRPr="00DB66CF">
          <w:rPr>
            <w:rStyle w:val="Hyperlink"/>
            <w:lang w:val="de-DE"/>
          </w:rPr>
          <w:t>https://www.bigdata-insider.de/society-50-die-naechste-evolutionsstufe-a-dd3464a367857a2a4ab33e8e3ed5c820/</w:t>
        </w:r>
      </w:hyperlink>
    </w:p>
    <w:p w14:paraId="3B630496" w14:textId="5D4D8E0A" w:rsidR="00A048EF" w:rsidRPr="000F6571" w:rsidRDefault="00A048EF">
      <w:pPr>
        <w:pStyle w:val="Funotentext"/>
        <w:rPr>
          <w:lang w:val="de-DE"/>
        </w:rPr>
      </w:pPr>
      <w:r w:rsidRPr="000F6571">
        <w:rPr>
          <w:lang w:val="de-DE"/>
        </w:rPr>
        <w:t>https://trendreport.de/die-digitale-zukunft-ist-die-society-5-0/</w:t>
      </w:r>
    </w:p>
  </w:footnote>
  <w:footnote w:id="4">
    <w:p w14:paraId="11370243" w14:textId="6CDD105D" w:rsidR="00866AD1" w:rsidRPr="00855B29" w:rsidRDefault="00866AD1">
      <w:pPr>
        <w:pStyle w:val="Funotentext"/>
        <w:rPr>
          <w:lang w:val="de-DE"/>
        </w:rPr>
      </w:pPr>
      <w:r>
        <w:rPr>
          <w:rStyle w:val="Funotenzeichen"/>
        </w:rPr>
        <w:footnoteRef/>
      </w:r>
      <w:r w:rsidRPr="00855B29">
        <w:rPr>
          <w:lang w:val="de-DE"/>
        </w:rPr>
        <w:t xml:space="preserve"> https://www.go-fair.org/fair-principles/</w:t>
      </w:r>
    </w:p>
  </w:footnote>
  <w:footnote w:id="5">
    <w:p w14:paraId="794A9FF4" w14:textId="411E9EB2" w:rsidR="003164D7" w:rsidRPr="000F6571" w:rsidRDefault="003164D7">
      <w:pPr>
        <w:pStyle w:val="Funotentext"/>
        <w:rPr>
          <w:rFonts w:ascii="Times New Roman" w:hAnsi="Times New Roman"/>
          <w:lang w:val="de-DE"/>
        </w:rPr>
      </w:pPr>
      <w:r w:rsidRPr="006E7D05">
        <w:rPr>
          <w:rStyle w:val="Funotenzeichen"/>
          <w:rFonts w:ascii="Times New Roman" w:hAnsi="Times New Roman"/>
        </w:rPr>
        <w:footnoteRef/>
      </w:r>
      <w:r w:rsidRPr="000F6571">
        <w:rPr>
          <w:rFonts w:ascii="Times New Roman" w:hAnsi="Times New Roman"/>
          <w:lang w:val="de-DE"/>
        </w:rPr>
        <w:t xml:space="preserve"> https://www.dublincore.org/</w:t>
      </w:r>
    </w:p>
  </w:footnote>
  <w:footnote w:id="6">
    <w:p w14:paraId="30CD6363" w14:textId="15027B8A" w:rsidR="006E7D05" w:rsidRPr="000F6571" w:rsidRDefault="006E7D05">
      <w:pPr>
        <w:pStyle w:val="Funotentext"/>
        <w:rPr>
          <w:lang w:val="de-DE"/>
        </w:rPr>
      </w:pPr>
      <w:r>
        <w:rPr>
          <w:rStyle w:val="Funotenzeichen"/>
        </w:rPr>
        <w:footnoteRef/>
      </w:r>
      <w:r w:rsidRPr="000F6571">
        <w:rPr>
          <w:lang w:val="de-DE"/>
        </w:rPr>
        <w:t xml:space="preserve"> https://schema.org/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1390D" w14:textId="77777777" w:rsidR="00DB201B" w:rsidRDefault="00DB201B">
    <w:pPr>
      <w:pStyle w:val="Runninghead-left"/>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34</w:t>
    </w:r>
    <w:r>
      <w:rPr>
        <w:color w:val="2B579A"/>
        <w:shd w:val="clear" w:color="auto" w:fill="E6E6E6"/>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1493F" w14:textId="77777777" w:rsidR="00DB201B" w:rsidRDefault="00DB201B">
    <w:pPr>
      <w:pStyle w:val="Runninghead-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33</w:t>
    </w:r>
    <w:r>
      <w:rPr>
        <w:color w:val="2B579A"/>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0D470607"/>
    <w:multiLevelType w:val="hybridMultilevel"/>
    <w:tmpl w:val="B290C966"/>
    <w:lvl w:ilvl="0" w:tplc="F1DE6708">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 w15:restartNumberingAfterBreak="0">
    <w:nsid w:val="25501E40"/>
    <w:multiLevelType w:val="hybridMultilevel"/>
    <w:tmpl w:val="60F8997E"/>
    <w:lvl w:ilvl="0" w:tplc="9CF4ED2C">
      <w:start w:val="1"/>
      <w:numFmt w:val="lowerRoman"/>
      <w:lvlText w:val="%1."/>
      <w:lvlJc w:val="left"/>
      <w:pPr>
        <w:ind w:left="8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rPr>
        <w:rFonts w:cs="Times New Roman"/>
      </w:rPr>
    </w:lvl>
    <w:lvl w:ilvl="1" w:tplc="08070019" w:tentative="1">
      <w:start w:val="1"/>
      <w:numFmt w:val="lowerLetter"/>
      <w:lvlText w:val="%2."/>
      <w:lvlJc w:val="left"/>
      <w:pPr>
        <w:ind w:left="2149" w:hanging="360"/>
      </w:pPr>
      <w:rPr>
        <w:rFonts w:cs="Times New Roman"/>
      </w:rPr>
    </w:lvl>
    <w:lvl w:ilvl="2" w:tplc="0807001B" w:tentative="1">
      <w:start w:val="1"/>
      <w:numFmt w:val="lowerRoman"/>
      <w:lvlText w:val="%3."/>
      <w:lvlJc w:val="right"/>
      <w:pPr>
        <w:ind w:left="2869" w:hanging="180"/>
      </w:pPr>
      <w:rPr>
        <w:rFonts w:cs="Times New Roman"/>
      </w:rPr>
    </w:lvl>
    <w:lvl w:ilvl="3" w:tplc="0807000F" w:tentative="1">
      <w:start w:val="1"/>
      <w:numFmt w:val="decimal"/>
      <w:lvlText w:val="%4."/>
      <w:lvlJc w:val="left"/>
      <w:pPr>
        <w:ind w:left="3589" w:hanging="360"/>
      </w:pPr>
      <w:rPr>
        <w:rFonts w:cs="Times New Roman"/>
      </w:rPr>
    </w:lvl>
    <w:lvl w:ilvl="4" w:tplc="08070019" w:tentative="1">
      <w:start w:val="1"/>
      <w:numFmt w:val="lowerLetter"/>
      <w:lvlText w:val="%5."/>
      <w:lvlJc w:val="left"/>
      <w:pPr>
        <w:ind w:left="4309" w:hanging="360"/>
      </w:pPr>
      <w:rPr>
        <w:rFonts w:cs="Times New Roman"/>
      </w:rPr>
    </w:lvl>
    <w:lvl w:ilvl="5" w:tplc="0807001B" w:tentative="1">
      <w:start w:val="1"/>
      <w:numFmt w:val="lowerRoman"/>
      <w:lvlText w:val="%6."/>
      <w:lvlJc w:val="right"/>
      <w:pPr>
        <w:ind w:left="5029" w:hanging="180"/>
      </w:pPr>
      <w:rPr>
        <w:rFonts w:cs="Times New Roman"/>
      </w:rPr>
    </w:lvl>
    <w:lvl w:ilvl="6" w:tplc="0807000F" w:tentative="1">
      <w:start w:val="1"/>
      <w:numFmt w:val="decimal"/>
      <w:lvlText w:val="%7."/>
      <w:lvlJc w:val="left"/>
      <w:pPr>
        <w:ind w:left="5749" w:hanging="360"/>
      </w:pPr>
      <w:rPr>
        <w:rFonts w:cs="Times New Roman"/>
      </w:rPr>
    </w:lvl>
    <w:lvl w:ilvl="7" w:tplc="08070019" w:tentative="1">
      <w:start w:val="1"/>
      <w:numFmt w:val="lowerLetter"/>
      <w:lvlText w:val="%8."/>
      <w:lvlJc w:val="left"/>
      <w:pPr>
        <w:ind w:left="6469" w:hanging="360"/>
      </w:pPr>
      <w:rPr>
        <w:rFonts w:cs="Times New Roman"/>
      </w:rPr>
    </w:lvl>
    <w:lvl w:ilvl="8" w:tplc="0807001B" w:tentative="1">
      <w:start w:val="1"/>
      <w:numFmt w:val="lowerRoman"/>
      <w:lvlText w:val="%9."/>
      <w:lvlJc w:val="right"/>
      <w:pPr>
        <w:ind w:left="7189" w:hanging="180"/>
      </w:pPr>
      <w:rPr>
        <w:rFonts w:cs="Times New Roman"/>
      </w:r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A173C53"/>
    <w:multiLevelType w:val="multilevel"/>
    <w:tmpl w:val="4009001D"/>
    <w:styleLink w:val="Ulistt"/>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01F1D97"/>
    <w:multiLevelType w:val="multilevel"/>
    <w:tmpl w:val="F9D617A0"/>
    <w:styleLink w:val="Olist"/>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A557170"/>
    <w:multiLevelType w:val="multilevel"/>
    <w:tmpl w:val="9A985178"/>
    <w:styleLink w:val="UList"/>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10743C3"/>
    <w:multiLevelType w:val="hybridMultilevel"/>
    <w:tmpl w:val="B4C6B5D6"/>
    <w:lvl w:ilvl="0" w:tplc="F1DE6708">
      <w:start w:val="1"/>
      <w:numFmt w:val="decimal"/>
      <w:lvlText w:val="(%1)"/>
      <w:lvlJc w:val="left"/>
      <w:pPr>
        <w:ind w:left="8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3593621"/>
    <w:multiLevelType w:val="hybridMultilevel"/>
    <w:tmpl w:val="A810E25E"/>
    <w:lvl w:ilvl="0" w:tplc="F1DE6708">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77316C98"/>
    <w:multiLevelType w:val="hybridMultilevel"/>
    <w:tmpl w:val="14C6769E"/>
    <w:lvl w:ilvl="0" w:tplc="04090011">
      <w:start w:val="1"/>
      <w:numFmt w:val="decimal"/>
      <w:lvlText w:val="%1)"/>
      <w:lvlJc w:val="left"/>
      <w:pPr>
        <w:ind w:left="8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11879251">
    <w:abstractNumId w:val="0"/>
  </w:num>
  <w:num w:numId="2" w16cid:durableId="1920288191">
    <w:abstractNumId w:val="2"/>
  </w:num>
  <w:num w:numId="3" w16cid:durableId="475874127">
    <w:abstractNumId w:val="8"/>
  </w:num>
  <w:num w:numId="4" w16cid:durableId="684863717">
    <w:abstractNumId w:val="9"/>
  </w:num>
  <w:num w:numId="5" w16cid:durableId="1770616053">
    <w:abstractNumId w:val="7"/>
  </w:num>
  <w:num w:numId="6" w16cid:durableId="95909343">
    <w:abstractNumId w:val="6"/>
  </w:num>
  <w:num w:numId="7" w16cid:durableId="788858430">
    <w:abstractNumId w:val="3"/>
  </w:num>
  <w:num w:numId="8" w16cid:durableId="1158964060">
    <w:abstractNumId w:val="5"/>
  </w:num>
  <w:num w:numId="9" w16cid:durableId="1497188911">
    <w:abstractNumId w:val="4"/>
  </w:num>
  <w:num w:numId="10" w16cid:durableId="1323268325">
    <w:abstractNumId w:val="12"/>
  </w:num>
  <w:num w:numId="11" w16cid:durableId="1733576591">
    <w:abstractNumId w:val="11"/>
  </w:num>
  <w:num w:numId="12" w16cid:durableId="78019528">
    <w:abstractNumId w:val="10"/>
  </w:num>
  <w:num w:numId="13" w16cid:durableId="494994800">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712"/>
    <w:rsid w:val="00001F45"/>
    <w:rsid w:val="00001F6D"/>
    <w:rsid w:val="0000431B"/>
    <w:rsid w:val="00005076"/>
    <w:rsid w:val="00005770"/>
    <w:rsid w:val="00005F1B"/>
    <w:rsid w:val="00006332"/>
    <w:rsid w:val="00006E9E"/>
    <w:rsid w:val="00011406"/>
    <w:rsid w:val="000120D8"/>
    <w:rsid w:val="000146B5"/>
    <w:rsid w:val="00014AE3"/>
    <w:rsid w:val="00016363"/>
    <w:rsid w:val="0002006A"/>
    <w:rsid w:val="00021C09"/>
    <w:rsid w:val="0002281A"/>
    <w:rsid w:val="000238C5"/>
    <w:rsid w:val="00024E44"/>
    <w:rsid w:val="00025071"/>
    <w:rsid w:val="000269D1"/>
    <w:rsid w:val="000336DD"/>
    <w:rsid w:val="00036A4C"/>
    <w:rsid w:val="0004121F"/>
    <w:rsid w:val="0004454D"/>
    <w:rsid w:val="00044A53"/>
    <w:rsid w:val="00046A35"/>
    <w:rsid w:val="00050579"/>
    <w:rsid w:val="00051712"/>
    <w:rsid w:val="00053B6C"/>
    <w:rsid w:val="0005714D"/>
    <w:rsid w:val="0006222E"/>
    <w:rsid w:val="0006277C"/>
    <w:rsid w:val="00065107"/>
    <w:rsid w:val="00067C65"/>
    <w:rsid w:val="00070E77"/>
    <w:rsid w:val="0007106D"/>
    <w:rsid w:val="0007533D"/>
    <w:rsid w:val="00075545"/>
    <w:rsid w:val="00075D39"/>
    <w:rsid w:val="00077F5C"/>
    <w:rsid w:val="00082D3C"/>
    <w:rsid w:val="00085A9A"/>
    <w:rsid w:val="00085EB1"/>
    <w:rsid w:val="00090812"/>
    <w:rsid w:val="00091655"/>
    <w:rsid w:val="00091FFC"/>
    <w:rsid w:val="00092B18"/>
    <w:rsid w:val="00094C7C"/>
    <w:rsid w:val="000973AB"/>
    <w:rsid w:val="000975C5"/>
    <w:rsid w:val="00097606"/>
    <w:rsid w:val="00097BDA"/>
    <w:rsid w:val="000A0A64"/>
    <w:rsid w:val="000A27B5"/>
    <w:rsid w:val="000A2A0A"/>
    <w:rsid w:val="000A4E0B"/>
    <w:rsid w:val="000A5199"/>
    <w:rsid w:val="000A7BC5"/>
    <w:rsid w:val="000A7E82"/>
    <w:rsid w:val="000B0C50"/>
    <w:rsid w:val="000B37BD"/>
    <w:rsid w:val="000B48B4"/>
    <w:rsid w:val="000B678C"/>
    <w:rsid w:val="000B699F"/>
    <w:rsid w:val="000B757B"/>
    <w:rsid w:val="000B78B6"/>
    <w:rsid w:val="000C3466"/>
    <w:rsid w:val="000C3B60"/>
    <w:rsid w:val="000C3C47"/>
    <w:rsid w:val="000C3FEB"/>
    <w:rsid w:val="000C3FFA"/>
    <w:rsid w:val="000C4C41"/>
    <w:rsid w:val="000C6F07"/>
    <w:rsid w:val="000C7667"/>
    <w:rsid w:val="000D4C25"/>
    <w:rsid w:val="000D572C"/>
    <w:rsid w:val="000E0820"/>
    <w:rsid w:val="000E2169"/>
    <w:rsid w:val="000E321F"/>
    <w:rsid w:val="000E4687"/>
    <w:rsid w:val="000E610B"/>
    <w:rsid w:val="000E74A6"/>
    <w:rsid w:val="000E7C00"/>
    <w:rsid w:val="000F0964"/>
    <w:rsid w:val="000F10B0"/>
    <w:rsid w:val="000F1B3D"/>
    <w:rsid w:val="000F31A7"/>
    <w:rsid w:val="000F4B91"/>
    <w:rsid w:val="000F57C8"/>
    <w:rsid w:val="000F6571"/>
    <w:rsid w:val="000F71AB"/>
    <w:rsid w:val="000F7F8C"/>
    <w:rsid w:val="0010061C"/>
    <w:rsid w:val="0010363B"/>
    <w:rsid w:val="00103A73"/>
    <w:rsid w:val="00105DB5"/>
    <w:rsid w:val="00107526"/>
    <w:rsid w:val="00107E7E"/>
    <w:rsid w:val="00112416"/>
    <w:rsid w:val="001137C5"/>
    <w:rsid w:val="00113A6E"/>
    <w:rsid w:val="00114A6A"/>
    <w:rsid w:val="001157E8"/>
    <w:rsid w:val="00121B82"/>
    <w:rsid w:val="0012221B"/>
    <w:rsid w:val="00123A8E"/>
    <w:rsid w:val="00126139"/>
    <w:rsid w:val="001278DD"/>
    <w:rsid w:val="00130058"/>
    <w:rsid w:val="00130C3E"/>
    <w:rsid w:val="0013299F"/>
    <w:rsid w:val="00134414"/>
    <w:rsid w:val="001362BA"/>
    <w:rsid w:val="001376D7"/>
    <w:rsid w:val="0013777B"/>
    <w:rsid w:val="00140191"/>
    <w:rsid w:val="00140562"/>
    <w:rsid w:val="0014105E"/>
    <w:rsid w:val="0014252F"/>
    <w:rsid w:val="0014689D"/>
    <w:rsid w:val="00146A1C"/>
    <w:rsid w:val="001475E0"/>
    <w:rsid w:val="0015177A"/>
    <w:rsid w:val="001526CB"/>
    <w:rsid w:val="00154005"/>
    <w:rsid w:val="0015536C"/>
    <w:rsid w:val="00156605"/>
    <w:rsid w:val="00160B0C"/>
    <w:rsid w:val="001613B4"/>
    <w:rsid w:val="00161555"/>
    <w:rsid w:val="001616DF"/>
    <w:rsid w:val="0016225E"/>
    <w:rsid w:val="001624D3"/>
    <w:rsid w:val="00162FF3"/>
    <w:rsid w:val="00163114"/>
    <w:rsid w:val="0016399B"/>
    <w:rsid w:val="00166987"/>
    <w:rsid w:val="00170417"/>
    <w:rsid w:val="00170542"/>
    <w:rsid w:val="001709D2"/>
    <w:rsid w:val="00170DEC"/>
    <w:rsid w:val="0017110C"/>
    <w:rsid w:val="00171E6C"/>
    <w:rsid w:val="00173008"/>
    <w:rsid w:val="0017396D"/>
    <w:rsid w:val="00173A5D"/>
    <w:rsid w:val="00174B74"/>
    <w:rsid w:val="00176609"/>
    <w:rsid w:val="001773C8"/>
    <w:rsid w:val="001825DE"/>
    <w:rsid w:val="001839C1"/>
    <w:rsid w:val="00191C82"/>
    <w:rsid w:val="001930E5"/>
    <w:rsid w:val="001A186A"/>
    <w:rsid w:val="001A1D08"/>
    <w:rsid w:val="001A1DA6"/>
    <w:rsid w:val="001A406D"/>
    <w:rsid w:val="001A7F02"/>
    <w:rsid w:val="001A7F99"/>
    <w:rsid w:val="001B14F2"/>
    <w:rsid w:val="001B2456"/>
    <w:rsid w:val="001B2628"/>
    <w:rsid w:val="001B41A1"/>
    <w:rsid w:val="001B5948"/>
    <w:rsid w:val="001B5AA2"/>
    <w:rsid w:val="001B6E9D"/>
    <w:rsid w:val="001B7DA3"/>
    <w:rsid w:val="001C0C00"/>
    <w:rsid w:val="001C26A5"/>
    <w:rsid w:val="001C2E4E"/>
    <w:rsid w:val="001C4895"/>
    <w:rsid w:val="001C4E8D"/>
    <w:rsid w:val="001C4F9D"/>
    <w:rsid w:val="001C6111"/>
    <w:rsid w:val="001C770A"/>
    <w:rsid w:val="001D0B49"/>
    <w:rsid w:val="001D1231"/>
    <w:rsid w:val="001D133A"/>
    <w:rsid w:val="001D1540"/>
    <w:rsid w:val="001D1CA3"/>
    <w:rsid w:val="001D2EFD"/>
    <w:rsid w:val="001D3D4A"/>
    <w:rsid w:val="001D5D09"/>
    <w:rsid w:val="001D5EF2"/>
    <w:rsid w:val="001D5F3A"/>
    <w:rsid w:val="001D6914"/>
    <w:rsid w:val="001D6C32"/>
    <w:rsid w:val="001D705E"/>
    <w:rsid w:val="001D73DE"/>
    <w:rsid w:val="001D753A"/>
    <w:rsid w:val="001D76F2"/>
    <w:rsid w:val="001E48B1"/>
    <w:rsid w:val="001E60AF"/>
    <w:rsid w:val="001E7FE2"/>
    <w:rsid w:val="001F46C1"/>
    <w:rsid w:val="001F49E4"/>
    <w:rsid w:val="001F7425"/>
    <w:rsid w:val="001F7634"/>
    <w:rsid w:val="001F790F"/>
    <w:rsid w:val="001F7FCE"/>
    <w:rsid w:val="00200667"/>
    <w:rsid w:val="0020123A"/>
    <w:rsid w:val="002015A6"/>
    <w:rsid w:val="002023E1"/>
    <w:rsid w:val="00202954"/>
    <w:rsid w:val="00203F76"/>
    <w:rsid w:val="00205ECF"/>
    <w:rsid w:val="00206C3C"/>
    <w:rsid w:val="00206E6F"/>
    <w:rsid w:val="002074D8"/>
    <w:rsid w:val="00207F88"/>
    <w:rsid w:val="00210E0A"/>
    <w:rsid w:val="00211BED"/>
    <w:rsid w:val="00211D43"/>
    <w:rsid w:val="00211F10"/>
    <w:rsid w:val="00212323"/>
    <w:rsid w:val="00212941"/>
    <w:rsid w:val="00212E18"/>
    <w:rsid w:val="00212F70"/>
    <w:rsid w:val="00220A07"/>
    <w:rsid w:val="00221AB2"/>
    <w:rsid w:val="00224235"/>
    <w:rsid w:val="00224F5A"/>
    <w:rsid w:val="00226F60"/>
    <w:rsid w:val="002277CE"/>
    <w:rsid w:val="00230396"/>
    <w:rsid w:val="0023069E"/>
    <w:rsid w:val="002315D7"/>
    <w:rsid w:val="002322FA"/>
    <w:rsid w:val="0023268C"/>
    <w:rsid w:val="00232C08"/>
    <w:rsid w:val="0023519A"/>
    <w:rsid w:val="00236209"/>
    <w:rsid w:val="00237A26"/>
    <w:rsid w:val="0024165A"/>
    <w:rsid w:val="00243465"/>
    <w:rsid w:val="002442A9"/>
    <w:rsid w:val="002463C0"/>
    <w:rsid w:val="00247157"/>
    <w:rsid w:val="00247B0A"/>
    <w:rsid w:val="00250E5A"/>
    <w:rsid w:val="00252F53"/>
    <w:rsid w:val="002537F0"/>
    <w:rsid w:val="002539B7"/>
    <w:rsid w:val="00253DA3"/>
    <w:rsid w:val="00254BEA"/>
    <w:rsid w:val="002565A2"/>
    <w:rsid w:val="00256CAC"/>
    <w:rsid w:val="00256DBC"/>
    <w:rsid w:val="00260491"/>
    <w:rsid w:val="002616FE"/>
    <w:rsid w:val="0026189A"/>
    <w:rsid w:val="00262659"/>
    <w:rsid w:val="002633F7"/>
    <w:rsid w:val="00265C68"/>
    <w:rsid w:val="00265F37"/>
    <w:rsid w:val="002664D7"/>
    <w:rsid w:val="0027233A"/>
    <w:rsid w:val="002724A6"/>
    <w:rsid w:val="00274D50"/>
    <w:rsid w:val="00276F62"/>
    <w:rsid w:val="00277107"/>
    <w:rsid w:val="00280395"/>
    <w:rsid w:val="002806EF"/>
    <w:rsid w:val="0028211B"/>
    <w:rsid w:val="00282CA4"/>
    <w:rsid w:val="002840CD"/>
    <w:rsid w:val="002840DC"/>
    <w:rsid w:val="00285AD8"/>
    <w:rsid w:val="00286088"/>
    <w:rsid w:val="00286560"/>
    <w:rsid w:val="00286C2F"/>
    <w:rsid w:val="00287230"/>
    <w:rsid w:val="00290CA6"/>
    <w:rsid w:val="00291070"/>
    <w:rsid w:val="002917A5"/>
    <w:rsid w:val="00292BCC"/>
    <w:rsid w:val="002963C9"/>
    <w:rsid w:val="00296C89"/>
    <w:rsid w:val="002975F6"/>
    <w:rsid w:val="00297A93"/>
    <w:rsid w:val="00297B00"/>
    <w:rsid w:val="002A4716"/>
    <w:rsid w:val="002A4723"/>
    <w:rsid w:val="002A57E8"/>
    <w:rsid w:val="002A5D23"/>
    <w:rsid w:val="002A5F8E"/>
    <w:rsid w:val="002A6540"/>
    <w:rsid w:val="002A735C"/>
    <w:rsid w:val="002A7F2F"/>
    <w:rsid w:val="002B00CA"/>
    <w:rsid w:val="002B1B5B"/>
    <w:rsid w:val="002B2E3E"/>
    <w:rsid w:val="002B58D1"/>
    <w:rsid w:val="002B5DC8"/>
    <w:rsid w:val="002B73DA"/>
    <w:rsid w:val="002C03D8"/>
    <w:rsid w:val="002C1608"/>
    <w:rsid w:val="002C16AE"/>
    <w:rsid w:val="002C1C2D"/>
    <w:rsid w:val="002C1F7B"/>
    <w:rsid w:val="002C391B"/>
    <w:rsid w:val="002C4BB8"/>
    <w:rsid w:val="002C53B5"/>
    <w:rsid w:val="002C568A"/>
    <w:rsid w:val="002C6F79"/>
    <w:rsid w:val="002C7D9F"/>
    <w:rsid w:val="002D13A5"/>
    <w:rsid w:val="002D4AB9"/>
    <w:rsid w:val="002D4E8F"/>
    <w:rsid w:val="002D531A"/>
    <w:rsid w:val="002D5D0D"/>
    <w:rsid w:val="002D5F35"/>
    <w:rsid w:val="002D783B"/>
    <w:rsid w:val="002D7AF5"/>
    <w:rsid w:val="002E0C72"/>
    <w:rsid w:val="002E0DA4"/>
    <w:rsid w:val="002E149C"/>
    <w:rsid w:val="002E2FF6"/>
    <w:rsid w:val="002E308B"/>
    <w:rsid w:val="002E52B2"/>
    <w:rsid w:val="002E76F9"/>
    <w:rsid w:val="002F0E5B"/>
    <w:rsid w:val="002F1A20"/>
    <w:rsid w:val="002F1BC3"/>
    <w:rsid w:val="002F1E77"/>
    <w:rsid w:val="002F2934"/>
    <w:rsid w:val="002F6715"/>
    <w:rsid w:val="002F6B18"/>
    <w:rsid w:val="002F76B2"/>
    <w:rsid w:val="002F7B19"/>
    <w:rsid w:val="00300797"/>
    <w:rsid w:val="00301168"/>
    <w:rsid w:val="003029CB"/>
    <w:rsid w:val="00302ED1"/>
    <w:rsid w:val="00307FF7"/>
    <w:rsid w:val="0031018F"/>
    <w:rsid w:val="003108A1"/>
    <w:rsid w:val="003109D0"/>
    <w:rsid w:val="00311E92"/>
    <w:rsid w:val="0031262B"/>
    <w:rsid w:val="00314376"/>
    <w:rsid w:val="003150BE"/>
    <w:rsid w:val="00316087"/>
    <w:rsid w:val="003164D7"/>
    <w:rsid w:val="003171E3"/>
    <w:rsid w:val="00317334"/>
    <w:rsid w:val="00321E0F"/>
    <w:rsid w:val="00322A46"/>
    <w:rsid w:val="003231E3"/>
    <w:rsid w:val="00323298"/>
    <w:rsid w:val="0032436B"/>
    <w:rsid w:val="003268A3"/>
    <w:rsid w:val="00331726"/>
    <w:rsid w:val="00331925"/>
    <w:rsid w:val="003325B1"/>
    <w:rsid w:val="00336E56"/>
    <w:rsid w:val="003371CA"/>
    <w:rsid w:val="003412BC"/>
    <w:rsid w:val="003419AC"/>
    <w:rsid w:val="003419C2"/>
    <w:rsid w:val="0034265F"/>
    <w:rsid w:val="00346075"/>
    <w:rsid w:val="00347E63"/>
    <w:rsid w:val="00352552"/>
    <w:rsid w:val="0035275E"/>
    <w:rsid w:val="0035551E"/>
    <w:rsid w:val="00356EED"/>
    <w:rsid w:val="0035788B"/>
    <w:rsid w:val="00360793"/>
    <w:rsid w:val="00360A7A"/>
    <w:rsid w:val="00360B71"/>
    <w:rsid w:val="00360E7F"/>
    <w:rsid w:val="00360EC6"/>
    <w:rsid w:val="00362106"/>
    <w:rsid w:val="00366103"/>
    <w:rsid w:val="00367344"/>
    <w:rsid w:val="00370230"/>
    <w:rsid w:val="00370821"/>
    <w:rsid w:val="00370E3A"/>
    <w:rsid w:val="00373134"/>
    <w:rsid w:val="0037534B"/>
    <w:rsid w:val="003756E3"/>
    <w:rsid w:val="003765E0"/>
    <w:rsid w:val="00376CA2"/>
    <w:rsid w:val="00376FC4"/>
    <w:rsid w:val="00380225"/>
    <w:rsid w:val="003809B4"/>
    <w:rsid w:val="00380C25"/>
    <w:rsid w:val="00381DCA"/>
    <w:rsid w:val="003877F3"/>
    <w:rsid w:val="00391AC4"/>
    <w:rsid w:val="00392B2C"/>
    <w:rsid w:val="00395CB8"/>
    <w:rsid w:val="00395F19"/>
    <w:rsid w:val="00396A7B"/>
    <w:rsid w:val="003973F2"/>
    <w:rsid w:val="003A0D8A"/>
    <w:rsid w:val="003A23BA"/>
    <w:rsid w:val="003A3AAD"/>
    <w:rsid w:val="003A53E3"/>
    <w:rsid w:val="003A72C5"/>
    <w:rsid w:val="003B10B8"/>
    <w:rsid w:val="003B14B8"/>
    <w:rsid w:val="003B2766"/>
    <w:rsid w:val="003B4A59"/>
    <w:rsid w:val="003B5750"/>
    <w:rsid w:val="003B6886"/>
    <w:rsid w:val="003B695C"/>
    <w:rsid w:val="003B6A87"/>
    <w:rsid w:val="003B6D71"/>
    <w:rsid w:val="003C0833"/>
    <w:rsid w:val="003C0CFB"/>
    <w:rsid w:val="003C10CA"/>
    <w:rsid w:val="003C3D94"/>
    <w:rsid w:val="003C760C"/>
    <w:rsid w:val="003C788B"/>
    <w:rsid w:val="003D10A2"/>
    <w:rsid w:val="003D2762"/>
    <w:rsid w:val="003D32A9"/>
    <w:rsid w:val="003D36E7"/>
    <w:rsid w:val="003D3AB1"/>
    <w:rsid w:val="003D3DCB"/>
    <w:rsid w:val="003D4C1A"/>
    <w:rsid w:val="003E218B"/>
    <w:rsid w:val="003E2D8A"/>
    <w:rsid w:val="003E498E"/>
    <w:rsid w:val="003E7B2C"/>
    <w:rsid w:val="003F241D"/>
    <w:rsid w:val="003F2916"/>
    <w:rsid w:val="003F35C1"/>
    <w:rsid w:val="003F40B9"/>
    <w:rsid w:val="003F4938"/>
    <w:rsid w:val="003F644C"/>
    <w:rsid w:val="003F6C91"/>
    <w:rsid w:val="003F7C9A"/>
    <w:rsid w:val="0040024F"/>
    <w:rsid w:val="004005F1"/>
    <w:rsid w:val="00405E55"/>
    <w:rsid w:val="004062F8"/>
    <w:rsid w:val="004066A3"/>
    <w:rsid w:val="00410150"/>
    <w:rsid w:val="00410267"/>
    <w:rsid w:val="004107AE"/>
    <w:rsid w:val="00412749"/>
    <w:rsid w:val="00412B64"/>
    <w:rsid w:val="00412F94"/>
    <w:rsid w:val="004131E5"/>
    <w:rsid w:val="0041345F"/>
    <w:rsid w:val="00413871"/>
    <w:rsid w:val="00417C3E"/>
    <w:rsid w:val="0042023A"/>
    <w:rsid w:val="00421F16"/>
    <w:rsid w:val="00425989"/>
    <w:rsid w:val="00425BA6"/>
    <w:rsid w:val="0042615B"/>
    <w:rsid w:val="00432760"/>
    <w:rsid w:val="00433E14"/>
    <w:rsid w:val="00441175"/>
    <w:rsid w:val="004427F4"/>
    <w:rsid w:val="00442E70"/>
    <w:rsid w:val="00444132"/>
    <w:rsid w:val="004458E1"/>
    <w:rsid w:val="0044729D"/>
    <w:rsid w:val="004509DE"/>
    <w:rsid w:val="004552DA"/>
    <w:rsid w:val="004564AE"/>
    <w:rsid w:val="00460578"/>
    <w:rsid w:val="00460639"/>
    <w:rsid w:val="00460AE9"/>
    <w:rsid w:val="0046154C"/>
    <w:rsid w:val="00461EF7"/>
    <w:rsid w:val="00462D84"/>
    <w:rsid w:val="00463596"/>
    <w:rsid w:val="00466888"/>
    <w:rsid w:val="004677D1"/>
    <w:rsid w:val="00471474"/>
    <w:rsid w:val="00471D82"/>
    <w:rsid w:val="0047280B"/>
    <w:rsid w:val="00472C8E"/>
    <w:rsid w:val="004732B5"/>
    <w:rsid w:val="00473DC3"/>
    <w:rsid w:val="00474407"/>
    <w:rsid w:val="0047460C"/>
    <w:rsid w:val="00475545"/>
    <w:rsid w:val="004840E2"/>
    <w:rsid w:val="00485577"/>
    <w:rsid w:val="00486F98"/>
    <w:rsid w:val="0049058E"/>
    <w:rsid w:val="00492A82"/>
    <w:rsid w:val="00493962"/>
    <w:rsid w:val="00493C8D"/>
    <w:rsid w:val="0049500A"/>
    <w:rsid w:val="0049507E"/>
    <w:rsid w:val="004A0475"/>
    <w:rsid w:val="004A0CD5"/>
    <w:rsid w:val="004A61BA"/>
    <w:rsid w:val="004A6581"/>
    <w:rsid w:val="004A660C"/>
    <w:rsid w:val="004A677A"/>
    <w:rsid w:val="004A757B"/>
    <w:rsid w:val="004B2918"/>
    <w:rsid w:val="004B2F04"/>
    <w:rsid w:val="004B6EE8"/>
    <w:rsid w:val="004B7981"/>
    <w:rsid w:val="004C12F8"/>
    <w:rsid w:val="004C1F08"/>
    <w:rsid w:val="004C3B58"/>
    <w:rsid w:val="004C567A"/>
    <w:rsid w:val="004C7151"/>
    <w:rsid w:val="004D3D2A"/>
    <w:rsid w:val="004D4093"/>
    <w:rsid w:val="004D4918"/>
    <w:rsid w:val="004D6119"/>
    <w:rsid w:val="004E37BB"/>
    <w:rsid w:val="004E3F2F"/>
    <w:rsid w:val="004E4420"/>
    <w:rsid w:val="004E6D7F"/>
    <w:rsid w:val="004E7144"/>
    <w:rsid w:val="004F0114"/>
    <w:rsid w:val="004F02F8"/>
    <w:rsid w:val="004F12B1"/>
    <w:rsid w:val="004F2D2B"/>
    <w:rsid w:val="004F5661"/>
    <w:rsid w:val="004F671E"/>
    <w:rsid w:val="00501139"/>
    <w:rsid w:val="00505CAF"/>
    <w:rsid w:val="00506260"/>
    <w:rsid w:val="005070BD"/>
    <w:rsid w:val="00507B3A"/>
    <w:rsid w:val="0051200C"/>
    <w:rsid w:val="005124A1"/>
    <w:rsid w:val="00512A26"/>
    <w:rsid w:val="00512F19"/>
    <w:rsid w:val="00513F3B"/>
    <w:rsid w:val="005144B0"/>
    <w:rsid w:val="00514AD6"/>
    <w:rsid w:val="00514C6D"/>
    <w:rsid w:val="005154BD"/>
    <w:rsid w:val="005168DD"/>
    <w:rsid w:val="00517236"/>
    <w:rsid w:val="005205FB"/>
    <w:rsid w:val="00520B4A"/>
    <w:rsid w:val="005308AA"/>
    <w:rsid w:val="00531034"/>
    <w:rsid w:val="00532667"/>
    <w:rsid w:val="005335DE"/>
    <w:rsid w:val="0053553C"/>
    <w:rsid w:val="0053672C"/>
    <w:rsid w:val="005367D9"/>
    <w:rsid w:val="0054339A"/>
    <w:rsid w:val="0054444A"/>
    <w:rsid w:val="00544A38"/>
    <w:rsid w:val="0054625A"/>
    <w:rsid w:val="00546DDF"/>
    <w:rsid w:val="0054781B"/>
    <w:rsid w:val="00550B37"/>
    <w:rsid w:val="0055204B"/>
    <w:rsid w:val="00553414"/>
    <w:rsid w:val="00554920"/>
    <w:rsid w:val="00555018"/>
    <w:rsid w:val="00556CBF"/>
    <w:rsid w:val="00556EAF"/>
    <w:rsid w:val="00557CF5"/>
    <w:rsid w:val="005602CF"/>
    <w:rsid w:val="00561F63"/>
    <w:rsid w:val="00561F8B"/>
    <w:rsid w:val="00562919"/>
    <w:rsid w:val="00563164"/>
    <w:rsid w:val="005651DC"/>
    <w:rsid w:val="00566B3B"/>
    <w:rsid w:val="005711A5"/>
    <w:rsid w:val="00571A77"/>
    <w:rsid w:val="00572B21"/>
    <w:rsid w:val="005742D5"/>
    <w:rsid w:val="0057436F"/>
    <w:rsid w:val="0057787F"/>
    <w:rsid w:val="00580A4C"/>
    <w:rsid w:val="005810C8"/>
    <w:rsid w:val="0058116B"/>
    <w:rsid w:val="005818B3"/>
    <w:rsid w:val="0058233B"/>
    <w:rsid w:val="00583E41"/>
    <w:rsid w:val="005855A6"/>
    <w:rsid w:val="00585AA4"/>
    <w:rsid w:val="0058634B"/>
    <w:rsid w:val="00586F53"/>
    <w:rsid w:val="00587EEA"/>
    <w:rsid w:val="00590795"/>
    <w:rsid w:val="005921F7"/>
    <w:rsid w:val="005922E0"/>
    <w:rsid w:val="00592500"/>
    <w:rsid w:val="005935D3"/>
    <w:rsid w:val="00593600"/>
    <w:rsid w:val="00594390"/>
    <w:rsid w:val="005A08CC"/>
    <w:rsid w:val="005A265B"/>
    <w:rsid w:val="005A41EF"/>
    <w:rsid w:val="005A55D7"/>
    <w:rsid w:val="005A55E4"/>
    <w:rsid w:val="005A6818"/>
    <w:rsid w:val="005A7F30"/>
    <w:rsid w:val="005B2EFC"/>
    <w:rsid w:val="005B302C"/>
    <w:rsid w:val="005B5EF8"/>
    <w:rsid w:val="005C407F"/>
    <w:rsid w:val="005C541E"/>
    <w:rsid w:val="005D16A1"/>
    <w:rsid w:val="005D2374"/>
    <w:rsid w:val="005D6D81"/>
    <w:rsid w:val="005E14C5"/>
    <w:rsid w:val="005E1A2A"/>
    <w:rsid w:val="005E1A39"/>
    <w:rsid w:val="005E1E9C"/>
    <w:rsid w:val="005E2033"/>
    <w:rsid w:val="005E21E5"/>
    <w:rsid w:val="005E4EFE"/>
    <w:rsid w:val="005E615E"/>
    <w:rsid w:val="005E65F0"/>
    <w:rsid w:val="005E7886"/>
    <w:rsid w:val="005E79EB"/>
    <w:rsid w:val="005E7ABF"/>
    <w:rsid w:val="005E7F84"/>
    <w:rsid w:val="005F030D"/>
    <w:rsid w:val="005F4F9A"/>
    <w:rsid w:val="005F62D9"/>
    <w:rsid w:val="005F7249"/>
    <w:rsid w:val="00602729"/>
    <w:rsid w:val="00602BC7"/>
    <w:rsid w:val="00603372"/>
    <w:rsid w:val="006040DB"/>
    <w:rsid w:val="00605D86"/>
    <w:rsid w:val="006067FD"/>
    <w:rsid w:val="006100C7"/>
    <w:rsid w:val="00610C61"/>
    <w:rsid w:val="00612D52"/>
    <w:rsid w:val="006139F1"/>
    <w:rsid w:val="0061547A"/>
    <w:rsid w:val="00617ADF"/>
    <w:rsid w:val="00622FF4"/>
    <w:rsid w:val="00624B63"/>
    <w:rsid w:val="0062591B"/>
    <w:rsid w:val="006259ED"/>
    <w:rsid w:val="0062661F"/>
    <w:rsid w:val="006269EF"/>
    <w:rsid w:val="00630560"/>
    <w:rsid w:val="00631A3B"/>
    <w:rsid w:val="00631C9D"/>
    <w:rsid w:val="0063266D"/>
    <w:rsid w:val="00632C8C"/>
    <w:rsid w:val="006368C0"/>
    <w:rsid w:val="00640E22"/>
    <w:rsid w:val="00641998"/>
    <w:rsid w:val="00641BD8"/>
    <w:rsid w:val="006433CA"/>
    <w:rsid w:val="00644676"/>
    <w:rsid w:val="0064479C"/>
    <w:rsid w:val="00644E7C"/>
    <w:rsid w:val="006458D3"/>
    <w:rsid w:val="006463C8"/>
    <w:rsid w:val="00646BF4"/>
    <w:rsid w:val="00647D7B"/>
    <w:rsid w:val="006535F0"/>
    <w:rsid w:val="006536E1"/>
    <w:rsid w:val="00657673"/>
    <w:rsid w:val="00657C3F"/>
    <w:rsid w:val="006620E7"/>
    <w:rsid w:val="006623A5"/>
    <w:rsid w:val="00663779"/>
    <w:rsid w:val="00665A01"/>
    <w:rsid w:val="00666292"/>
    <w:rsid w:val="00666AE7"/>
    <w:rsid w:val="00666F09"/>
    <w:rsid w:val="00671AA6"/>
    <w:rsid w:val="00673B94"/>
    <w:rsid w:val="006742C9"/>
    <w:rsid w:val="00674D59"/>
    <w:rsid w:val="00676AF9"/>
    <w:rsid w:val="00677174"/>
    <w:rsid w:val="006775E7"/>
    <w:rsid w:val="00680383"/>
    <w:rsid w:val="006829A3"/>
    <w:rsid w:val="00682E50"/>
    <w:rsid w:val="00683176"/>
    <w:rsid w:val="00684610"/>
    <w:rsid w:val="00684F3B"/>
    <w:rsid w:val="00685FBC"/>
    <w:rsid w:val="0068662A"/>
    <w:rsid w:val="00687133"/>
    <w:rsid w:val="006911D6"/>
    <w:rsid w:val="00691567"/>
    <w:rsid w:val="00691F67"/>
    <w:rsid w:val="00693961"/>
    <w:rsid w:val="00693D73"/>
    <w:rsid w:val="00695AA6"/>
    <w:rsid w:val="0069736B"/>
    <w:rsid w:val="006A06EF"/>
    <w:rsid w:val="006A15AE"/>
    <w:rsid w:val="006A1B27"/>
    <w:rsid w:val="006A4C0A"/>
    <w:rsid w:val="006A55B9"/>
    <w:rsid w:val="006A574A"/>
    <w:rsid w:val="006A7CD2"/>
    <w:rsid w:val="006B1E08"/>
    <w:rsid w:val="006B3687"/>
    <w:rsid w:val="006B39C6"/>
    <w:rsid w:val="006B3FD8"/>
    <w:rsid w:val="006B42F4"/>
    <w:rsid w:val="006B7561"/>
    <w:rsid w:val="006C00AA"/>
    <w:rsid w:val="006C03CF"/>
    <w:rsid w:val="006C0665"/>
    <w:rsid w:val="006C0EF1"/>
    <w:rsid w:val="006C1A84"/>
    <w:rsid w:val="006C275D"/>
    <w:rsid w:val="006C42D1"/>
    <w:rsid w:val="006C4595"/>
    <w:rsid w:val="006D0696"/>
    <w:rsid w:val="006D0E90"/>
    <w:rsid w:val="006D106F"/>
    <w:rsid w:val="006D19A8"/>
    <w:rsid w:val="006D36F2"/>
    <w:rsid w:val="006D4696"/>
    <w:rsid w:val="006D4B93"/>
    <w:rsid w:val="006D4F1A"/>
    <w:rsid w:val="006D6414"/>
    <w:rsid w:val="006E03F0"/>
    <w:rsid w:val="006E0DBF"/>
    <w:rsid w:val="006E29A2"/>
    <w:rsid w:val="006E2F06"/>
    <w:rsid w:val="006E31E4"/>
    <w:rsid w:val="006E3866"/>
    <w:rsid w:val="006E3B89"/>
    <w:rsid w:val="006E61A4"/>
    <w:rsid w:val="006E66F6"/>
    <w:rsid w:val="006E6C45"/>
    <w:rsid w:val="006E723D"/>
    <w:rsid w:val="006E781A"/>
    <w:rsid w:val="006E7D05"/>
    <w:rsid w:val="006F05EB"/>
    <w:rsid w:val="006F2A16"/>
    <w:rsid w:val="006F6F1A"/>
    <w:rsid w:val="006F7E90"/>
    <w:rsid w:val="00703269"/>
    <w:rsid w:val="00703C7A"/>
    <w:rsid w:val="007052E2"/>
    <w:rsid w:val="00707040"/>
    <w:rsid w:val="0071023B"/>
    <w:rsid w:val="0071286B"/>
    <w:rsid w:val="00713F80"/>
    <w:rsid w:val="00714B1E"/>
    <w:rsid w:val="007159AB"/>
    <w:rsid w:val="00717048"/>
    <w:rsid w:val="00717143"/>
    <w:rsid w:val="00717E6D"/>
    <w:rsid w:val="00720607"/>
    <w:rsid w:val="00722F8A"/>
    <w:rsid w:val="00723352"/>
    <w:rsid w:val="00724AB5"/>
    <w:rsid w:val="00726DC0"/>
    <w:rsid w:val="00731010"/>
    <w:rsid w:val="00731823"/>
    <w:rsid w:val="00733209"/>
    <w:rsid w:val="00734AE5"/>
    <w:rsid w:val="00735547"/>
    <w:rsid w:val="0073570B"/>
    <w:rsid w:val="00741D73"/>
    <w:rsid w:val="00742654"/>
    <w:rsid w:val="007439DF"/>
    <w:rsid w:val="007461FE"/>
    <w:rsid w:val="00750540"/>
    <w:rsid w:val="00750D70"/>
    <w:rsid w:val="00751F4E"/>
    <w:rsid w:val="00752614"/>
    <w:rsid w:val="00752D16"/>
    <w:rsid w:val="00753223"/>
    <w:rsid w:val="00754DE7"/>
    <w:rsid w:val="00756610"/>
    <w:rsid w:val="00757585"/>
    <w:rsid w:val="007627F4"/>
    <w:rsid w:val="0076559B"/>
    <w:rsid w:val="00766201"/>
    <w:rsid w:val="00767327"/>
    <w:rsid w:val="00771257"/>
    <w:rsid w:val="00772BBE"/>
    <w:rsid w:val="00774DD2"/>
    <w:rsid w:val="0077516C"/>
    <w:rsid w:val="0078169F"/>
    <w:rsid w:val="00781BBD"/>
    <w:rsid w:val="00782173"/>
    <w:rsid w:val="007850B0"/>
    <w:rsid w:val="007854E7"/>
    <w:rsid w:val="0078698E"/>
    <w:rsid w:val="00786FC4"/>
    <w:rsid w:val="00787C62"/>
    <w:rsid w:val="00787DBC"/>
    <w:rsid w:val="00791BDF"/>
    <w:rsid w:val="00792DC2"/>
    <w:rsid w:val="00793268"/>
    <w:rsid w:val="0079401F"/>
    <w:rsid w:val="00794CC2"/>
    <w:rsid w:val="007960E8"/>
    <w:rsid w:val="007A00D0"/>
    <w:rsid w:val="007A2049"/>
    <w:rsid w:val="007A239D"/>
    <w:rsid w:val="007A2AD6"/>
    <w:rsid w:val="007A4123"/>
    <w:rsid w:val="007A6E9F"/>
    <w:rsid w:val="007A7EBC"/>
    <w:rsid w:val="007A7FF2"/>
    <w:rsid w:val="007B0C10"/>
    <w:rsid w:val="007B11DC"/>
    <w:rsid w:val="007B124E"/>
    <w:rsid w:val="007B6459"/>
    <w:rsid w:val="007C088C"/>
    <w:rsid w:val="007C08F9"/>
    <w:rsid w:val="007C0A1A"/>
    <w:rsid w:val="007C4DAA"/>
    <w:rsid w:val="007C4E98"/>
    <w:rsid w:val="007D1906"/>
    <w:rsid w:val="007D296F"/>
    <w:rsid w:val="007D34FB"/>
    <w:rsid w:val="007E2030"/>
    <w:rsid w:val="007E2CEC"/>
    <w:rsid w:val="007E3042"/>
    <w:rsid w:val="007E45C3"/>
    <w:rsid w:val="007E556A"/>
    <w:rsid w:val="007E61EE"/>
    <w:rsid w:val="007E7774"/>
    <w:rsid w:val="007E7E2D"/>
    <w:rsid w:val="007F1367"/>
    <w:rsid w:val="007F2DB7"/>
    <w:rsid w:val="007F5822"/>
    <w:rsid w:val="00800C6F"/>
    <w:rsid w:val="008032A9"/>
    <w:rsid w:val="0080349E"/>
    <w:rsid w:val="008047E2"/>
    <w:rsid w:val="00805520"/>
    <w:rsid w:val="00806839"/>
    <w:rsid w:val="00806AF4"/>
    <w:rsid w:val="00806BB2"/>
    <w:rsid w:val="00807869"/>
    <w:rsid w:val="0081006B"/>
    <w:rsid w:val="0081063C"/>
    <w:rsid w:val="00810658"/>
    <w:rsid w:val="00814C21"/>
    <w:rsid w:val="008167D1"/>
    <w:rsid w:val="008210B3"/>
    <w:rsid w:val="008213E8"/>
    <w:rsid w:val="0082233B"/>
    <w:rsid w:val="0082515C"/>
    <w:rsid w:val="00825756"/>
    <w:rsid w:val="0083037A"/>
    <w:rsid w:val="008317AC"/>
    <w:rsid w:val="008344E8"/>
    <w:rsid w:val="0083597A"/>
    <w:rsid w:val="00836FB5"/>
    <w:rsid w:val="00841A5B"/>
    <w:rsid w:val="00843EB5"/>
    <w:rsid w:val="00850E01"/>
    <w:rsid w:val="008516F9"/>
    <w:rsid w:val="00855B29"/>
    <w:rsid w:val="008603F5"/>
    <w:rsid w:val="00862893"/>
    <w:rsid w:val="008662CD"/>
    <w:rsid w:val="00866701"/>
    <w:rsid w:val="00866AD1"/>
    <w:rsid w:val="00867771"/>
    <w:rsid w:val="00872532"/>
    <w:rsid w:val="00880534"/>
    <w:rsid w:val="00881A85"/>
    <w:rsid w:val="00881B1C"/>
    <w:rsid w:val="00882058"/>
    <w:rsid w:val="0088377B"/>
    <w:rsid w:val="00884D14"/>
    <w:rsid w:val="0088728E"/>
    <w:rsid w:val="00891D3A"/>
    <w:rsid w:val="008943D8"/>
    <w:rsid w:val="00894A4F"/>
    <w:rsid w:val="00894BC5"/>
    <w:rsid w:val="00894F68"/>
    <w:rsid w:val="0089707A"/>
    <w:rsid w:val="008A04B5"/>
    <w:rsid w:val="008A0A3A"/>
    <w:rsid w:val="008A41A4"/>
    <w:rsid w:val="008A7E28"/>
    <w:rsid w:val="008B3191"/>
    <w:rsid w:val="008B4D24"/>
    <w:rsid w:val="008B59C5"/>
    <w:rsid w:val="008B5F02"/>
    <w:rsid w:val="008B6981"/>
    <w:rsid w:val="008B7838"/>
    <w:rsid w:val="008C0390"/>
    <w:rsid w:val="008C2380"/>
    <w:rsid w:val="008C292A"/>
    <w:rsid w:val="008C403B"/>
    <w:rsid w:val="008C539C"/>
    <w:rsid w:val="008C62FE"/>
    <w:rsid w:val="008D1414"/>
    <w:rsid w:val="008D2ADE"/>
    <w:rsid w:val="008D4645"/>
    <w:rsid w:val="008D46CA"/>
    <w:rsid w:val="008E153C"/>
    <w:rsid w:val="008E2B14"/>
    <w:rsid w:val="008E4443"/>
    <w:rsid w:val="008E4E7F"/>
    <w:rsid w:val="008E4EFE"/>
    <w:rsid w:val="008E6687"/>
    <w:rsid w:val="008E6B52"/>
    <w:rsid w:val="008E7B7F"/>
    <w:rsid w:val="008F10CA"/>
    <w:rsid w:val="008F141E"/>
    <w:rsid w:val="008F5494"/>
    <w:rsid w:val="008F5DA9"/>
    <w:rsid w:val="008F5FC8"/>
    <w:rsid w:val="008F7A64"/>
    <w:rsid w:val="00900A59"/>
    <w:rsid w:val="0090137C"/>
    <w:rsid w:val="0090251C"/>
    <w:rsid w:val="0090334B"/>
    <w:rsid w:val="00903AEB"/>
    <w:rsid w:val="00905540"/>
    <w:rsid w:val="0091061C"/>
    <w:rsid w:val="00911FDE"/>
    <w:rsid w:val="0091454A"/>
    <w:rsid w:val="00914C89"/>
    <w:rsid w:val="00921BA1"/>
    <w:rsid w:val="009222A7"/>
    <w:rsid w:val="00922B56"/>
    <w:rsid w:val="00923C93"/>
    <w:rsid w:val="00923CBE"/>
    <w:rsid w:val="00925752"/>
    <w:rsid w:val="00930662"/>
    <w:rsid w:val="009326B2"/>
    <w:rsid w:val="0093679A"/>
    <w:rsid w:val="00936819"/>
    <w:rsid w:val="00937785"/>
    <w:rsid w:val="00941ECA"/>
    <w:rsid w:val="00942908"/>
    <w:rsid w:val="009437C7"/>
    <w:rsid w:val="00944216"/>
    <w:rsid w:val="00944266"/>
    <w:rsid w:val="00945355"/>
    <w:rsid w:val="009476C8"/>
    <w:rsid w:val="00952BA5"/>
    <w:rsid w:val="009539A0"/>
    <w:rsid w:val="00954959"/>
    <w:rsid w:val="00954D64"/>
    <w:rsid w:val="0095651F"/>
    <w:rsid w:val="00956DE4"/>
    <w:rsid w:val="009608DD"/>
    <w:rsid w:val="00960CC2"/>
    <w:rsid w:val="00962AA7"/>
    <w:rsid w:val="00962D89"/>
    <w:rsid w:val="00965205"/>
    <w:rsid w:val="00966609"/>
    <w:rsid w:val="00966CB8"/>
    <w:rsid w:val="00967B76"/>
    <w:rsid w:val="00972927"/>
    <w:rsid w:val="0097325A"/>
    <w:rsid w:val="00975423"/>
    <w:rsid w:val="00976926"/>
    <w:rsid w:val="00981089"/>
    <w:rsid w:val="00981CB1"/>
    <w:rsid w:val="0098460E"/>
    <w:rsid w:val="009856C7"/>
    <w:rsid w:val="00987443"/>
    <w:rsid w:val="00987CD0"/>
    <w:rsid w:val="00990911"/>
    <w:rsid w:val="009910CA"/>
    <w:rsid w:val="00991F35"/>
    <w:rsid w:val="009930A0"/>
    <w:rsid w:val="00993548"/>
    <w:rsid w:val="00995BA3"/>
    <w:rsid w:val="009960F7"/>
    <w:rsid w:val="0099742C"/>
    <w:rsid w:val="009974AE"/>
    <w:rsid w:val="00997A56"/>
    <w:rsid w:val="009A3C19"/>
    <w:rsid w:val="009A4E1A"/>
    <w:rsid w:val="009A5235"/>
    <w:rsid w:val="009A609A"/>
    <w:rsid w:val="009A7015"/>
    <w:rsid w:val="009B15C1"/>
    <w:rsid w:val="009B15D6"/>
    <w:rsid w:val="009B1A99"/>
    <w:rsid w:val="009C0E93"/>
    <w:rsid w:val="009C219D"/>
    <w:rsid w:val="009C263F"/>
    <w:rsid w:val="009C3E7A"/>
    <w:rsid w:val="009C43F5"/>
    <w:rsid w:val="009C4A12"/>
    <w:rsid w:val="009C5A46"/>
    <w:rsid w:val="009D0302"/>
    <w:rsid w:val="009D04DB"/>
    <w:rsid w:val="009D3121"/>
    <w:rsid w:val="009D3CF1"/>
    <w:rsid w:val="009D57A3"/>
    <w:rsid w:val="009D613B"/>
    <w:rsid w:val="009D7533"/>
    <w:rsid w:val="009E20E2"/>
    <w:rsid w:val="009E22CF"/>
    <w:rsid w:val="009E35AA"/>
    <w:rsid w:val="009F4A19"/>
    <w:rsid w:val="009F4AC6"/>
    <w:rsid w:val="009F53B8"/>
    <w:rsid w:val="00A03A43"/>
    <w:rsid w:val="00A048EF"/>
    <w:rsid w:val="00A04C0F"/>
    <w:rsid w:val="00A05E03"/>
    <w:rsid w:val="00A07994"/>
    <w:rsid w:val="00A10B12"/>
    <w:rsid w:val="00A10C68"/>
    <w:rsid w:val="00A10F2B"/>
    <w:rsid w:val="00A110BD"/>
    <w:rsid w:val="00A12200"/>
    <w:rsid w:val="00A1344F"/>
    <w:rsid w:val="00A16D6A"/>
    <w:rsid w:val="00A20ACC"/>
    <w:rsid w:val="00A222E0"/>
    <w:rsid w:val="00A23B5D"/>
    <w:rsid w:val="00A24A95"/>
    <w:rsid w:val="00A2578D"/>
    <w:rsid w:val="00A267EA"/>
    <w:rsid w:val="00A2739E"/>
    <w:rsid w:val="00A30252"/>
    <w:rsid w:val="00A31469"/>
    <w:rsid w:val="00A319D8"/>
    <w:rsid w:val="00A340AE"/>
    <w:rsid w:val="00A34351"/>
    <w:rsid w:val="00A35E00"/>
    <w:rsid w:val="00A36354"/>
    <w:rsid w:val="00A373D2"/>
    <w:rsid w:val="00A40F37"/>
    <w:rsid w:val="00A41713"/>
    <w:rsid w:val="00A43C77"/>
    <w:rsid w:val="00A43F59"/>
    <w:rsid w:val="00A44239"/>
    <w:rsid w:val="00A45036"/>
    <w:rsid w:val="00A469FF"/>
    <w:rsid w:val="00A46FF0"/>
    <w:rsid w:val="00A4744D"/>
    <w:rsid w:val="00A476D3"/>
    <w:rsid w:val="00A5029B"/>
    <w:rsid w:val="00A514AD"/>
    <w:rsid w:val="00A53100"/>
    <w:rsid w:val="00A54FD8"/>
    <w:rsid w:val="00A55A4B"/>
    <w:rsid w:val="00A5654A"/>
    <w:rsid w:val="00A57095"/>
    <w:rsid w:val="00A5745E"/>
    <w:rsid w:val="00A6008A"/>
    <w:rsid w:val="00A60109"/>
    <w:rsid w:val="00A60EC9"/>
    <w:rsid w:val="00A60F6F"/>
    <w:rsid w:val="00A63856"/>
    <w:rsid w:val="00A64714"/>
    <w:rsid w:val="00A65FB9"/>
    <w:rsid w:val="00A7006D"/>
    <w:rsid w:val="00A7142E"/>
    <w:rsid w:val="00A71B84"/>
    <w:rsid w:val="00A72563"/>
    <w:rsid w:val="00A72E5E"/>
    <w:rsid w:val="00A735AD"/>
    <w:rsid w:val="00A73789"/>
    <w:rsid w:val="00A73A4E"/>
    <w:rsid w:val="00A7493D"/>
    <w:rsid w:val="00A75149"/>
    <w:rsid w:val="00A77145"/>
    <w:rsid w:val="00A8074A"/>
    <w:rsid w:val="00A81146"/>
    <w:rsid w:val="00A81E43"/>
    <w:rsid w:val="00A84354"/>
    <w:rsid w:val="00A86683"/>
    <w:rsid w:val="00A87CD0"/>
    <w:rsid w:val="00A9611A"/>
    <w:rsid w:val="00A97A34"/>
    <w:rsid w:val="00A97BF3"/>
    <w:rsid w:val="00AA23B8"/>
    <w:rsid w:val="00AA2447"/>
    <w:rsid w:val="00AA46F9"/>
    <w:rsid w:val="00AA5DF5"/>
    <w:rsid w:val="00AB1DB8"/>
    <w:rsid w:val="00AB2640"/>
    <w:rsid w:val="00AB3751"/>
    <w:rsid w:val="00AB4C16"/>
    <w:rsid w:val="00AB6426"/>
    <w:rsid w:val="00AB686D"/>
    <w:rsid w:val="00AB750D"/>
    <w:rsid w:val="00AC078B"/>
    <w:rsid w:val="00AC3365"/>
    <w:rsid w:val="00AC38BA"/>
    <w:rsid w:val="00AC40CD"/>
    <w:rsid w:val="00AC4279"/>
    <w:rsid w:val="00AC6BD7"/>
    <w:rsid w:val="00AC6E62"/>
    <w:rsid w:val="00AC7AB7"/>
    <w:rsid w:val="00AD21BF"/>
    <w:rsid w:val="00AD6259"/>
    <w:rsid w:val="00AD6363"/>
    <w:rsid w:val="00AE05B1"/>
    <w:rsid w:val="00AE116F"/>
    <w:rsid w:val="00AE1849"/>
    <w:rsid w:val="00AE3258"/>
    <w:rsid w:val="00AE37D9"/>
    <w:rsid w:val="00AE5C7D"/>
    <w:rsid w:val="00AE6289"/>
    <w:rsid w:val="00AE6DD8"/>
    <w:rsid w:val="00AE76CD"/>
    <w:rsid w:val="00AE793A"/>
    <w:rsid w:val="00AE7B17"/>
    <w:rsid w:val="00AF0FAC"/>
    <w:rsid w:val="00AF2132"/>
    <w:rsid w:val="00AF248B"/>
    <w:rsid w:val="00AF37E5"/>
    <w:rsid w:val="00AF3D11"/>
    <w:rsid w:val="00AF4B97"/>
    <w:rsid w:val="00AF4D74"/>
    <w:rsid w:val="00AF538D"/>
    <w:rsid w:val="00AF6A2F"/>
    <w:rsid w:val="00B013E4"/>
    <w:rsid w:val="00B03F47"/>
    <w:rsid w:val="00B06531"/>
    <w:rsid w:val="00B065E8"/>
    <w:rsid w:val="00B0735D"/>
    <w:rsid w:val="00B14342"/>
    <w:rsid w:val="00B156E1"/>
    <w:rsid w:val="00B1617C"/>
    <w:rsid w:val="00B161E4"/>
    <w:rsid w:val="00B20CD1"/>
    <w:rsid w:val="00B22D71"/>
    <w:rsid w:val="00B24BC6"/>
    <w:rsid w:val="00B26AE0"/>
    <w:rsid w:val="00B27BFF"/>
    <w:rsid w:val="00B303F3"/>
    <w:rsid w:val="00B30AFD"/>
    <w:rsid w:val="00B33611"/>
    <w:rsid w:val="00B34BCB"/>
    <w:rsid w:val="00B35204"/>
    <w:rsid w:val="00B402E3"/>
    <w:rsid w:val="00B465D4"/>
    <w:rsid w:val="00B474A1"/>
    <w:rsid w:val="00B50AD9"/>
    <w:rsid w:val="00B5108A"/>
    <w:rsid w:val="00B52644"/>
    <w:rsid w:val="00B53AB6"/>
    <w:rsid w:val="00B5459D"/>
    <w:rsid w:val="00B6049C"/>
    <w:rsid w:val="00B6065F"/>
    <w:rsid w:val="00B6069D"/>
    <w:rsid w:val="00B61139"/>
    <w:rsid w:val="00B615CF"/>
    <w:rsid w:val="00B623AD"/>
    <w:rsid w:val="00B6258D"/>
    <w:rsid w:val="00B625BD"/>
    <w:rsid w:val="00B62B09"/>
    <w:rsid w:val="00B62F1E"/>
    <w:rsid w:val="00B631FA"/>
    <w:rsid w:val="00B63A1D"/>
    <w:rsid w:val="00B647AF"/>
    <w:rsid w:val="00B64AE7"/>
    <w:rsid w:val="00B65D8B"/>
    <w:rsid w:val="00B673DC"/>
    <w:rsid w:val="00B734D1"/>
    <w:rsid w:val="00B7358A"/>
    <w:rsid w:val="00B73E2D"/>
    <w:rsid w:val="00B73F72"/>
    <w:rsid w:val="00B74254"/>
    <w:rsid w:val="00B754DA"/>
    <w:rsid w:val="00B8016F"/>
    <w:rsid w:val="00B8048A"/>
    <w:rsid w:val="00B82320"/>
    <w:rsid w:val="00B82644"/>
    <w:rsid w:val="00B8270C"/>
    <w:rsid w:val="00B833EC"/>
    <w:rsid w:val="00B834DE"/>
    <w:rsid w:val="00B851F8"/>
    <w:rsid w:val="00B8618A"/>
    <w:rsid w:val="00B87E06"/>
    <w:rsid w:val="00B92165"/>
    <w:rsid w:val="00B93DC4"/>
    <w:rsid w:val="00B94B12"/>
    <w:rsid w:val="00B97ED3"/>
    <w:rsid w:val="00BA03E6"/>
    <w:rsid w:val="00BA2801"/>
    <w:rsid w:val="00BA3F8B"/>
    <w:rsid w:val="00BA520A"/>
    <w:rsid w:val="00BA6900"/>
    <w:rsid w:val="00BB1984"/>
    <w:rsid w:val="00BB31F1"/>
    <w:rsid w:val="00BB4F61"/>
    <w:rsid w:val="00BC08C9"/>
    <w:rsid w:val="00BC28C7"/>
    <w:rsid w:val="00BC2BEB"/>
    <w:rsid w:val="00BC4BDF"/>
    <w:rsid w:val="00BC6569"/>
    <w:rsid w:val="00BD0BD8"/>
    <w:rsid w:val="00BD2088"/>
    <w:rsid w:val="00BD20BB"/>
    <w:rsid w:val="00BD211C"/>
    <w:rsid w:val="00BD296A"/>
    <w:rsid w:val="00BD3DBF"/>
    <w:rsid w:val="00BD45AA"/>
    <w:rsid w:val="00BD6003"/>
    <w:rsid w:val="00BD6607"/>
    <w:rsid w:val="00BD6A1E"/>
    <w:rsid w:val="00BD7C36"/>
    <w:rsid w:val="00BE34F0"/>
    <w:rsid w:val="00BE3D98"/>
    <w:rsid w:val="00BE4F24"/>
    <w:rsid w:val="00BE58EB"/>
    <w:rsid w:val="00BE76AE"/>
    <w:rsid w:val="00BE7B9E"/>
    <w:rsid w:val="00BE7C1F"/>
    <w:rsid w:val="00BF046F"/>
    <w:rsid w:val="00BF2C5E"/>
    <w:rsid w:val="00BF3B55"/>
    <w:rsid w:val="00BF41B3"/>
    <w:rsid w:val="00BF5D7C"/>
    <w:rsid w:val="00BF7B58"/>
    <w:rsid w:val="00C0053E"/>
    <w:rsid w:val="00C01208"/>
    <w:rsid w:val="00C04067"/>
    <w:rsid w:val="00C0427B"/>
    <w:rsid w:val="00C05CF6"/>
    <w:rsid w:val="00C05D25"/>
    <w:rsid w:val="00C06324"/>
    <w:rsid w:val="00C06DFC"/>
    <w:rsid w:val="00C10D9E"/>
    <w:rsid w:val="00C12A48"/>
    <w:rsid w:val="00C12FCD"/>
    <w:rsid w:val="00C13464"/>
    <w:rsid w:val="00C13B91"/>
    <w:rsid w:val="00C14378"/>
    <w:rsid w:val="00C17459"/>
    <w:rsid w:val="00C20624"/>
    <w:rsid w:val="00C20E5B"/>
    <w:rsid w:val="00C22245"/>
    <w:rsid w:val="00C226A3"/>
    <w:rsid w:val="00C234A7"/>
    <w:rsid w:val="00C24EED"/>
    <w:rsid w:val="00C25F47"/>
    <w:rsid w:val="00C2782C"/>
    <w:rsid w:val="00C30D71"/>
    <w:rsid w:val="00C322E2"/>
    <w:rsid w:val="00C32A55"/>
    <w:rsid w:val="00C34815"/>
    <w:rsid w:val="00C353A5"/>
    <w:rsid w:val="00C36135"/>
    <w:rsid w:val="00C36F7C"/>
    <w:rsid w:val="00C3727F"/>
    <w:rsid w:val="00C4136F"/>
    <w:rsid w:val="00C4230E"/>
    <w:rsid w:val="00C425C5"/>
    <w:rsid w:val="00C4410C"/>
    <w:rsid w:val="00C52FEA"/>
    <w:rsid w:val="00C53577"/>
    <w:rsid w:val="00C54E72"/>
    <w:rsid w:val="00C60EE2"/>
    <w:rsid w:val="00C6212D"/>
    <w:rsid w:val="00C661B0"/>
    <w:rsid w:val="00C67581"/>
    <w:rsid w:val="00C67839"/>
    <w:rsid w:val="00C72035"/>
    <w:rsid w:val="00C725C3"/>
    <w:rsid w:val="00C7344F"/>
    <w:rsid w:val="00C736B2"/>
    <w:rsid w:val="00C754E3"/>
    <w:rsid w:val="00C769BA"/>
    <w:rsid w:val="00C83524"/>
    <w:rsid w:val="00C87287"/>
    <w:rsid w:val="00C87530"/>
    <w:rsid w:val="00C90393"/>
    <w:rsid w:val="00C912F7"/>
    <w:rsid w:val="00C916BC"/>
    <w:rsid w:val="00C921ED"/>
    <w:rsid w:val="00C927D8"/>
    <w:rsid w:val="00C952C9"/>
    <w:rsid w:val="00C95596"/>
    <w:rsid w:val="00C95829"/>
    <w:rsid w:val="00C9597D"/>
    <w:rsid w:val="00C9638D"/>
    <w:rsid w:val="00C97F5F"/>
    <w:rsid w:val="00CA07AB"/>
    <w:rsid w:val="00CA3369"/>
    <w:rsid w:val="00CA3AF1"/>
    <w:rsid w:val="00CA3BA7"/>
    <w:rsid w:val="00CA48FB"/>
    <w:rsid w:val="00CA6E13"/>
    <w:rsid w:val="00CA79F3"/>
    <w:rsid w:val="00CB226C"/>
    <w:rsid w:val="00CB3A55"/>
    <w:rsid w:val="00CB5D02"/>
    <w:rsid w:val="00CC018E"/>
    <w:rsid w:val="00CC0309"/>
    <w:rsid w:val="00CC0BE8"/>
    <w:rsid w:val="00CC101F"/>
    <w:rsid w:val="00CC14A4"/>
    <w:rsid w:val="00CC1AD4"/>
    <w:rsid w:val="00CC3206"/>
    <w:rsid w:val="00CC332C"/>
    <w:rsid w:val="00CC50D4"/>
    <w:rsid w:val="00CC56B9"/>
    <w:rsid w:val="00CC58BE"/>
    <w:rsid w:val="00CC5C79"/>
    <w:rsid w:val="00CC5E79"/>
    <w:rsid w:val="00CD02DB"/>
    <w:rsid w:val="00CD0373"/>
    <w:rsid w:val="00CD12B6"/>
    <w:rsid w:val="00CD2649"/>
    <w:rsid w:val="00CD3718"/>
    <w:rsid w:val="00CD548C"/>
    <w:rsid w:val="00CD5986"/>
    <w:rsid w:val="00CE47BD"/>
    <w:rsid w:val="00CE6523"/>
    <w:rsid w:val="00CE7689"/>
    <w:rsid w:val="00CF2B67"/>
    <w:rsid w:val="00CF2B84"/>
    <w:rsid w:val="00CF2D63"/>
    <w:rsid w:val="00CF4C8C"/>
    <w:rsid w:val="00CF7579"/>
    <w:rsid w:val="00CF779A"/>
    <w:rsid w:val="00D03956"/>
    <w:rsid w:val="00D05537"/>
    <w:rsid w:val="00D07E97"/>
    <w:rsid w:val="00D11ED8"/>
    <w:rsid w:val="00D13675"/>
    <w:rsid w:val="00D144F7"/>
    <w:rsid w:val="00D228FC"/>
    <w:rsid w:val="00D22C0E"/>
    <w:rsid w:val="00D25549"/>
    <w:rsid w:val="00D25CE0"/>
    <w:rsid w:val="00D2751F"/>
    <w:rsid w:val="00D27CCD"/>
    <w:rsid w:val="00D27E90"/>
    <w:rsid w:val="00D32E45"/>
    <w:rsid w:val="00D36850"/>
    <w:rsid w:val="00D36A24"/>
    <w:rsid w:val="00D36C16"/>
    <w:rsid w:val="00D37FA4"/>
    <w:rsid w:val="00D4266B"/>
    <w:rsid w:val="00D4630D"/>
    <w:rsid w:val="00D46D7C"/>
    <w:rsid w:val="00D471F2"/>
    <w:rsid w:val="00D4758B"/>
    <w:rsid w:val="00D47859"/>
    <w:rsid w:val="00D50DB2"/>
    <w:rsid w:val="00D514C2"/>
    <w:rsid w:val="00D51CF6"/>
    <w:rsid w:val="00D52D3D"/>
    <w:rsid w:val="00D53AA7"/>
    <w:rsid w:val="00D54403"/>
    <w:rsid w:val="00D5509B"/>
    <w:rsid w:val="00D552CF"/>
    <w:rsid w:val="00D571B5"/>
    <w:rsid w:val="00D5729C"/>
    <w:rsid w:val="00D576A3"/>
    <w:rsid w:val="00D60D6B"/>
    <w:rsid w:val="00D614CE"/>
    <w:rsid w:val="00D648B7"/>
    <w:rsid w:val="00D6561A"/>
    <w:rsid w:val="00D70D71"/>
    <w:rsid w:val="00D7114A"/>
    <w:rsid w:val="00D71DC3"/>
    <w:rsid w:val="00D72043"/>
    <w:rsid w:val="00D72919"/>
    <w:rsid w:val="00D7333E"/>
    <w:rsid w:val="00D7355E"/>
    <w:rsid w:val="00D75B48"/>
    <w:rsid w:val="00D80985"/>
    <w:rsid w:val="00D82C1A"/>
    <w:rsid w:val="00D85A66"/>
    <w:rsid w:val="00D8675B"/>
    <w:rsid w:val="00D87C29"/>
    <w:rsid w:val="00D90CE0"/>
    <w:rsid w:val="00D9108F"/>
    <w:rsid w:val="00D923BC"/>
    <w:rsid w:val="00D9366E"/>
    <w:rsid w:val="00D94EF3"/>
    <w:rsid w:val="00D96756"/>
    <w:rsid w:val="00D976AD"/>
    <w:rsid w:val="00DA077C"/>
    <w:rsid w:val="00DA2148"/>
    <w:rsid w:val="00DA23F3"/>
    <w:rsid w:val="00DA33D5"/>
    <w:rsid w:val="00DA66AD"/>
    <w:rsid w:val="00DB0BA6"/>
    <w:rsid w:val="00DB1D68"/>
    <w:rsid w:val="00DB201B"/>
    <w:rsid w:val="00DB60A8"/>
    <w:rsid w:val="00DB6263"/>
    <w:rsid w:val="00DB62EC"/>
    <w:rsid w:val="00DB67E8"/>
    <w:rsid w:val="00DB6A79"/>
    <w:rsid w:val="00DC05FD"/>
    <w:rsid w:val="00DC19B5"/>
    <w:rsid w:val="00DC1BE7"/>
    <w:rsid w:val="00DC5434"/>
    <w:rsid w:val="00DC71DB"/>
    <w:rsid w:val="00DD0230"/>
    <w:rsid w:val="00DD25F8"/>
    <w:rsid w:val="00DD2ABC"/>
    <w:rsid w:val="00DD2B67"/>
    <w:rsid w:val="00DD4217"/>
    <w:rsid w:val="00DD493F"/>
    <w:rsid w:val="00DD6124"/>
    <w:rsid w:val="00DE26A0"/>
    <w:rsid w:val="00DE61AD"/>
    <w:rsid w:val="00DE63B3"/>
    <w:rsid w:val="00DE77C4"/>
    <w:rsid w:val="00DE7D57"/>
    <w:rsid w:val="00DF0039"/>
    <w:rsid w:val="00DF0687"/>
    <w:rsid w:val="00DF2232"/>
    <w:rsid w:val="00DF50BE"/>
    <w:rsid w:val="00DF74AF"/>
    <w:rsid w:val="00DF7FDB"/>
    <w:rsid w:val="00E00024"/>
    <w:rsid w:val="00E03BA8"/>
    <w:rsid w:val="00E04ED9"/>
    <w:rsid w:val="00E05675"/>
    <w:rsid w:val="00E07532"/>
    <w:rsid w:val="00E0783D"/>
    <w:rsid w:val="00E07AAE"/>
    <w:rsid w:val="00E07CBA"/>
    <w:rsid w:val="00E10945"/>
    <w:rsid w:val="00E114AE"/>
    <w:rsid w:val="00E12F7E"/>
    <w:rsid w:val="00E15E88"/>
    <w:rsid w:val="00E17756"/>
    <w:rsid w:val="00E17EA5"/>
    <w:rsid w:val="00E2371F"/>
    <w:rsid w:val="00E24B8F"/>
    <w:rsid w:val="00E25A12"/>
    <w:rsid w:val="00E26BFA"/>
    <w:rsid w:val="00E27268"/>
    <w:rsid w:val="00E27C9B"/>
    <w:rsid w:val="00E313AA"/>
    <w:rsid w:val="00E313C5"/>
    <w:rsid w:val="00E31621"/>
    <w:rsid w:val="00E3179E"/>
    <w:rsid w:val="00E34F70"/>
    <w:rsid w:val="00E359E3"/>
    <w:rsid w:val="00E35DEA"/>
    <w:rsid w:val="00E37521"/>
    <w:rsid w:val="00E37B60"/>
    <w:rsid w:val="00E40577"/>
    <w:rsid w:val="00E42C1C"/>
    <w:rsid w:val="00E441CD"/>
    <w:rsid w:val="00E47EF4"/>
    <w:rsid w:val="00E47FDC"/>
    <w:rsid w:val="00E51DB0"/>
    <w:rsid w:val="00E56140"/>
    <w:rsid w:val="00E60976"/>
    <w:rsid w:val="00E62420"/>
    <w:rsid w:val="00E62AC4"/>
    <w:rsid w:val="00E6578B"/>
    <w:rsid w:val="00E71408"/>
    <w:rsid w:val="00E74912"/>
    <w:rsid w:val="00E756EE"/>
    <w:rsid w:val="00E81744"/>
    <w:rsid w:val="00E827F4"/>
    <w:rsid w:val="00E90F27"/>
    <w:rsid w:val="00E9134A"/>
    <w:rsid w:val="00E9451A"/>
    <w:rsid w:val="00E94D4F"/>
    <w:rsid w:val="00E97029"/>
    <w:rsid w:val="00EA0956"/>
    <w:rsid w:val="00EA0A95"/>
    <w:rsid w:val="00EA0D05"/>
    <w:rsid w:val="00EA398E"/>
    <w:rsid w:val="00EA44D1"/>
    <w:rsid w:val="00EA59C3"/>
    <w:rsid w:val="00EA5D8A"/>
    <w:rsid w:val="00EA6156"/>
    <w:rsid w:val="00EA6B60"/>
    <w:rsid w:val="00EA7101"/>
    <w:rsid w:val="00EA7C52"/>
    <w:rsid w:val="00EB2507"/>
    <w:rsid w:val="00EB2D08"/>
    <w:rsid w:val="00EB6306"/>
    <w:rsid w:val="00EB7571"/>
    <w:rsid w:val="00EB7A5D"/>
    <w:rsid w:val="00EC21B9"/>
    <w:rsid w:val="00EC224E"/>
    <w:rsid w:val="00EC23EC"/>
    <w:rsid w:val="00EC2F5A"/>
    <w:rsid w:val="00EC370A"/>
    <w:rsid w:val="00EC4C88"/>
    <w:rsid w:val="00ED2ABB"/>
    <w:rsid w:val="00ED3900"/>
    <w:rsid w:val="00ED49CF"/>
    <w:rsid w:val="00ED61EB"/>
    <w:rsid w:val="00ED6CDE"/>
    <w:rsid w:val="00ED7504"/>
    <w:rsid w:val="00EE1AED"/>
    <w:rsid w:val="00EE3D26"/>
    <w:rsid w:val="00EE48A5"/>
    <w:rsid w:val="00EE7387"/>
    <w:rsid w:val="00EE79AD"/>
    <w:rsid w:val="00EE7EEE"/>
    <w:rsid w:val="00EF05C3"/>
    <w:rsid w:val="00EF06E6"/>
    <w:rsid w:val="00EF1AD8"/>
    <w:rsid w:val="00EF1B32"/>
    <w:rsid w:val="00EF2109"/>
    <w:rsid w:val="00EF3237"/>
    <w:rsid w:val="00EF3920"/>
    <w:rsid w:val="00EF4995"/>
    <w:rsid w:val="00F005F1"/>
    <w:rsid w:val="00F01D1C"/>
    <w:rsid w:val="00F04559"/>
    <w:rsid w:val="00F06797"/>
    <w:rsid w:val="00F07144"/>
    <w:rsid w:val="00F07547"/>
    <w:rsid w:val="00F1233C"/>
    <w:rsid w:val="00F126E4"/>
    <w:rsid w:val="00F136FE"/>
    <w:rsid w:val="00F1451C"/>
    <w:rsid w:val="00F15315"/>
    <w:rsid w:val="00F202BD"/>
    <w:rsid w:val="00F22472"/>
    <w:rsid w:val="00F22FDF"/>
    <w:rsid w:val="00F24CE7"/>
    <w:rsid w:val="00F25116"/>
    <w:rsid w:val="00F25321"/>
    <w:rsid w:val="00F25D5B"/>
    <w:rsid w:val="00F32187"/>
    <w:rsid w:val="00F32869"/>
    <w:rsid w:val="00F33A86"/>
    <w:rsid w:val="00F34DCF"/>
    <w:rsid w:val="00F359C1"/>
    <w:rsid w:val="00F35C4A"/>
    <w:rsid w:val="00F35D7D"/>
    <w:rsid w:val="00F37199"/>
    <w:rsid w:val="00F37FA8"/>
    <w:rsid w:val="00F4632F"/>
    <w:rsid w:val="00F4656B"/>
    <w:rsid w:val="00F515F0"/>
    <w:rsid w:val="00F51880"/>
    <w:rsid w:val="00F5294A"/>
    <w:rsid w:val="00F53C54"/>
    <w:rsid w:val="00F56F0F"/>
    <w:rsid w:val="00F575FC"/>
    <w:rsid w:val="00F60EE5"/>
    <w:rsid w:val="00F60F38"/>
    <w:rsid w:val="00F62454"/>
    <w:rsid w:val="00F637D3"/>
    <w:rsid w:val="00F640F5"/>
    <w:rsid w:val="00F651A0"/>
    <w:rsid w:val="00F651DF"/>
    <w:rsid w:val="00F671A5"/>
    <w:rsid w:val="00F677F6"/>
    <w:rsid w:val="00F70404"/>
    <w:rsid w:val="00F70D2A"/>
    <w:rsid w:val="00F71D38"/>
    <w:rsid w:val="00F7530A"/>
    <w:rsid w:val="00F75922"/>
    <w:rsid w:val="00F75C29"/>
    <w:rsid w:val="00F77105"/>
    <w:rsid w:val="00F80E24"/>
    <w:rsid w:val="00F80EBB"/>
    <w:rsid w:val="00F82EAB"/>
    <w:rsid w:val="00F843DC"/>
    <w:rsid w:val="00F87193"/>
    <w:rsid w:val="00F9038B"/>
    <w:rsid w:val="00F9297F"/>
    <w:rsid w:val="00F9309A"/>
    <w:rsid w:val="00F935ED"/>
    <w:rsid w:val="00F93F88"/>
    <w:rsid w:val="00F942A6"/>
    <w:rsid w:val="00F949DF"/>
    <w:rsid w:val="00F951DC"/>
    <w:rsid w:val="00F958D7"/>
    <w:rsid w:val="00F95EF5"/>
    <w:rsid w:val="00F9665F"/>
    <w:rsid w:val="00F9694B"/>
    <w:rsid w:val="00FA030E"/>
    <w:rsid w:val="00FA35BC"/>
    <w:rsid w:val="00FA3B28"/>
    <w:rsid w:val="00FA3D52"/>
    <w:rsid w:val="00FB1178"/>
    <w:rsid w:val="00FB2B97"/>
    <w:rsid w:val="00FB5663"/>
    <w:rsid w:val="00FB5675"/>
    <w:rsid w:val="00FB58CA"/>
    <w:rsid w:val="00FC1CA2"/>
    <w:rsid w:val="00FC2C64"/>
    <w:rsid w:val="00FC4663"/>
    <w:rsid w:val="00FC5716"/>
    <w:rsid w:val="00FC6922"/>
    <w:rsid w:val="00FC74FD"/>
    <w:rsid w:val="00FC7A66"/>
    <w:rsid w:val="00FD005E"/>
    <w:rsid w:val="00FD07F8"/>
    <w:rsid w:val="00FD1DA1"/>
    <w:rsid w:val="00FD3385"/>
    <w:rsid w:val="00FD5628"/>
    <w:rsid w:val="00FE12D7"/>
    <w:rsid w:val="00FE1527"/>
    <w:rsid w:val="00FE154C"/>
    <w:rsid w:val="00FE198C"/>
    <w:rsid w:val="00FE5210"/>
    <w:rsid w:val="00FE6A03"/>
    <w:rsid w:val="00FE76AA"/>
    <w:rsid w:val="00FF0946"/>
    <w:rsid w:val="00FF1DDA"/>
    <w:rsid w:val="00FF4D5D"/>
    <w:rsid w:val="00FF67ED"/>
    <w:rsid w:val="00FF7FE3"/>
    <w:rsid w:val="0392B988"/>
    <w:rsid w:val="04210020"/>
    <w:rsid w:val="079BA694"/>
    <w:rsid w:val="0CBDECDC"/>
    <w:rsid w:val="0DEDF67D"/>
    <w:rsid w:val="0F251F23"/>
    <w:rsid w:val="101276B7"/>
    <w:rsid w:val="103BBDA7"/>
    <w:rsid w:val="14C9C1C5"/>
    <w:rsid w:val="1561D79F"/>
    <w:rsid w:val="16ACCC94"/>
    <w:rsid w:val="18C8F4A5"/>
    <w:rsid w:val="1DFD55AB"/>
    <w:rsid w:val="237C8168"/>
    <w:rsid w:val="2759FC63"/>
    <w:rsid w:val="290E7447"/>
    <w:rsid w:val="2B200120"/>
    <w:rsid w:val="2D7AE076"/>
    <w:rsid w:val="2EE3FC71"/>
    <w:rsid w:val="30F0D4CF"/>
    <w:rsid w:val="32B20A28"/>
    <w:rsid w:val="33ED28EB"/>
    <w:rsid w:val="3516FDDA"/>
    <w:rsid w:val="363E2CD0"/>
    <w:rsid w:val="3657DD1E"/>
    <w:rsid w:val="37F32E87"/>
    <w:rsid w:val="388AB79E"/>
    <w:rsid w:val="38CEA6B6"/>
    <w:rsid w:val="38D16842"/>
    <w:rsid w:val="3A4DE618"/>
    <w:rsid w:val="3AD4238C"/>
    <w:rsid w:val="3EF61042"/>
    <w:rsid w:val="3F58B173"/>
    <w:rsid w:val="3FC181B0"/>
    <w:rsid w:val="40E3D035"/>
    <w:rsid w:val="41FE0B72"/>
    <w:rsid w:val="4270AE91"/>
    <w:rsid w:val="496E52BC"/>
    <w:rsid w:val="4A6B6CA0"/>
    <w:rsid w:val="4B114D5B"/>
    <w:rsid w:val="4CAD1DBC"/>
    <w:rsid w:val="4F7C6F28"/>
    <w:rsid w:val="4F86338A"/>
    <w:rsid w:val="5184105B"/>
    <w:rsid w:val="5366475C"/>
    <w:rsid w:val="55349A4D"/>
    <w:rsid w:val="559AF410"/>
    <w:rsid w:val="5604B7A7"/>
    <w:rsid w:val="5A125C9C"/>
    <w:rsid w:val="5B170A3F"/>
    <w:rsid w:val="5B6A13A5"/>
    <w:rsid w:val="5CA62490"/>
    <w:rsid w:val="5F73BA88"/>
    <w:rsid w:val="62AB98D9"/>
    <w:rsid w:val="633A7090"/>
    <w:rsid w:val="639C2649"/>
    <w:rsid w:val="642FC1FC"/>
    <w:rsid w:val="650C976A"/>
    <w:rsid w:val="66F34578"/>
    <w:rsid w:val="686F976C"/>
    <w:rsid w:val="692A76DF"/>
    <w:rsid w:val="6ADE14DD"/>
    <w:rsid w:val="6B0B1F5E"/>
    <w:rsid w:val="6CCC0E18"/>
    <w:rsid w:val="6D003CAF"/>
    <w:rsid w:val="6FF7DEB0"/>
    <w:rsid w:val="6FFFCB3B"/>
    <w:rsid w:val="71334C46"/>
    <w:rsid w:val="71E07E6C"/>
    <w:rsid w:val="7336CD84"/>
    <w:rsid w:val="73CDA438"/>
    <w:rsid w:val="74E10525"/>
    <w:rsid w:val="76827D3D"/>
    <w:rsid w:val="79F81D81"/>
    <w:rsid w:val="7E0CB6B9"/>
    <w:rsid w:val="7E2D7123"/>
    <w:rsid w:val="7F7E194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85A9B4"/>
  <w15:docId w15:val="{61C4942B-A92C-3749-8ADE-7DBEE3E51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F202BD"/>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berschrift1">
    <w:name w:val="heading 1"/>
    <w:basedOn w:val="Standard"/>
    <w:next w:val="Standard"/>
    <w:link w:val="berschrift1Zchn"/>
    <w:qFormat/>
    <w:pPr>
      <w:keepNext/>
      <w:spacing w:after="240"/>
      <w:outlineLvl w:val="0"/>
    </w:pPr>
    <w:rPr>
      <w:rFonts w:ascii="Arial" w:hAnsi="Arial"/>
      <w:b/>
      <w:bCs/>
      <w:sz w:val="28"/>
      <w:szCs w:val="24"/>
    </w:rPr>
  </w:style>
  <w:style w:type="paragraph" w:styleId="berschrift2">
    <w:name w:val="heading 2"/>
    <w:basedOn w:val="Standard"/>
    <w:next w:val="Standard"/>
    <w:link w:val="berschrift2Zchn"/>
    <w:qFormat/>
    <w:pPr>
      <w:keepNext/>
      <w:spacing w:before="240" w:after="120"/>
      <w:outlineLvl w:val="1"/>
    </w:pPr>
    <w:rPr>
      <w:rFonts w:ascii="Arial" w:hAnsi="Arial"/>
      <w:b/>
    </w:rPr>
  </w:style>
  <w:style w:type="paragraph" w:styleId="berschrift3">
    <w:name w:val="heading 3"/>
    <w:basedOn w:val="Standard"/>
    <w:next w:val="Standard"/>
    <w:link w:val="berschrift3Zchn"/>
    <w:uiPriority w:val="9"/>
    <w:qFormat/>
    <w:pPr>
      <w:keepNext/>
      <w:spacing w:before="180" w:after="120"/>
      <w:outlineLvl w:val="2"/>
    </w:pPr>
    <w:rPr>
      <w:rFonts w:ascii="Arial" w:hAnsi="Arial" w:cs="Arial"/>
      <w:b/>
      <w:bCs/>
      <w:szCs w:val="26"/>
    </w:rPr>
  </w:style>
  <w:style w:type="paragraph" w:styleId="berschrift4">
    <w:name w:val="heading 4"/>
    <w:next w:val="Standard"/>
    <w:link w:val="berschrift4Zchn"/>
    <w:qFormat/>
    <w:rsid w:val="00B73E2D"/>
    <w:pPr>
      <w:keepNext/>
      <w:keepLines/>
      <w:snapToGrid w:val="0"/>
      <w:spacing w:before="320" w:after="160" w:line="254" w:lineRule="auto"/>
      <w:jc w:val="both"/>
      <w:outlineLvl w:val="3"/>
    </w:pPr>
    <w:rPr>
      <w:rFonts w:ascii="Times" w:eastAsia="SimHei" w:hAnsi="Times"/>
      <w:b/>
      <w:bCs/>
      <w:szCs w:val="28"/>
      <w:lang w:val="en-US" w:eastAsia="zh-C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Seitenzahl">
    <w:name w:val="page number"/>
    <w:rPr>
      <w:sz w:val="20"/>
    </w:rPr>
  </w:style>
  <w:style w:type="paragraph" w:customStyle="1" w:styleId="Runninghead-left">
    <w:name w:val="Running head - left"/>
    <w:basedOn w:val="Standard"/>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Standard"/>
    <w:next w:val="Standard"/>
    <w:rsid w:val="00A60EC9"/>
    <w:pPr>
      <w:suppressAutoHyphens/>
      <w:spacing w:before="240" w:after="240"/>
      <w:ind w:firstLine="0"/>
      <w:jc w:val="left"/>
    </w:pPr>
    <w:rPr>
      <w:b/>
    </w:rPr>
  </w:style>
  <w:style w:type="paragraph" w:customStyle="1" w:styleId="table">
    <w:name w:val="table"/>
    <w:basedOn w:val="Standard"/>
    <w:rsid w:val="00D52D3D"/>
    <w:pPr>
      <w:spacing w:before="60" w:line="200" w:lineRule="atLeast"/>
      <w:ind w:firstLine="0"/>
      <w:jc w:val="left"/>
    </w:pPr>
    <w:rPr>
      <w:sz w:val="17"/>
      <w:szCs w:val="18"/>
    </w:rPr>
  </w:style>
  <w:style w:type="paragraph" w:customStyle="1" w:styleId="equation">
    <w:name w:val="equation"/>
    <w:basedOn w:val="Standard"/>
    <w:next w:val="Standard"/>
    <w:rsid w:val="00D54403"/>
    <w:pPr>
      <w:tabs>
        <w:tab w:val="center" w:pos="3204"/>
        <w:tab w:val="right" w:pos="6634"/>
      </w:tabs>
      <w:spacing w:before="480" w:after="480"/>
      <w:ind w:firstLine="0"/>
      <w:jc w:val="left"/>
    </w:pPr>
  </w:style>
  <w:style w:type="paragraph" w:customStyle="1" w:styleId="fignotes">
    <w:name w:val="fignotes"/>
    <w:basedOn w:val="Standard"/>
    <w:next w:val="Standard"/>
    <w:rsid w:val="00D52D3D"/>
    <w:pPr>
      <w:keepLines/>
      <w:spacing w:before="120" w:after="240" w:line="200" w:lineRule="atLeast"/>
      <w:ind w:firstLine="0"/>
    </w:pPr>
    <w:rPr>
      <w:sz w:val="17"/>
    </w:rPr>
  </w:style>
  <w:style w:type="paragraph" w:customStyle="1" w:styleId="heading1">
    <w:name w:val="heading1"/>
    <w:basedOn w:val="Standard"/>
    <w:next w:val="noindentpara"/>
    <w:rsid w:val="00F9665F"/>
    <w:pPr>
      <w:keepNext/>
      <w:keepLines/>
      <w:tabs>
        <w:tab w:val="left" w:pos="454"/>
      </w:tabs>
      <w:suppressAutoHyphens/>
      <w:spacing w:before="720" w:after="480" w:line="280" w:lineRule="atLeast"/>
      <w:ind w:firstLine="0"/>
      <w:jc w:val="left"/>
      <w:outlineLvl w:val="0"/>
    </w:pPr>
    <w:rPr>
      <w:b/>
      <w:sz w:val="24"/>
    </w:rPr>
  </w:style>
  <w:style w:type="paragraph" w:customStyle="1" w:styleId="heading2">
    <w:name w:val="heading2"/>
    <w:basedOn w:val="heading1"/>
    <w:next w:val="noindentpara"/>
    <w:rsid w:val="00F9665F"/>
    <w:pPr>
      <w:tabs>
        <w:tab w:val="left" w:pos="510"/>
      </w:tabs>
      <w:outlineLvl w:val="1"/>
    </w:pPr>
    <w:rPr>
      <w:i/>
    </w:rPr>
  </w:style>
  <w:style w:type="paragraph" w:customStyle="1" w:styleId="heading3">
    <w:name w:val="heading3"/>
    <w:basedOn w:val="Standard"/>
    <w:next w:val="noindentpara"/>
    <w:rsid w:val="00F9665F"/>
    <w:pPr>
      <w:tabs>
        <w:tab w:val="left" w:pos="284"/>
      </w:tabs>
      <w:suppressAutoHyphens/>
      <w:spacing w:before="480" w:after="240"/>
      <w:ind w:firstLine="0"/>
      <w:jc w:val="left"/>
      <w:outlineLvl w:val="2"/>
    </w:pPr>
    <w:rPr>
      <w:b/>
    </w:rPr>
  </w:style>
  <w:style w:type="paragraph" w:customStyle="1" w:styleId="subitem">
    <w:name w:val="subitem"/>
    <w:rsid w:val="006A574A"/>
    <w:pPr>
      <w:numPr>
        <w:numId w:val="1"/>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item"/>
    <w:basedOn w:val="Standard"/>
    <w:rsid w:val="00EA44D1"/>
    <w:pPr>
      <w:numPr>
        <w:numId w:val="2"/>
      </w:numPr>
      <w:spacing w:before="120" w:after="120"/>
      <w:contextualSpacing/>
    </w:pPr>
  </w:style>
  <w:style w:type="paragraph" w:customStyle="1" w:styleId="reference">
    <w:name w:val="reference"/>
    <w:basedOn w:val="Standard"/>
    <w:rsid w:val="00D52D3D"/>
    <w:pPr>
      <w:tabs>
        <w:tab w:val="left" w:pos="340"/>
      </w:tabs>
      <w:spacing w:line="200" w:lineRule="atLeast"/>
      <w:ind w:left="238" w:hanging="238"/>
    </w:pPr>
    <w:rPr>
      <w:sz w:val="18"/>
    </w:rPr>
  </w:style>
  <w:style w:type="paragraph" w:customStyle="1" w:styleId="important">
    <w:name w:val="important"/>
    <w:basedOn w:val="Standard"/>
    <w:rsid w:val="00A03A43"/>
    <w:pPr>
      <w:shd w:val="clear" w:color="auto" w:fill="D9D9D9"/>
      <w:spacing w:before="240" w:after="240"/>
      <w:ind w:left="238" w:right="238" w:firstLine="0"/>
      <w:contextualSpacing/>
    </w:pPr>
  </w:style>
  <w:style w:type="paragraph" w:customStyle="1" w:styleId="tablelegend">
    <w:name w:val="tablelegend"/>
    <w:basedOn w:val="Standard"/>
    <w:next w:val="Standard"/>
    <w:rsid w:val="004A0CD5"/>
    <w:pPr>
      <w:keepNext/>
      <w:keepLines/>
      <w:spacing w:before="240" w:after="120" w:line="200" w:lineRule="atLeast"/>
      <w:ind w:firstLine="0"/>
    </w:pPr>
    <w:rPr>
      <w:sz w:val="17"/>
    </w:rPr>
  </w:style>
  <w:style w:type="paragraph" w:customStyle="1" w:styleId="tablenotes">
    <w:name w:val="tablenotes"/>
    <w:basedOn w:val="Standard"/>
    <w:next w:val="Standard"/>
    <w:rsid w:val="00D52D3D"/>
    <w:pPr>
      <w:widowControl w:val="0"/>
      <w:spacing w:before="20" w:line="200" w:lineRule="atLeast"/>
      <w:ind w:firstLine="0"/>
      <w:jc w:val="left"/>
    </w:pPr>
    <w:rPr>
      <w:sz w:val="17"/>
    </w:rPr>
  </w:style>
  <w:style w:type="paragraph" w:styleId="Index1">
    <w:name w:val="index 1"/>
    <w:basedOn w:val="Standard"/>
    <w:uiPriority w:val="99"/>
    <w:semiHidden/>
    <w:rsid w:val="00A03A43"/>
    <w:pPr>
      <w:ind w:left="200" w:hanging="200"/>
      <w:jc w:val="left"/>
    </w:pPr>
    <w:rPr>
      <w:rFonts w:asciiTheme="minorHAnsi" w:hAnsiTheme="minorHAnsi" w:cstheme="minorHAnsi"/>
      <w:sz w:val="18"/>
      <w:szCs w:val="18"/>
    </w:rPr>
  </w:style>
  <w:style w:type="paragraph" w:styleId="Index2">
    <w:name w:val="index 2"/>
    <w:basedOn w:val="Index1"/>
    <w:uiPriority w:val="99"/>
    <w:semiHidden/>
    <w:rsid w:val="009960F7"/>
    <w:pPr>
      <w:ind w:left="400"/>
    </w:pPr>
  </w:style>
  <w:style w:type="paragraph" w:styleId="Index3">
    <w:name w:val="index 3"/>
    <w:basedOn w:val="Standard"/>
    <w:next w:val="Standard"/>
    <w:semiHidden/>
    <w:pPr>
      <w:ind w:left="600" w:hanging="200"/>
      <w:jc w:val="left"/>
    </w:pPr>
    <w:rPr>
      <w:rFonts w:asciiTheme="minorHAnsi" w:hAnsiTheme="minorHAnsi" w:cstheme="minorHAnsi"/>
      <w:sz w:val="18"/>
      <w:szCs w:val="18"/>
    </w:rPr>
  </w:style>
  <w:style w:type="paragraph" w:styleId="Funotentext">
    <w:name w:val="footnote text"/>
    <w:basedOn w:val="Standard"/>
    <w:link w:val="FunotentextZchn"/>
  </w:style>
  <w:style w:type="paragraph" w:styleId="Verzeichnis4">
    <w:name w:val="toc 4"/>
    <w:basedOn w:val="Standard"/>
    <w:next w:val="Standard"/>
    <w:semiHidden/>
    <w:rsid w:val="00F9665F"/>
    <w:pPr>
      <w:ind w:left="737"/>
    </w:pPr>
  </w:style>
  <w:style w:type="character" w:styleId="Hyperlink">
    <w:name w:val="Hyperlink"/>
    <w:rPr>
      <w:color w:val="0000FF"/>
      <w:u w:val="single"/>
    </w:rPr>
  </w:style>
  <w:style w:type="paragraph" w:customStyle="1" w:styleId="heading4">
    <w:name w:val="heading4"/>
    <w:basedOn w:val="Standard"/>
    <w:next w:val="noindentpara"/>
    <w:rsid w:val="00F9665F"/>
    <w:pPr>
      <w:keepNext/>
      <w:suppressAutoHyphens/>
      <w:spacing w:before="480" w:after="240"/>
      <w:ind w:firstLine="0"/>
      <w:jc w:val="left"/>
      <w:outlineLvl w:val="3"/>
    </w:pPr>
  </w:style>
  <w:style w:type="paragraph" w:customStyle="1" w:styleId="heading5">
    <w:name w:val="heading5"/>
    <w:basedOn w:val="heading4"/>
    <w:next w:val="noindentpara"/>
    <w:rsid w:val="00F9665F"/>
    <w:pPr>
      <w:spacing w:before="360" w:after="120"/>
      <w:outlineLvl w:val="4"/>
    </w:pPr>
    <w:rPr>
      <w:i/>
    </w:rPr>
  </w:style>
  <w:style w:type="paragraph" w:customStyle="1" w:styleId="MainSubtitle">
    <w:name w:val="Main_Subtitle"/>
    <w:basedOn w:val="Standard"/>
    <w:next w:val="Standard"/>
    <w:rsid w:val="00583E41"/>
    <w:pPr>
      <w:tabs>
        <w:tab w:val="left" w:pos="567"/>
      </w:tabs>
      <w:spacing w:before="320" w:line="320" w:lineRule="atLeast"/>
    </w:pPr>
    <w:rPr>
      <w:rFonts w:cs="Arial"/>
      <w:sz w:val="28"/>
    </w:rPr>
  </w:style>
  <w:style w:type="paragraph" w:customStyle="1" w:styleId="RuninHead1">
    <w:name w:val="RuninHead1"/>
    <w:basedOn w:val="Standard"/>
    <w:next w:val="noindentpara"/>
    <w:link w:val="RuninHead1Char"/>
    <w:rsid w:val="002539B7"/>
    <w:pPr>
      <w:spacing w:line="240" w:lineRule="auto"/>
      <w:ind w:firstLine="0"/>
      <w:jc w:val="left"/>
    </w:pPr>
    <w:rPr>
      <w:b/>
    </w:rPr>
  </w:style>
  <w:style w:type="paragraph" w:customStyle="1" w:styleId="RuninHead2">
    <w:name w:val="RuninHead2"/>
    <w:basedOn w:val="Standard"/>
    <w:next w:val="Standard"/>
    <w:link w:val="RuninHead2Char"/>
    <w:rsid w:val="002539B7"/>
    <w:pPr>
      <w:spacing w:line="240" w:lineRule="auto"/>
      <w:ind w:firstLine="0"/>
      <w:jc w:val="left"/>
    </w:pPr>
    <w:rPr>
      <w:b/>
      <w:i/>
    </w:rPr>
  </w:style>
  <w:style w:type="paragraph" w:customStyle="1" w:styleId="affiliation">
    <w:name w:val="affiliation"/>
    <w:basedOn w:val="Standard"/>
    <w:next w:val="Standard"/>
    <w:rsid w:val="0081006B"/>
    <w:pPr>
      <w:suppressAutoHyphens/>
      <w:spacing w:before="240" w:line="200" w:lineRule="atLeast"/>
      <w:ind w:left="238" w:firstLine="0"/>
      <w:contextualSpacing/>
      <w:jc w:val="left"/>
    </w:pPr>
    <w:rPr>
      <w:sz w:val="17"/>
    </w:rPr>
  </w:style>
  <w:style w:type="paragraph" w:customStyle="1" w:styleId="abstract">
    <w:name w:val="abstract"/>
    <w:basedOn w:val="Standard"/>
    <w:next w:val="Standard"/>
    <w:rsid w:val="00A03A43"/>
    <w:pPr>
      <w:spacing w:before="480" w:after="480"/>
      <w:ind w:firstLine="0"/>
    </w:pPr>
  </w:style>
  <w:style w:type="paragraph" w:customStyle="1" w:styleId="quotation">
    <w:name w:val="quotation"/>
    <w:basedOn w:val="affiliation"/>
    <w:next w:val="Standard"/>
    <w:rsid w:val="0081006B"/>
    <w:pPr>
      <w:spacing w:after="240"/>
      <w:ind w:right="238"/>
      <w:jc w:val="both"/>
    </w:pPr>
  </w:style>
  <w:style w:type="paragraph" w:customStyle="1" w:styleId="acknowledgements">
    <w:name w:val="acknowledgements"/>
    <w:basedOn w:val="heading1"/>
    <w:next w:val="Standard"/>
    <w:rsid w:val="00161555"/>
    <w:rPr>
      <w:b w:val="0"/>
      <w:sz w:val="20"/>
    </w:rPr>
  </w:style>
  <w:style w:type="paragraph" w:customStyle="1" w:styleId="references">
    <w:name w:val="references"/>
    <w:basedOn w:val="heading1"/>
    <w:rsid w:val="005308AA"/>
  </w:style>
  <w:style w:type="paragraph" w:customStyle="1" w:styleId="figurecitation">
    <w:name w:val="figurecitation"/>
    <w:basedOn w:val="Standard"/>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para">
    <w:name w:val="para"/>
    <w:rsid w:val="00F202BD"/>
    <w:pPr>
      <w:ind w:firstLine="142"/>
      <w:jc w:val="both"/>
    </w:pPr>
    <w:rPr>
      <w:rFonts w:ascii="Times" w:hAnsi="Times"/>
      <w:lang w:val="en-US" w:eastAsia="de-DE"/>
    </w:rPr>
  </w:style>
  <w:style w:type="paragraph" w:customStyle="1" w:styleId="formalpara">
    <w:name w:val="formalpara"/>
    <w:basedOn w:val="Standard"/>
    <w:next w:val="Standard"/>
    <w:rsid w:val="00A03A43"/>
    <w:pPr>
      <w:spacing w:before="480" w:after="240"/>
      <w:ind w:firstLine="0"/>
    </w:pPr>
  </w:style>
  <w:style w:type="paragraph" w:customStyle="1" w:styleId="keyword">
    <w:name w:val="keyword"/>
    <w:basedOn w:val="abstract"/>
    <w:rsid w:val="004A0CD5"/>
  </w:style>
  <w:style w:type="paragraph" w:customStyle="1" w:styleId="appendix">
    <w:name w:val="appendix"/>
    <w:basedOn w:val="heading1"/>
    <w:next w:val="Standard"/>
    <w:qFormat/>
    <w:rsid w:val="00923C93"/>
    <w:rPr>
      <w:b w:val="0"/>
      <w:lang w:val="en-IN"/>
    </w:rPr>
  </w:style>
  <w:style w:type="paragraph" w:customStyle="1" w:styleId="List1">
    <w:name w:val="List1"/>
    <w:basedOn w:val="para"/>
    <w:next w:val="Standard"/>
    <w:rsid w:val="00E6578B"/>
    <w:pPr>
      <w:spacing w:before="480" w:after="480" w:line="240" w:lineRule="atLeast"/>
      <w:ind w:firstLine="0"/>
      <w:contextualSpacing/>
    </w:pPr>
    <w:rPr>
      <w:lang w:val="en-IN"/>
    </w:rPr>
  </w:style>
  <w:style w:type="paragraph" w:customStyle="1" w:styleId="figure">
    <w:name w:val="figure"/>
    <w:basedOn w:val="table"/>
    <w:next w:val="Standard"/>
    <w:rsid w:val="002C16AE"/>
    <w:rPr>
      <w:lang w:val="en-IN"/>
    </w:rPr>
  </w:style>
  <w:style w:type="numbering" w:customStyle="1" w:styleId="Olist">
    <w:name w:val="Olist"/>
    <w:basedOn w:val="KeineListe"/>
    <w:rsid w:val="00995BA3"/>
    <w:pPr>
      <w:numPr>
        <w:numId w:val="3"/>
      </w:numPr>
    </w:pPr>
  </w:style>
  <w:style w:type="numbering" w:customStyle="1" w:styleId="UList">
    <w:name w:val="UList"/>
    <w:basedOn w:val="KeineListe"/>
    <w:rsid w:val="00995BA3"/>
    <w:pPr>
      <w:numPr>
        <w:numId w:val="4"/>
      </w:numPr>
    </w:pPr>
  </w:style>
  <w:style w:type="numbering" w:customStyle="1" w:styleId="Ulistt">
    <w:name w:val="Ulistt"/>
    <w:basedOn w:val="KeineListe"/>
    <w:rsid w:val="00995BA3"/>
    <w:pPr>
      <w:numPr>
        <w:numId w:val="5"/>
      </w:numPr>
    </w:pPr>
  </w:style>
  <w:style w:type="paragraph" w:customStyle="1" w:styleId="continuoustext">
    <w:name w:val="continuoustext"/>
    <w:basedOn w:val="para"/>
    <w:next w:val="Standard"/>
    <w:rsid w:val="00C754E3"/>
    <w:pPr>
      <w:ind w:firstLine="0"/>
    </w:pPr>
  </w:style>
  <w:style w:type="paragraph" w:customStyle="1" w:styleId="computercode">
    <w:name w:val="computercode"/>
    <w:basedOn w:val="para"/>
    <w:next w:val="Standard"/>
    <w:rsid w:val="00DF0687"/>
    <w:pPr>
      <w:ind w:firstLine="0"/>
    </w:pPr>
    <w:rPr>
      <w:rFonts w:ascii="Courier New" w:hAnsi="Courier New"/>
    </w:rPr>
  </w:style>
  <w:style w:type="paragraph" w:customStyle="1" w:styleId="MainTitle">
    <w:name w:val="Main_Title"/>
    <w:basedOn w:val="Standard"/>
    <w:next w:val="Standard"/>
    <w:rsid w:val="00757585"/>
    <w:pPr>
      <w:keepNext/>
      <w:pageBreakBefore/>
      <w:suppressAutoHyphens/>
      <w:spacing w:before="360" w:after="480" w:line="360" w:lineRule="auto"/>
      <w:ind w:firstLine="0"/>
    </w:pPr>
    <w:rPr>
      <w:b/>
      <w:sz w:val="32"/>
    </w:rPr>
  </w:style>
  <w:style w:type="paragraph" w:styleId="Untertitel">
    <w:name w:val="Subtitle"/>
    <w:basedOn w:val="Standard"/>
    <w:next w:val="Standard"/>
    <w:link w:val="UntertitelZchn"/>
    <w:rsid w:val="00A64714"/>
    <w:pPr>
      <w:numPr>
        <w:ilvl w:val="1"/>
      </w:numPr>
      <w:spacing w:after="160"/>
      <w:ind w:firstLine="238"/>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rsid w:val="00A64714"/>
    <w:rPr>
      <w:rFonts w:asciiTheme="minorHAnsi" w:eastAsiaTheme="minorEastAsia" w:hAnsiTheme="minorHAnsi" w:cstheme="minorBidi"/>
      <w:color w:val="5A5A5A" w:themeColor="text1" w:themeTint="A5"/>
      <w:spacing w:val="15"/>
      <w:sz w:val="22"/>
      <w:szCs w:val="22"/>
      <w:lang w:val="en-US" w:eastAsia="de-DE"/>
    </w:rPr>
  </w:style>
  <w:style w:type="paragraph" w:customStyle="1" w:styleId="footenote">
    <w:name w:val="footenote"/>
    <w:basedOn w:val="para"/>
    <w:rsid w:val="00806839"/>
    <w:pPr>
      <w:ind w:left="238" w:firstLine="0"/>
    </w:pPr>
  </w:style>
  <w:style w:type="paragraph" w:styleId="Indexberschrift">
    <w:name w:val="index heading"/>
    <w:basedOn w:val="Standard"/>
    <w:next w:val="Index1"/>
    <w:uiPriority w:val="99"/>
    <w:unhideWhenUsed/>
    <w:rsid w:val="00A84354"/>
    <w:pPr>
      <w:pBdr>
        <w:top w:val="single" w:sz="12" w:space="0" w:color="auto"/>
      </w:pBdr>
      <w:spacing w:before="360" w:after="240"/>
      <w:jc w:val="left"/>
    </w:pPr>
    <w:rPr>
      <w:rFonts w:asciiTheme="minorHAnsi" w:hAnsiTheme="minorHAnsi" w:cstheme="minorHAnsi"/>
      <w:b/>
      <w:bCs/>
      <w:i/>
      <w:iCs/>
      <w:sz w:val="26"/>
      <w:szCs w:val="26"/>
    </w:rPr>
  </w:style>
  <w:style w:type="paragraph" w:styleId="Verzeichnis5">
    <w:name w:val="toc 5"/>
    <w:basedOn w:val="Standard"/>
    <w:next w:val="Standard"/>
    <w:autoRedefine/>
    <w:semiHidden/>
    <w:unhideWhenUsed/>
    <w:rsid w:val="00AD21BF"/>
    <w:pPr>
      <w:spacing w:after="100"/>
      <w:ind w:left="800"/>
    </w:pPr>
  </w:style>
  <w:style w:type="paragraph" w:styleId="Verzeichnis6">
    <w:name w:val="toc 6"/>
    <w:basedOn w:val="Standard"/>
    <w:next w:val="Standard"/>
    <w:autoRedefine/>
    <w:semiHidden/>
    <w:unhideWhenUsed/>
    <w:rsid w:val="00AD21BF"/>
    <w:pPr>
      <w:spacing w:after="100"/>
      <w:ind w:left="1000"/>
    </w:pPr>
  </w:style>
  <w:style w:type="paragraph" w:styleId="Verzeichnis7">
    <w:name w:val="toc 7"/>
    <w:basedOn w:val="Standard"/>
    <w:next w:val="Standard"/>
    <w:autoRedefine/>
    <w:semiHidden/>
    <w:unhideWhenUsed/>
    <w:rsid w:val="00AD21BF"/>
    <w:pPr>
      <w:spacing w:after="100"/>
      <w:ind w:left="1200"/>
    </w:pPr>
  </w:style>
  <w:style w:type="paragraph" w:styleId="Verzeichnis8">
    <w:name w:val="toc 8"/>
    <w:basedOn w:val="Standard"/>
    <w:next w:val="Standard"/>
    <w:autoRedefine/>
    <w:semiHidden/>
    <w:unhideWhenUsed/>
    <w:rsid w:val="00AD21BF"/>
    <w:pPr>
      <w:spacing w:after="100"/>
      <w:ind w:left="1400"/>
    </w:pPr>
  </w:style>
  <w:style w:type="paragraph" w:styleId="Verzeichnis9">
    <w:name w:val="toc 9"/>
    <w:basedOn w:val="Standard"/>
    <w:next w:val="Standard"/>
    <w:autoRedefine/>
    <w:semiHidden/>
    <w:unhideWhenUsed/>
    <w:rsid w:val="00AD21BF"/>
    <w:pPr>
      <w:spacing w:after="100"/>
      <w:ind w:left="1600"/>
    </w:pPr>
  </w:style>
  <w:style w:type="table" w:styleId="Tabellenraster">
    <w:name w:val="Table Grid"/>
    <w:basedOn w:val="NormaleTabelle"/>
    <w:rsid w:val="00107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note">
    <w:name w:val="articlenote"/>
    <w:basedOn w:val="affiliation"/>
    <w:next w:val="Standard"/>
    <w:rsid w:val="00C6212D"/>
    <w:pPr>
      <w:jc w:val="right"/>
    </w:pPr>
  </w:style>
  <w:style w:type="paragraph" w:styleId="Inhaltsverzeichnisberschrift">
    <w:name w:val="TOC Heading"/>
    <w:basedOn w:val="berschrift1"/>
    <w:next w:val="Standard"/>
    <w:uiPriority w:val="39"/>
    <w:unhideWhenUsed/>
    <w:rsid w:val="00170DEC"/>
    <w:pPr>
      <w:keepLines/>
      <w:overflowPunct/>
      <w:autoSpaceDE/>
      <w:autoSpaceDN/>
      <w:adjustRightInd/>
      <w:spacing w:before="240" w:after="0" w:line="259" w:lineRule="auto"/>
      <w:ind w:firstLine="0"/>
      <w:jc w:val="left"/>
      <w:textAlignment w:val="auto"/>
      <w:outlineLvl w:val="9"/>
    </w:pPr>
    <w:rPr>
      <w:rFonts w:asciiTheme="majorHAnsi" w:eastAsiaTheme="majorEastAsia" w:hAnsiTheme="majorHAnsi" w:cstheme="majorBidi"/>
      <w:b w:val="0"/>
      <w:bCs w:val="0"/>
      <w:color w:val="365F91" w:themeColor="accent1" w:themeShade="BF"/>
      <w:sz w:val="32"/>
      <w:szCs w:val="32"/>
      <w:lang w:eastAsia="en-US"/>
    </w:rPr>
  </w:style>
  <w:style w:type="paragraph" w:customStyle="1" w:styleId="example">
    <w:name w:val="example"/>
    <w:basedOn w:val="formalpara"/>
    <w:rsid w:val="0054444A"/>
  </w:style>
  <w:style w:type="paragraph" w:customStyle="1" w:styleId="definition">
    <w:name w:val="definition"/>
    <w:basedOn w:val="example"/>
    <w:next w:val="Standard"/>
    <w:rsid w:val="0054444A"/>
  </w:style>
  <w:style w:type="paragraph" w:customStyle="1" w:styleId="warning">
    <w:name w:val="warning"/>
    <w:basedOn w:val="definition"/>
    <w:next w:val="Standard"/>
    <w:rsid w:val="0054444A"/>
  </w:style>
  <w:style w:type="paragraph" w:customStyle="1" w:styleId="overview">
    <w:name w:val="overview"/>
    <w:basedOn w:val="warning"/>
    <w:next w:val="Standard"/>
    <w:rsid w:val="00412F94"/>
    <w:pPr>
      <w:pBdr>
        <w:top w:val="single" w:sz="4" w:space="1" w:color="auto"/>
        <w:left w:val="single" w:sz="4" w:space="4" w:color="auto"/>
        <w:bottom w:val="single" w:sz="4" w:space="1" w:color="auto"/>
        <w:right w:val="single" w:sz="4" w:space="4" w:color="auto"/>
      </w:pBdr>
    </w:pPr>
  </w:style>
  <w:style w:type="paragraph" w:customStyle="1" w:styleId="legal">
    <w:name w:val="legal"/>
    <w:basedOn w:val="overview"/>
    <w:next w:val="Standard"/>
    <w:rsid w:val="0054444A"/>
  </w:style>
  <w:style w:type="paragraph" w:customStyle="1" w:styleId="RuninHead3">
    <w:name w:val="RuninHead3"/>
    <w:basedOn w:val="Standard"/>
    <w:next w:val="noindentpara"/>
    <w:link w:val="RuninHead3Char"/>
    <w:rsid w:val="0023519A"/>
    <w:rPr>
      <w:b/>
    </w:rPr>
  </w:style>
  <w:style w:type="paragraph" w:styleId="Listenabsatz">
    <w:name w:val="List Paragraph"/>
    <w:basedOn w:val="Standard"/>
    <w:link w:val="ListenabsatzZchn"/>
    <w:uiPriority w:val="34"/>
    <w:rsid w:val="002023E1"/>
    <w:pPr>
      <w:overflowPunct/>
      <w:autoSpaceDE/>
      <w:autoSpaceDN/>
      <w:adjustRightInd/>
      <w:spacing w:line="240" w:lineRule="auto"/>
      <w:ind w:left="720" w:firstLine="0"/>
      <w:contextualSpacing/>
      <w:jc w:val="left"/>
      <w:textAlignment w:val="auto"/>
    </w:pPr>
    <w:rPr>
      <w:rFonts w:ascii="Calibri" w:eastAsia="Calibri" w:hAnsi="Calibri"/>
      <w:szCs w:val="22"/>
      <w:lang w:eastAsia="en-US"/>
    </w:rPr>
  </w:style>
  <w:style w:type="character" w:customStyle="1" w:styleId="ListenabsatzZchn">
    <w:name w:val="Listenabsatz Zchn"/>
    <w:link w:val="Listenabsatz"/>
    <w:uiPriority w:val="34"/>
    <w:locked/>
    <w:rsid w:val="002023E1"/>
    <w:rPr>
      <w:rFonts w:ascii="Calibri" w:eastAsia="Calibri" w:hAnsi="Calibri"/>
      <w:szCs w:val="22"/>
      <w:lang w:val="en-US" w:eastAsia="en-US"/>
    </w:rPr>
  </w:style>
  <w:style w:type="paragraph" w:styleId="Titel">
    <w:name w:val="Title"/>
    <w:basedOn w:val="Standard"/>
    <w:next w:val="Standard"/>
    <w:link w:val="TitelZchn"/>
    <w:qFormat/>
    <w:rsid w:val="00714B1E"/>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714B1E"/>
    <w:rPr>
      <w:rFonts w:asciiTheme="majorHAnsi" w:eastAsiaTheme="majorEastAsia" w:hAnsiTheme="majorHAnsi" w:cstheme="majorBidi"/>
      <w:spacing w:val="-10"/>
      <w:kern w:val="28"/>
      <w:sz w:val="56"/>
      <w:szCs w:val="56"/>
      <w:lang w:val="en-US" w:eastAsia="de-DE"/>
    </w:rPr>
  </w:style>
  <w:style w:type="paragraph" w:customStyle="1" w:styleId="question">
    <w:name w:val="question"/>
    <w:basedOn w:val="formalpara"/>
    <w:next w:val="Standard"/>
    <w:rsid w:val="00E15E88"/>
  </w:style>
  <w:style w:type="paragraph" w:customStyle="1" w:styleId="importantold">
    <w:name w:val="important_old"/>
    <w:basedOn w:val="overview"/>
    <w:next w:val="Standard"/>
    <w:rsid w:val="00D80985"/>
  </w:style>
  <w:style w:type="paragraph" w:styleId="Verzeichnis1">
    <w:name w:val="toc 1"/>
    <w:basedOn w:val="Standard"/>
    <w:next w:val="Standard"/>
    <w:autoRedefine/>
    <w:uiPriority w:val="39"/>
    <w:semiHidden/>
    <w:unhideWhenUsed/>
    <w:rsid w:val="00D07E97"/>
    <w:pPr>
      <w:spacing w:after="100"/>
    </w:pPr>
  </w:style>
  <w:style w:type="paragraph" w:styleId="Verzeichnis2">
    <w:name w:val="toc 2"/>
    <w:basedOn w:val="Standard"/>
    <w:next w:val="Standard"/>
    <w:autoRedefine/>
    <w:uiPriority w:val="39"/>
    <w:semiHidden/>
    <w:unhideWhenUsed/>
    <w:rsid w:val="00D07E97"/>
    <w:pPr>
      <w:spacing w:after="100"/>
      <w:ind w:left="200"/>
    </w:pPr>
  </w:style>
  <w:style w:type="paragraph" w:styleId="Verzeichnis3">
    <w:name w:val="toc 3"/>
    <w:basedOn w:val="Standard"/>
    <w:next w:val="Standard"/>
    <w:autoRedefine/>
    <w:uiPriority w:val="39"/>
    <w:semiHidden/>
    <w:unhideWhenUsed/>
    <w:rsid w:val="00D07E97"/>
    <w:pPr>
      <w:spacing w:after="100"/>
      <w:ind w:left="400"/>
    </w:pPr>
  </w:style>
  <w:style w:type="character" w:customStyle="1" w:styleId="RuninHead1Char">
    <w:name w:val="RuninHead1 Char"/>
    <w:basedOn w:val="Absatz-Standardschriftart"/>
    <w:link w:val="RuninHead1"/>
    <w:rsid w:val="002539B7"/>
    <w:rPr>
      <w:rFonts w:ascii="Times" w:hAnsi="Times"/>
      <w:b/>
      <w:lang w:val="en-US" w:eastAsia="de-DE"/>
    </w:rPr>
  </w:style>
  <w:style w:type="character" w:customStyle="1" w:styleId="RuninHead2Char">
    <w:name w:val="RuninHead2 Char"/>
    <w:basedOn w:val="Absatz-Standardschriftart"/>
    <w:link w:val="RuninHead2"/>
    <w:rsid w:val="002539B7"/>
    <w:rPr>
      <w:rFonts w:ascii="Times" w:hAnsi="Times"/>
      <w:b/>
      <w:i/>
      <w:lang w:val="en-US" w:eastAsia="de-DE"/>
    </w:rPr>
  </w:style>
  <w:style w:type="character" w:customStyle="1" w:styleId="RuninHead3Char">
    <w:name w:val="RuninHead3 Char"/>
    <w:basedOn w:val="RuninHead2Char"/>
    <w:link w:val="RuninHead3"/>
    <w:rsid w:val="0023519A"/>
    <w:rPr>
      <w:rFonts w:ascii="Times" w:hAnsi="Times"/>
      <w:b/>
      <w:i w:val="0"/>
      <w:lang w:val="en-US" w:eastAsia="de-DE"/>
    </w:rPr>
  </w:style>
  <w:style w:type="paragraph" w:customStyle="1" w:styleId="noindentpara">
    <w:name w:val="noindentpara"/>
    <w:basedOn w:val="para"/>
    <w:next w:val="para"/>
    <w:rsid w:val="0064479C"/>
    <w:pPr>
      <w:ind w:firstLine="0"/>
    </w:pPr>
  </w:style>
  <w:style w:type="character" w:customStyle="1" w:styleId="berschrift4Zchn">
    <w:name w:val="Überschrift 4 Zchn"/>
    <w:basedOn w:val="Absatz-Standardschriftart"/>
    <w:link w:val="berschrift4"/>
    <w:rsid w:val="00B73E2D"/>
    <w:rPr>
      <w:rFonts w:ascii="Times" w:eastAsia="SimHei" w:hAnsi="Times"/>
      <w:b/>
      <w:bCs/>
      <w:szCs w:val="28"/>
      <w:lang w:val="en-US" w:eastAsia="zh-CN"/>
    </w:rPr>
  </w:style>
  <w:style w:type="paragraph" w:styleId="Fuzeile">
    <w:name w:val="footer"/>
    <w:basedOn w:val="Standard"/>
    <w:link w:val="FuzeileZchn"/>
    <w:uiPriority w:val="99"/>
    <w:rsid w:val="00B73E2D"/>
    <w:pPr>
      <w:tabs>
        <w:tab w:val="center" w:pos="4536"/>
        <w:tab w:val="right" w:pos="9072"/>
      </w:tabs>
      <w:overflowPunct/>
      <w:autoSpaceDE/>
      <w:autoSpaceDN/>
      <w:adjustRightInd/>
      <w:spacing w:line="240" w:lineRule="auto"/>
      <w:ind w:firstLine="0"/>
      <w:jc w:val="left"/>
      <w:textAlignment w:val="auto"/>
    </w:pPr>
    <w:rPr>
      <w:rFonts w:ascii="Times New Roman" w:eastAsia="SimSun" w:hAnsi="Times New Roman"/>
      <w:sz w:val="24"/>
      <w:szCs w:val="24"/>
      <w:lang w:val="pl-PL" w:eastAsia="pl-PL"/>
    </w:rPr>
  </w:style>
  <w:style w:type="character" w:customStyle="1" w:styleId="FuzeileZchn">
    <w:name w:val="Fußzeile Zchn"/>
    <w:basedOn w:val="Absatz-Standardschriftart"/>
    <w:link w:val="Fuzeile"/>
    <w:uiPriority w:val="99"/>
    <w:rsid w:val="00B73E2D"/>
    <w:rPr>
      <w:rFonts w:eastAsia="SimSun"/>
      <w:sz w:val="24"/>
      <w:szCs w:val="24"/>
      <w:lang w:val="pl-PL" w:eastAsia="pl-PL"/>
    </w:rPr>
  </w:style>
  <w:style w:type="table" w:styleId="TabelleEinfach1">
    <w:name w:val="Table Simple 1"/>
    <w:basedOn w:val="NormaleTabelle"/>
    <w:rsid w:val="00B73E2D"/>
    <w:rPr>
      <w:rFonts w:eastAsia="SimSun"/>
      <w:lang w:val="en-US" w:eastAsia="zh-C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Kopfzeile">
    <w:name w:val="header"/>
    <w:basedOn w:val="Standard"/>
    <w:link w:val="KopfzeileZchn"/>
    <w:rsid w:val="00B73E2D"/>
    <w:pPr>
      <w:pBdr>
        <w:bottom w:val="single" w:sz="6" w:space="1" w:color="auto"/>
      </w:pBdr>
      <w:tabs>
        <w:tab w:val="center" w:pos="4153"/>
        <w:tab w:val="right" w:pos="8306"/>
      </w:tabs>
      <w:overflowPunct/>
      <w:autoSpaceDE/>
      <w:autoSpaceDN/>
      <w:adjustRightInd/>
      <w:snapToGrid w:val="0"/>
      <w:spacing w:line="240" w:lineRule="auto"/>
      <w:ind w:firstLine="0"/>
      <w:jc w:val="center"/>
      <w:textAlignment w:val="auto"/>
    </w:pPr>
    <w:rPr>
      <w:rFonts w:ascii="Times New Roman" w:eastAsia="SimSun" w:hAnsi="Times New Roman"/>
      <w:sz w:val="18"/>
      <w:szCs w:val="18"/>
      <w:lang w:val="pl-PL" w:eastAsia="pl-PL"/>
    </w:rPr>
  </w:style>
  <w:style w:type="character" w:customStyle="1" w:styleId="KopfzeileZchn">
    <w:name w:val="Kopfzeile Zchn"/>
    <w:basedOn w:val="Absatz-Standardschriftart"/>
    <w:link w:val="Kopfzeile"/>
    <w:rsid w:val="00B73E2D"/>
    <w:rPr>
      <w:rFonts w:eastAsia="SimSun"/>
      <w:sz w:val="18"/>
      <w:szCs w:val="18"/>
      <w:lang w:val="pl-PL" w:eastAsia="pl-PL"/>
    </w:rPr>
  </w:style>
  <w:style w:type="character" w:customStyle="1" w:styleId="FunotentextZchn">
    <w:name w:val="Fußnotentext Zchn"/>
    <w:link w:val="Funotentext"/>
    <w:rsid w:val="00B73E2D"/>
    <w:rPr>
      <w:rFonts w:ascii="Times" w:hAnsi="Times"/>
      <w:lang w:val="en-US" w:eastAsia="de-DE"/>
    </w:rPr>
  </w:style>
  <w:style w:type="character" w:customStyle="1" w:styleId="berschrift1Zchn">
    <w:name w:val="Überschrift 1 Zchn"/>
    <w:link w:val="berschrift1"/>
    <w:rsid w:val="00B73E2D"/>
    <w:rPr>
      <w:rFonts w:ascii="Arial" w:hAnsi="Arial"/>
      <w:b/>
      <w:bCs/>
      <w:sz w:val="28"/>
      <w:szCs w:val="24"/>
      <w:lang w:val="en-US" w:eastAsia="de-DE"/>
    </w:rPr>
  </w:style>
  <w:style w:type="paragraph" w:customStyle="1" w:styleId="abbreviationpara">
    <w:name w:val="abbreviationpara"/>
    <w:basedOn w:val="Standard"/>
    <w:next w:val="Standard"/>
    <w:rsid w:val="008A04B5"/>
  </w:style>
  <w:style w:type="character" w:customStyle="1" w:styleId="trans">
    <w:name w:val="trans"/>
    <w:basedOn w:val="Absatz-Standardschriftart"/>
    <w:rsid w:val="00B73E2D"/>
  </w:style>
  <w:style w:type="character" w:customStyle="1" w:styleId="MTEquationSection">
    <w:name w:val="MTEquationSection"/>
    <w:rsid w:val="00B73E2D"/>
    <w:rPr>
      <w:noProof/>
      <w:vanish/>
      <w:color w:val="FF0000"/>
      <w:sz w:val="28"/>
      <w:szCs w:val="28"/>
    </w:rPr>
  </w:style>
  <w:style w:type="paragraph" w:styleId="Index4">
    <w:name w:val="index 4"/>
    <w:basedOn w:val="Standard"/>
    <w:next w:val="Standard"/>
    <w:autoRedefine/>
    <w:semiHidden/>
    <w:unhideWhenUsed/>
    <w:rsid w:val="008B3191"/>
    <w:pPr>
      <w:spacing w:line="240" w:lineRule="auto"/>
      <w:ind w:left="800" w:hanging="200"/>
    </w:pPr>
  </w:style>
  <w:style w:type="paragraph" w:styleId="Index5">
    <w:name w:val="index 5"/>
    <w:basedOn w:val="Standard"/>
    <w:next w:val="Standard"/>
    <w:autoRedefine/>
    <w:semiHidden/>
    <w:unhideWhenUsed/>
    <w:rsid w:val="008B3191"/>
    <w:pPr>
      <w:spacing w:line="240" w:lineRule="auto"/>
      <w:ind w:left="1000" w:hanging="200"/>
    </w:pPr>
  </w:style>
  <w:style w:type="paragraph" w:customStyle="1" w:styleId="MTDisplayEquation">
    <w:name w:val="MTDisplayEquation"/>
    <w:basedOn w:val="Standard"/>
    <w:link w:val="MTDisplayEquationChar"/>
    <w:rsid w:val="00B73E2D"/>
    <w:pPr>
      <w:widowControl w:val="0"/>
      <w:tabs>
        <w:tab w:val="center" w:pos="4540"/>
        <w:tab w:val="right" w:pos="9080"/>
      </w:tabs>
      <w:overflowPunct/>
      <w:autoSpaceDE/>
      <w:autoSpaceDN/>
      <w:adjustRightInd/>
      <w:spacing w:line="360" w:lineRule="auto"/>
      <w:ind w:firstLine="420"/>
      <w:textAlignment w:val="auto"/>
    </w:pPr>
    <w:rPr>
      <w:rFonts w:ascii="Times New Roman" w:eastAsia="SimSun" w:hAnsi="Times New Roman"/>
      <w:kern w:val="2"/>
      <w:sz w:val="24"/>
      <w:szCs w:val="24"/>
      <w:lang w:eastAsia="zh-CN"/>
    </w:rPr>
  </w:style>
  <w:style w:type="character" w:customStyle="1" w:styleId="MTDisplayEquationChar">
    <w:name w:val="MTDisplayEquation Char"/>
    <w:link w:val="MTDisplayEquation"/>
    <w:rsid w:val="00B73E2D"/>
    <w:rPr>
      <w:rFonts w:eastAsia="SimSun"/>
      <w:kern w:val="2"/>
      <w:sz w:val="24"/>
      <w:szCs w:val="24"/>
      <w:lang w:val="en-US" w:eastAsia="zh-CN"/>
    </w:rPr>
  </w:style>
  <w:style w:type="paragraph" w:styleId="Index6">
    <w:name w:val="index 6"/>
    <w:basedOn w:val="Standard"/>
    <w:next w:val="Standard"/>
    <w:autoRedefine/>
    <w:semiHidden/>
    <w:unhideWhenUsed/>
    <w:rsid w:val="008B3191"/>
    <w:pPr>
      <w:spacing w:line="240" w:lineRule="auto"/>
      <w:ind w:left="1200" w:hanging="200"/>
    </w:pPr>
  </w:style>
  <w:style w:type="paragraph" w:styleId="Index7">
    <w:name w:val="index 7"/>
    <w:basedOn w:val="Standard"/>
    <w:next w:val="Standard"/>
    <w:autoRedefine/>
    <w:semiHidden/>
    <w:unhideWhenUsed/>
    <w:rsid w:val="008B3191"/>
    <w:pPr>
      <w:spacing w:line="240" w:lineRule="auto"/>
      <w:ind w:left="1400" w:hanging="200"/>
    </w:pPr>
  </w:style>
  <w:style w:type="paragraph" w:styleId="Kommentarthema">
    <w:name w:val="annotation subject"/>
    <w:basedOn w:val="Standard"/>
    <w:next w:val="Standard"/>
    <w:link w:val="KommentarthemaZchn"/>
    <w:rsid w:val="008A04B5"/>
    <w:pPr>
      <w:overflowPunct/>
      <w:autoSpaceDE/>
      <w:autoSpaceDN/>
      <w:adjustRightInd/>
      <w:spacing w:line="240" w:lineRule="auto"/>
      <w:ind w:firstLine="0"/>
      <w:jc w:val="left"/>
      <w:textAlignment w:val="auto"/>
    </w:pPr>
    <w:rPr>
      <w:rFonts w:ascii="Times New Roman" w:eastAsia="SimSun" w:hAnsi="Times New Roman"/>
      <w:b/>
      <w:bCs/>
      <w:sz w:val="24"/>
      <w:szCs w:val="24"/>
      <w:lang w:val="pl-PL" w:eastAsia="pl-PL"/>
    </w:rPr>
  </w:style>
  <w:style w:type="character" w:customStyle="1" w:styleId="KommentarthemaZchn">
    <w:name w:val="Kommentarthema Zchn"/>
    <w:basedOn w:val="Absatz-Standardschriftart"/>
    <w:link w:val="Kommentarthema"/>
    <w:rsid w:val="008A04B5"/>
    <w:rPr>
      <w:rFonts w:eastAsia="SimSun"/>
      <w:b/>
      <w:bCs/>
      <w:sz w:val="24"/>
      <w:szCs w:val="24"/>
      <w:lang w:val="pl-PL" w:eastAsia="pl-PL"/>
    </w:rPr>
  </w:style>
  <w:style w:type="paragraph" w:customStyle="1" w:styleId="reltitle">
    <w:name w:val="rel_title"/>
    <w:basedOn w:val="Standard"/>
    <w:rsid w:val="00B73E2D"/>
    <w:pPr>
      <w:overflowPunct/>
      <w:autoSpaceDE/>
      <w:autoSpaceDN/>
      <w:adjustRightInd/>
      <w:spacing w:before="100" w:beforeAutospacing="1" w:after="100" w:afterAutospacing="1" w:line="240" w:lineRule="auto"/>
      <w:ind w:firstLine="0"/>
      <w:jc w:val="left"/>
      <w:textAlignment w:val="auto"/>
    </w:pPr>
    <w:rPr>
      <w:rFonts w:ascii="SimSun" w:eastAsia="SimSun" w:hAnsi="SimSun" w:cs="SimSun"/>
      <w:sz w:val="24"/>
      <w:szCs w:val="24"/>
      <w:lang w:eastAsia="zh-CN"/>
    </w:rPr>
  </w:style>
  <w:style w:type="table" w:styleId="TabelleKlassisch1">
    <w:name w:val="Table Classic 1"/>
    <w:basedOn w:val="NormaleTabelle"/>
    <w:rsid w:val="00B73E2D"/>
    <w:rPr>
      <w:rFonts w:eastAsia="SimSun"/>
      <w:lang w:val="en-US" w:eastAsia="zh-C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erschrift2Zchn">
    <w:name w:val="Überschrift 2 Zchn"/>
    <w:link w:val="berschrift2"/>
    <w:rsid w:val="00B73E2D"/>
    <w:rPr>
      <w:rFonts w:ascii="Arial" w:hAnsi="Arial"/>
      <w:b/>
      <w:lang w:val="en-US" w:eastAsia="de-DE"/>
    </w:rPr>
  </w:style>
  <w:style w:type="paragraph" w:customStyle="1" w:styleId="Text">
    <w:name w:val="Text"/>
    <w:basedOn w:val="Standard"/>
    <w:rsid w:val="00B73E2D"/>
    <w:pPr>
      <w:widowControl w:val="0"/>
      <w:overflowPunct/>
      <w:autoSpaceDE/>
      <w:autoSpaceDN/>
      <w:adjustRightInd/>
      <w:spacing w:line="252" w:lineRule="auto"/>
      <w:ind w:firstLine="202"/>
      <w:textAlignment w:val="auto"/>
    </w:pPr>
    <w:rPr>
      <w:rFonts w:ascii="Times New Roman" w:eastAsia="SimSun" w:hAnsi="Times New Roman"/>
      <w:lang w:eastAsia="en-US"/>
    </w:rPr>
  </w:style>
  <w:style w:type="paragraph" w:customStyle="1" w:styleId="Equation0">
    <w:name w:val="Equation"/>
    <w:basedOn w:val="Standard"/>
    <w:next w:val="Standard"/>
    <w:uiPriority w:val="99"/>
    <w:rsid w:val="00B73E2D"/>
    <w:pPr>
      <w:widowControl w:val="0"/>
      <w:tabs>
        <w:tab w:val="right" w:pos="5040"/>
      </w:tabs>
      <w:overflowPunct/>
      <w:autoSpaceDE/>
      <w:autoSpaceDN/>
      <w:adjustRightInd/>
      <w:spacing w:line="252" w:lineRule="auto"/>
      <w:ind w:firstLine="0"/>
      <w:textAlignment w:val="auto"/>
    </w:pPr>
    <w:rPr>
      <w:rFonts w:ascii="Times New Roman" w:eastAsia="SimSun" w:hAnsi="Times New Roman"/>
      <w:lang w:eastAsia="en-US"/>
    </w:rPr>
  </w:style>
  <w:style w:type="paragraph" w:styleId="Index8">
    <w:name w:val="index 8"/>
    <w:basedOn w:val="Standard"/>
    <w:next w:val="Standard"/>
    <w:autoRedefine/>
    <w:semiHidden/>
    <w:unhideWhenUsed/>
    <w:rsid w:val="008B3191"/>
    <w:pPr>
      <w:spacing w:line="240" w:lineRule="auto"/>
      <w:ind w:left="1600" w:hanging="200"/>
    </w:pPr>
  </w:style>
  <w:style w:type="paragraph" w:customStyle="1" w:styleId="Default">
    <w:name w:val="Default"/>
    <w:rsid w:val="00B73E2D"/>
    <w:pPr>
      <w:widowControl w:val="0"/>
      <w:autoSpaceDE w:val="0"/>
      <w:autoSpaceDN w:val="0"/>
      <w:adjustRightInd w:val="0"/>
    </w:pPr>
    <w:rPr>
      <w:rFonts w:ascii="ENPGF H+ Gulliver" w:eastAsia="ENPGF H+ Gulliver" w:cs="ENPGF H+ Gulliver"/>
      <w:color w:val="000000"/>
      <w:sz w:val="24"/>
      <w:szCs w:val="24"/>
      <w:lang w:val="en-US" w:eastAsia="zh-CN"/>
    </w:rPr>
  </w:style>
  <w:style w:type="paragraph" w:styleId="Index9">
    <w:name w:val="index 9"/>
    <w:basedOn w:val="Standard"/>
    <w:next w:val="Standard"/>
    <w:autoRedefine/>
    <w:semiHidden/>
    <w:unhideWhenUsed/>
    <w:rsid w:val="008B3191"/>
    <w:pPr>
      <w:spacing w:line="240" w:lineRule="auto"/>
      <w:ind w:left="1800" w:hanging="200"/>
    </w:pPr>
  </w:style>
  <w:style w:type="character" w:customStyle="1" w:styleId="text0">
    <w:name w:val="text"/>
    <w:basedOn w:val="Absatz-Standardschriftart"/>
    <w:rsid w:val="00B73E2D"/>
  </w:style>
  <w:style w:type="character" w:customStyle="1" w:styleId="article-number">
    <w:name w:val="article-number"/>
    <w:basedOn w:val="Absatz-Standardschriftart"/>
    <w:rsid w:val="00B73E2D"/>
  </w:style>
  <w:style w:type="character" w:customStyle="1" w:styleId="separator">
    <w:name w:val="separator"/>
    <w:basedOn w:val="Absatz-Standardschriftart"/>
    <w:rsid w:val="00B73E2D"/>
  </w:style>
  <w:style w:type="paragraph" w:customStyle="1" w:styleId="References0">
    <w:name w:val="References"/>
    <w:basedOn w:val="Standard"/>
    <w:rsid w:val="00B73E2D"/>
    <w:pPr>
      <w:overflowPunct/>
      <w:autoSpaceDE/>
      <w:autoSpaceDN/>
      <w:adjustRightInd/>
      <w:spacing w:line="240" w:lineRule="auto"/>
      <w:ind w:firstLine="288"/>
      <w:textAlignment w:val="auto"/>
    </w:pPr>
    <w:rPr>
      <w:rFonts w:ascii="Times New Roman" w:eastAsia="SimSun" w:hAnsi="Times New Roman"/>
      <w:sz w:val="18"/>
      <w:lang w:eastAsia="en-US"/>
    </w:rPr>
  </w:style>
  <w:style w:type="table" w:customStyle="1" w:styleId="1">
    <w:name w:val="样式1"/>
    <w:basedOn w:val="NormaleTabelle"/>
    <w:uiPriority w:val="99"/>
    <w:qFormat/>
    <w:rsid w:val="00B73E2D"/>
    <w:pPr>
      <w:jc w:val="center"/>
    </w:pPr>
    <w:rPr>
      <w:rFonts w:eastAsia="SimSun"/>
      <w:lang w:val="en-US" w:eastAsia="zh-CN"/>
    </w:rPr>
    <w:tblPr>
      <w:tblBorders>
        <w:top w:val="double" w:sz="4" w:space="0" w:color="auto"/>
        <w:bottom w:val="double" w:sz="4" w:space="0" w:color="auto"/>
      </w:tblBorders>
    </w:tblPr>
    <w:tcPr>
      <w:vAlign w:val="center"/>
    </w:tcPr>
  </w:style>
  <w:style w:type="character" w:customStyle="1" w:styleId="NichtaufgelsteErwhnung1">
    <w:name w:val="Nicht aufgelöste Erwähnung1"/>
    <w:basedOn w:val="Absatz-Standardschriftart"/>
    <w:uiPriority w:val="99"/>
    <w:semiHidden/>
    <w:unhideWhenUsed/>
    <w:rsid w:val="00B73E2D"/>
    <w:rPr>
      <w:color w:val="605E5C"/>
      <w:shd w:val="clear" w:color="auto" w:fill="E1DFDD"/>
    </w:rPr>
  </w:style>
  <w:style w:type="character" w:styleId="Platzhaltertext">
    <w:name w:val="Placeholder Text"/>
    <w:basedOn w:val="Absatz-Standardschriftart"/>
    <w:uiPriority w:val="99"/>
    <w:semiHidden/>
    <w:rsid w:val="00B73E2D"/>
    <w:rPr>
      <w:color w:val="808080"/>
    </w:rPr>
  </w:style>
  <w:style w:type="paragraph" w:styleId="berarbeitung">
    <w:name w:val="Revision"/>
    <w:hidden/>
    <w:uiPriority w:val="99"/>
    <w:semiHidden/>
    <w:rsid w:val="00B73E2D"/>
    <w:rPr>
      <w:rFonts w:eastAsia="SimSun"/>
      <w:sz w:val="24"/>
      <w:szCs w:val="24"/>
      <w:lang w:val="pl-PL" w:eastAsia="pl-PL"/>
    </w:rPr>
  </w:style>
  <w:style w:type="character" w:customStyle="1" w:styleId="berschrift3Zchn">
    <w:name w:val="Überschrift 3 Zchn"/>
    <w:basedOn w:val="Absatz-Standardschriftart"/>
    <w:link w:val="berschrift3"/>
    <w:uiPriority w:val="9"/>
    <w:rsid w:val="00B73E2D"/>
    <w:rPr>
      <w:rFonts w:ascii="Arial" w:hAnsi="Arial" w:cs="Arial"/>
      <w:b/>
      <w:bCs/>
      <w:szCs w:val="26"/>
      <w:lang w:val="en-US" w:eastAsia="de-DE"/>
    </w:rPr>
  </w:style>
  <w:style w:type="paragraph" w:styleId="StandardWeb">
    <w:name w:val="Normal (Web)"/>
    <w:basedOn w:val="Standard"/>
    <w:uiPriority w:val="99"/>
    <w:unhideWhenUsed/>
    <w:rsid w:val="00B73E2D"/>
    <w:pPr>
      <w:overflowPunct/>
      <w:autoSpaceDE/>
      <w:autoSpaceDN/>
      <w:adjustRightInd/>
      <w:spacing w:before="100" w:beforeAutospacing="1" w:after="100" w:afterAutospacing="1" w:line="240" w:lineRule="auto"/>
      <w:ind w:firstLine="0"/>
      <w:jc w:val="left"/>
      <w:textAlignment w:val="auto"/>
    </w:pPr>
    <w:rPr>
      <w:rFonts w:ascii="SimSun" w:eastAsia="SimSun" w:hAnsi="SimSun" w:cs="SimSun"/>
      <w:sz w:val="24"/>
      <w:szCs w:val="24"/>
      <w:lang w:eastAsia="zh-CN"/>
    </w:rPr>
  </w:style>
  <w:style w:type="table" w:styleId="TabellemithellemGitternetz">
    <w:name w:val="Grid Table Light"/>
    <w:basedOn w:val="NormaleTabelle"/>
    <w:uiPriority w:val="40"/>
    <w:rsid w:val="00B73E2D"/>
    <w:rPr>
      <w:rFonts w:eastAsia="SimSun"/>
      <w:lang w:val="en-US" w:eastAsia="zh-C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breviation">
    <w:name w:val="abbreviation"/>
    <w:basedOn w:val="Standard"/>
    <w:next w:val="Standard"/>
    <w:rsid w:val="004427F4"/>
    <w:pPr>
      <w:spacing w:before="480" w:after="480"/>
      <w:ind w:firstLine="0"/>
    </w:pPr>
    <w:rPr>
      <w:b/>
      <w:bCs/>
    </w:rPr>
  </w:style>
  <w:style w:type="paragraph" w:customStyle="1" w:styleId="CompetingInterests">
    <w:name w:val="CompetingInterests"/>
    <w:basedOn w:val="heading1"/>
    <w:next w:val="Standard"/>
    <w:rsid w:val="00EE3D26"/>
    <w:rPr>
      <w:b w:val="0"/>
      <w:sz w:val="20"/>
    </w:rPr>
  </w:style>
  <w:style w:type="paragraph" w:customStyle="1" w:styleId="EthicsApproval">
    <w:name w:val="EthicsApproval"/>
    <w:basedOn w:val="heading1"/>
    <w:next w:val="Standard"/>
    <w:rsid w:val="00161555"/>
    <w:rPr>
      <w:b w:val="0"/>
      <w:sz w:val="20"/>
    </w:rPr>
  </w:style>
  <w:style w:type="character" w:styleId="Funotenzeichen">
    <w:name w:val="footnote reference"/>
    <w:basedOn w:val="Absatz-Standardschriftart"/>
    <w:semiHidden/>
    <w:unhideWhenUsed/>
    <w:rsid w:val="00425989"/>
    <w:rPr>
      <w:vertAlign w:val="superscript"/>
    </w:rPr>
  </w:style>
  <w:style w:type="character" w:styleId="Kommentarzeichen">
    <w:name w:val="annotation reference"/>
    <w:basedOn w:val="Absatz-Standardschriftart"/>
    <w:uiPriority w:val="99"/>
    <w:semiHidden/>
    <w:unhideWhenUsed/>
    <w:rsid w:val="002C568A"/>
    <w:rPr>
      <w:sz w:val="16"/>
      <w:szCs w:val="16"/>
    </w:rPr>
  </w:style>
  <w:style w:type="paragraph" w:styleId="Kommentartext">
    <w:name w:val="annotation text"/>
    <w:basedOn w:val="Standard"/>
    <w:link w:val="KommentartextZchn"/>
    <w:uiPriority w:val="99"/>
    <w:semiHidden/>
    <w:unhideWhenUsed/>
    <w:rsid w:val="002C568A"/>
    <w:pPr>
      <w:spacing w:line="240" w:lineRule="auto"/>
    </w:pPr>
  </w:style>
  <w:style w:type="character" w:customStyle="1" w:styleId="KommentartextZchn">
    <w:name w:val="Kommentartext Zchn"/>
    <w:basedOn w:val="Absatz-Standardschriftart"/>
    <w:link w:val="Kommentartext"/>
    <w:uiPriority w:val="99"/>
    <w:semiHidden/>
    <w:rsid w:val="002C568A"/>
    <w:rPr>
      <w:rFonts w:ascii="Times" w:hAnsi="Times"/>
      <w:lang w:val="en-US" w:eastAsia="de-DE"/>
    </w:rPr>
  </w:style>
  <w:style w:type="character" w:styleId="NichtaufgelsteErwhnung">
    <w:name w:val="Unresolved Mention"/>
    <w:basedOn w:val="Absatz-Standardschriftart"/>
    <w:uiPriority w:val="99"/>
    <w:semiHidden/>
    <w:unhideWhenUsed/>
    <w:rsid w:val="00BB31F1"/>
    <w:rPr>
      <w:color w:val="605E5C"/>
      <w:shd w:val="clear" w:color="auto" w:fill="E1DFDD"/>
    </w:rPr>
  </w:style>
  <w:style w:type="character" w:styleId="BesuchterLink">
    <w:name w:val="FollowedHyperlink"/>
    <w:basedOn w:val="Absatz-Standardschriftart"/>
    <w:semiHidden/>
    <w:unhideWhenUsed/>
    <w:rsid w:val="00287230"/>
    <w:rPr>
      <w:color w:val="800080" w:themeColor="followedHyperlink"/>
      <w:u w:val="single"/>
    </w:rPr>
  </w:style>
  <w:style w:type="character" w:styleId="Erwhnung">
    <w:name w:val="Mention"/>
    <w:basedOn w:val="Absatz-Standardschriftar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41913">
      <w:bodyDiv w:val="1"/>
      <w:marLeft w:val="0"/>
      <w:marRight w:val="0"/>
      <w:marTop w:val="0"/>
      <w:marBottom w:val="0"/>
      <w:divBdr>
        <w:top w:val="none" w:sz="0" w:space="0" w:color="auto"/>
        <w:left w:val="none" w:sz="0" w:space="0" w:color="auto"/>
        <w:bottom w:val="none" w:sz="0" w:space="0" w:color="auto"/>
        <w:right w:val="none" w:sz="0" w:space="0" w:color="auto"/>
      </w:divBdr>
      <w:divsChild>
        <w:div w:id="1273052214">
          <w:marLeft w:val="180"/>
          <w:marRight w:val="180"/>
          <w:marTop w:val="180"/>
          <w:marBottom w:val="180"/>
          <w:divBdr>
            <w:top w:val="none" w:sz="0" w:space="0" w:color="auto"/>
            <w:left w:val="none" w:sz="0" w:space="0" w:color="auto"/>
            <w:bottom w:val="none" w:sz="0" w:space="0" w:color="auto"/>
            <w:right w:val="none" w:sz="0" w:space="0" w:color="auto"/>
          </w:divBdr>
          <w:divsChild>
            <w:div w:id="1319529044">
              <w:marLeft w:val="0"/>
              <w:marRight w:val="0"/>
              <w:marTop w:val="0"/>
              <w:marBottom w:val="0"/>
              <w:divBdr>
                <w:top w:val="none" w:sz="0" w:space="0" w:color="auto"/>
                <w:left w:val="none" w:sz="0" w:space="0" w:color="auto"/>
                <w:bottom w:val="none" w:sz="0" w:space="0" w:color="auto"/>
                <w:right w:val="none" w:sz="0" w:space="0" w:color="auto"/>
              </w:divBdr>
            </w:div>
          </w:divsChild>
        </w:div>
        <w:div w:id="1815366603">
          <w:marLeft w:val="180"/>
          <w:marRight w:val="180"/>
          <w:marTop w:val="180"/>
          <w:marBottom w:val="180"/>
          <w:divBdr>
            <w:top w:val="none" w:sz="0" w:space="0" w:color="auto"/>
            <w:left w:val="none" w:sz="0" w:space="0" w:color="auto"/>
            <w:bottom w:val="none" w:sz="0" w:space="0" w:color="auto"/>
            <w:right w:val="none" w:sz="0" w:space="0" w:color="auto"/>
          </w:divBdr>
          <w:divsChild>
            <w:div w:id="63649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6451">
      <w:bodyDiv w:val="1"/>
      <w:marLeft w:val="0"/>
      <w:marRight w:val="0"/>
      <w:marTop w:val="0"/>
      <w:marBottom w:val="0"/>
      <w:divBdr>
        <w:top w:val="none" w:sz="0" w:space="0" w:color="auto"/>
        <w:left w:val="none" w:sz="0" w:space="0" w:color="auto"/>
        <w:bottom w:val="none" w:sz="0" w:space="0" w:color="auto"/>
        <w:right w:val="none" w:sz="0" w:space="0" w:color="auto"/>
      </w:divBdr>
    </w:div>
    <w:div w:id="363096188">
      <w:bodyDiv w:val="1"/>
      <w:marLeft w:val="0"/>
      <w:marRight w:val="0"/>
      <w:marTop w:val="0"/>
      <w:marBottom w:val="0"/>
      <w:divBdr>
        <w:top w:val="none" w:sz="0" w:space="0" w:color="auto"/>
        <w:left w:val="none" w:sz="0" w:space="0" w:color="auto"/>
        <w:bottom w:val="none" w:sz="0" w:space="0" w:color="auto"/>
        <w:right w:val="none" w:sz="0" w:space="0" w:color="auto"/>
      </w:divBdr>
      <w:divsChild>
        <w:div w:id="1435587217">
          <w:marLeft w:val="0"/>
          <w:marRight w:val="0"/>
          <w:marTop w:val="0"/>
          <w:marBottom w:val="0"/>
          <w:divBdr>
            <w:top w:val="none" w:sz="0" w:space="0" w:color="auto"/>
            <w:left w:val="none" w:sz="0" w:space="0" w:color="auto"/>
            <w:bottom w:val="none" w:sz="0" w:space="0" w:color="auto"/>
            <w:right w:val="none" w:sz="0" w:space="0" w:color="auto"/>
          </w:divBdr>
        </w:div>
        <w:div w:id="1569460137">
          <w:marLeft w:val="0"/>
          <w:marRight w:val="0"/>
          <w:marTop w:val="0"/>
          <w:marBottom w:val="0"/>
          <w:divBdr>
            <w:top w:val="none" w:sz="0" w:space="0" w:color="auto"/>
            <w:left w:val="none" w:sz="0" w:space="0" w:color="auto"/>
            <w:bottom w:val="none" w:sz="0" w:space="0" w:color="auto"/>
            <w:right w:val="none" w:sz="0" w:space="0" w:color="auto"/>
          </w:divBdr>
        </w:div>
      </w:divsChild>
    </w:div>
    <w:div w:id="594364899">
      <w:bodyDiv w:val="1"/>
      <w:marLeft w:val="0"/>
      <w:marRight w:val="0"/>
      <w:marTop w:val="0"/>
      <w:marBottom w:val="0"/>
      <w:divBdr>
        <w:top w:val="none" w:sz="0" w:space="0" w:color="auto"/>
        <w:left w:val="none" w:sz="0" w:space="0" w:color="auto"/>
        <w:bottom w:val="none" w:sz="0" w:space="0" w:color="auto"/>
        <w:right w:val="none" w:sz="0" w:space="0" w:color="auto"/>
      </w:divBdr>
      <w:divsChild>
        <w:div w:id="944728289">
          <w:marLeft w:val="0"/>
          <w:marRight w:val="0"/>
          <w:marTop w:val="0"/>
          <w:marBottom w:val="0"/>
          <w:divBdr>
            <w:top w:val="none" w:sz="0" w:space="0" w:color="auto"/>
            <w:left w:val="none" w:sz="0" w:space="0" w:color="auto"/>
            <w:bottom w:val="none" w:sz="0" w:space="0" w:color="auto"/>
            <w:right w:val="none" w:sz="0" w:space="0" w:color="auto"/>
          </w:divBdr>
        </w:div>
        <w:div w:id="1799101346">
          <w:marLeft w:val="0"/>
          <w:marRight w:val="0"/>
          <w:marTop w:val="0"/>
          <w:marBottom w:val="0"/>
          <w:divBdr>
            <w:top w:val="none" w:sz="0" w:space="0" w:color="auto"/>
            <w:left w:val="none" w:sz="0" w:space="0" w:color="auto"/>
            <w:bottom w:val="none" w:sz="0" w:space="0" w:color="auto"/>
            <w:right w:val="none" w:sz="0" w:space="0" w:color="auto"/>
          </w:divBdr>
        </w:div>
      </w:divsChild>
    </w:div>
    <w:div w:id="930241720">
      <w:bodyDiv w:val="1"/>
      <w:marLeft w:val="0"/>
      <w:marRight w:val="0"/>
      <w:marTop w:val="0"/>
      <w:marBottom w:val="0"/>
      <w:divBdr>
        <w:top w:val="none" w:sz="0" w:space="0" w:color="auto"/>
        <w:left w:val="none" w:sz="0" w:space="0" w:color="auto"/>
        <w:bottom w:val="none" w:sz="0" w:space="0" w:color="auto"/>
        <w:right w:val="none" w:sz="0" w:space="0" w:color="auto"/>
      </w:divBdr>
      <w:divsChild>
        <w:div w:id="848763015">
          <w:marLeft w:val="180"/>
          <w:marRight w:val="180"/>
          <w:marTop w:val="180"/>
          <w:marBottom w:val="180"/>
          <w:divBdr>
            <w:top w:val="none" w:sz="0" w:space="0" w:color="auto"/>
            <w:left w:val="none" w:sz="0" w:space="0" w:color="auto"/>
            <w:bottom w:val="none" w:sz="0" w:space="0" w:color="auto"/>
            <w:right w:val="none" w:sz="0" w:space="0" w:color="auto"/>
          </w:divBdr>
          <w:divsChild>
            <w:div w:id="1666202903">
              <w:marLeft w:val="0"/>
              <w:marRight w:val="0"/>
              <w:marTop w:val="0"/>
              <w:marBottom w:val="0"/>
              <w:divBdr>
                <w:top w:val="none" w:sz="0" w:space="0" w:color="auto"/>
                <w:left w:val="none" w:sz="0" w:space="0" w:color="auto"/>
                <w:bottom w:val="none" w:sz="0" w:space="0" w:color="auto"/>
                <w:right w:val="none" w:sz="0" w:space="0" w:color="auto"/>
              </w:divBdr>
            </w:div>
          </w:divsChild>
        </w:div>
        <w:div w:id="1834834772">
          <w:marLeft w:val="180"/>
          <w:marRight w:val="180"/>
          <w:marTop w:val="180"/>
          <w:marBottom w:val="180"/>
          <w:divBdr>
            <w:top w:val="none" w:sz="0" w:space="0" w:color="auto"/>
            <w:left w:val="none" w:sz="0" w:space="0" w:color="auto"/>
            <w:bottom w:val="none" w:sz="0" w:space="0" w:color="auto"/>
            <w:right w:val="none" w:sz="0" w:space="0" w:color="auto"/>
          </w:divBdr>
          <w:divsChild>
            <w:div w:id="806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20999">
      <w:bodyDiv w:val="1"/>
      <w:marLeft w:val="0"/>
      <w:marRight w:val="0"/>
      <w:marTop w:val="0"/>
      <w:marBottom w:val="0"/>
      <w:divBdr>
        <w:top w:val="none" w:sz="0" w:space="0" w:color="auto"/>
        <w:left w:val="none" w:sz="0" w:space="0" w:color="auto"/>
        <w:bottom w:val="none" w:sz="0" w:space="0" w:color="auto"/>
        <w:right w:val="none" w:sz="0" w:space="0" w:color="auto"/>
      </w:divBdr>
    </w:div>
    <w:div w:id="1152333501">
      <w:bodyDiv w:val="1"/>
      <w:marLeft w:val="0"/>
      <w:marRight w:val="0"/>
      <w:marTop w:val="0"/>
      <w:marBottom w:val="0"/>
      <w:divBdr>
        <w:top w:val="none" w:sz="0" w:space="0" w:color="auto"/>
        <w:left w:val="none" w:sz="0" w:space="0" w:color="auto"/>
        <w:bottom w:val="none" w:sz="0" w:space="0" w:color="auto"/>
        <w:right w:val="none" w:sz="0" w:space="0" w:color="auto"/>
      </w:divBdr>
      <w:divsChild>
        <w:div w:id="805897579">
          <w:marLeft w:val="180"/>
          <w:marRight w:val="180"/>
          <w:marTop w:val="180"/>
          <w:marBottom w:val="180"/>
          <w:divBdr>
            <w:top w:val="none" w:sz="0" w:space="0" w:color="auto"/>
            <w:left w:val="none" w:sz="0" w:space="0" w:color="auto"/>
            <w:bottom w:val="none" w:sz="0" w:space="0" w:color="auto"/>
            <w:right w:val="none" w:sz="0" w:space="0" w:color="auto"/>
          </w:divBdr>
          <w:divsChild>
            <w:div w:id="1869371916">
              <w:marLeft w:val="0"/>
              <w:marRight w:val="0"/>
              <w:marTop w:val="0"/>
              <w:marBottom w:val="0"/>
              <w:divBdr>
                <w:top w:val="none" w:sz="0" w:space="0" w:color="auto"/>
                <w:left w:val="none" w:sz="0" w:space="0" w:color="auto"/>
                <w:bottom w:val="none" w:sz="0" w:space="0" w:color="auto"/>
                <w:right w:val="none" w:sz="0" w:space="0" w:color="auto"/>
              </w:divBdr>
            </w:div>
          </w:divsChild>
        </w:div>
        <w:div w:id="1105493399">
          <w:marLeft w:val="180"/>
          <w:marRight w:val="180"/>
          <w:marTop w:val="180"/>
          <w:marBottom w:val="180"/>
          <w:divBdr>
            <w:top w:val="none" w:sz="0" w:space="0" w:color="auto"/>
            <w:left w:val="none" w:sz="0" w:space="0" w:color="auto"/>
            <w:bottom w:val="none" w:sz="0" w:space="0" w:color="auto"/>
            <w:right w:val="none" w:sz="0" w:space="0" w:color="auto"/>
          </w:divBdr>
          <w:divsChild>
            <w:div w:id="15812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82121">
      <w:bodyDiv w:val="1"/>
      <w:marLeft w:val="0"/>
      <w:marRight w:val="0"/>
      <w:marTop w:val="0"/>
      <w:marBottom w:val="0"/>
      <w:divBdr>
        <w:top w:val="none" w:sz="0" w:space="0" w:color="auto"/>
        <w:left w:val="none" w:sz="0" w:space="0" w:color="auto"/>
        <w:bottom w:val="none" w:sz="0" w:space="0" w:color="auto"/>
        <w:right w:val="none" w:sz="0" w:space="0" w:color="auto"/>
      </w:divBdr>
      <w:divsChild>
        <w:div w:id="154685048">
          <w:marLeft w:val="0"/>
          <w:marRight w:val="0"/>
          <w:marTop w:val="0"/>
          <w:marBottom w:val="0"/>
          <w:divBdr>
            <w:top w:val="none" w:sz="0" w:space="0" w:color="auto"/>
            <w:left w:val="none" w:sz="0" w:space="0" w:color="auto"/>
            <w:bottom w:val="none" w:sz="0" w:space="0" w:color="auto"/>
            <w:right w:val="none" w:sz="0" w:space="0" w:color="auto"/>
          </w:divBdr>
        </w:div>
        <w:div w:id="1779442916">
          <w:marLeft w:val="0"/>
          <w:marRight w:val="0"/>
          <w:marTop w:val="0"/>
          <w:marBottom w:val="0"/>
          <w:divBdr>
            <w:top w:val="none" w:sz="0" w:space="0" w:color="auto"/>
            <w:left w:val="none" w:sz="0" w:space="0" w:color="auto"/>
            <w:bottom w:val="none" w:sz="0" w:space="0" w:color="auto"/>
            <w:right w:val="none" w:sz="0" w:space="0" w:color="auto"/>
          </w:divBdr>
        </w:div>
      </w:divsChild>
    </w:div>
    <w:div w:id="1566185749">
      <w:bodyDiv w:val="1"/>
      <w:marLeft w:val="0"/>
      <w:marRight w:val="0"/>
      <w:marTop w:val="0"/>
      <w:marBottom w:val="0"/>
      <w:divBdr>
        <w:top w:val="none" w:sz="0" w:space="0" w:color="auto"/>
        <w:left w:val="none" w:sz="0" w:space="0" w:color="auto"/>
        <w:bottom w:val="none" w:sz="0" w:space="0" w:color="auto"/>
        <w:right w:val="none" w:sz="0" w:space="0" w:color="auto"/>
      </w:divBdr>
      <w:divsChild>
        <w:div w:id="447235573">
          <w:marLeft w:val="0"/>
          <w:marRight w:val="0"/>
          <w:marTop w:val="0"/>
          <w:marBottom w:val="0"/>
          <w:divBdr>
            <w:top w:val="none" w:sz="0" w:space="0" w:color="auto"/>
            <w:left w:val="none" w:sz="0" w:space="0" w:color="auto"/>
            <w:bottom w:val="none" w:sz="0" w:space="0" w:color="auto"/>
            <w:right w:val="none" w:sz="0" w:space="0" w:color="auto"/>
          </w:divBdr>
        </w:div>
        <w:div w:id="682897472">
          <w:marLeft w:val="0"/>
          <w:marRight w:val="0"/>
          <w:marTop w:val="0"/>
          <w:marBottom w:val="0"/>
          <w:divBdr>
            <w:top w:val="none" w:sz="0" w:space="0" w:color="auto"/>
            <w:left w:val="none" w:sz="0" w:space="0" w:color="auto"/>
            <w:bottom w:val="none" w:sz="0" w:space="0" w:color="auto"/>
            <w:right w:val="none" w:sz="0" w:space="0" w:color="auto"/>
          </w:divBdr>
          <w:divsChild>
            <w:div w:id="1229926571">
              <w:marLeft w:val="0"/>
              <w:marRight w:val="0"/>
              <w:marTop w:val="0"/>
              <w:marBottom w:val="375"/>
              <w:divBdr>
                <w:top w:val="none" w:sz="0" w:space="0" w:color="auto"/>
                <w:left w:val="none" w:sz="0" w:space="0" w:color="auto"/>
                <w:bottom w:val="none" w:sz="0" w:space="0" w:color="auto"/>
                <w:right w:val="none" w:sz="0" w:space="0" w:color="auto"/>
              </w:divBdr>
              <w:divsChild>
                <w:div w:id="7523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271918">
      <w:bodyDiv w:val="1"/>
      <w:marLeft w:val="0"/>
      <w:marRight w:val="0"/>
      <w:marTop w:val="0"/>
      <w:marBottom w:val="0"/>
      <w:divBdr>
        <w:top w:val="none" w:sz="0" w:space="0" w:color="auto"/>
        <w:left w:val="none" w:sz="0" w:space="0" w:color="auto"/>
        <w:bottom w:val="none" w:sz="0" w:space="0" w:color="auto"/>
        <w:right w:val="none" w:sz="0" w:space="0" w:color="auto"/>
      </w:divBdr>
    </w:div>
    <w:div w:id="1670013244">
      <w:bodyDiv w:val="1"/>
      <w:marLeft w:val="0"/>
      <w:marRight w:val="0"/>
      <w:marTop w:val="0"/>
      <w:marBottom w:val="0"/>
      <w:divBdr>
        <w:top w:val="none" w:sz="0" w:space="0" w:color="auto"/>
        <w:left w:val="none" w:sz="0" w:space="0" w:color="auto"/>
        <w:bottom w:val="none" w:sz="0" w:space="0" w:color="auto"/>
        <w:right w:val="none" w:sz="0" w:space="0" w:color="auto"/>
      </w:divBdr>
      <w:divsChild>
        <w:div w:id="388694316">
          <w:marLeft w:val="0"/>
          <w:marRight w:val="0"/>
          <w:marTop w:val="0"/>
          <w:marBottom w:val="0"/>
          <w:divBdr>
            <w:top w:val="none" w:sz="0" w:space="0" w:color="auto"/>
            <w:left w:val="none" w:sz="0" w:space="0" w:color="auto"/>
            <w:bottom w:val="none" w:sz="0" w:space="0" w:color="auto"/>
            <w:right w:val="none" w:sz="0" w:space="0" w:color="auto"/>
          </w:divBdr>
          <w:divsChild>
            <w:div w:id="190999180">
              <w:marLeft w:val="0"/>
              <w:marRight w:val="0"/>
              <w:marTop w:val="0"/>
              <w:marBottom w:val="0"/>
              <w:divBdr>
                <w:top w:val="none" w:sz="0" w:space="0" w:color="auto"/>
                <w:left w:val="none" w:sz="0" w:space="0" w:color="auto"/>
                <w:bottom w:val="none" w:sz="0" w:space="0" w:color="auto"/>
                <w:right w:val="none" w:sz="0" w:space="0" w:color="auto"/>
              </w:divBdr>
              <w:divsChild>
                <w:div w:id="1859931699">
                  <w:marLeft w:val="0"/>
                  <w:marRight w:val="0"/>
                  <w:marTop w:val="0"/>
                  <w:marBottom w:val="0"/>
                  <w:divBdr>
                    <w:top w:val="none" w:sz="0" w:space="0" w:color="auto"/>
                    <w:left w:val="none" w:sz="0" w:space="0" w:color="auto"/>
                    <w:bottom w:val="none" w:sz="0" w:space="0" w:color="auto"/>
                    <w:right w:val="none" w:sz="0" w:space="0" w:color="auto"/>
                  </w:divBdr>
                  <w:divsChild>
                    <w:div w:id="1905337272">
                      <w:marLeft w:val="0"/>
                      <w:marRight w:val="0"/>
                      <w:marTop w:val="0"/>
                      <w:marBottom w:val="0"/>
                      <w:divBdr>
                        <w:top w:val="single" w:sz="6" w:space="0" w:color="CCCCCC"/>
                        <w:left w:val="single" w:sz="6" w:space="0" w:color="CCCCCC"/>
                        <w:bottom w:val="single" w:sz="6" w:space="0" w:color="CCCCCC"/>
                        <w:right w:val="single" w:sz="6" w:space="0" w:color="CCCCCC"/>
                      </w:divBdr>
                      <w:divsChild>
                        <w:div w:id="10459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526030">
          <w:marLeft w:val="0"/>
          <w:marRight w:val="0"/>
          <w:marTop w:val="0"/>
          <w:marBottom w:val="0"/>
          <w:divBdr>
            <w:top w:val="none" w:sz="0" w:space="0" w:color="auto"/>
            <w:left w:val="none" w:sz="0" w:space="0" w:color="auto"/>
            <w:bottom w:val="none" w:sz="0" w:space="0" w:color="auto"/>
            <w:right w:val="none" w:sz="0" w:space="0" w:color="auto"/>
          </w:divBdr>
        </w:div>
      </w:divsChild>
    </w:div>
    <w:div w:id="1678802105">
      <w:bodyDiv w:val="1"/>
      <w:marLeft w:val="0"/>
      <w:marRight w:val="0"/>
      <w:marTop w:val="0"/>
      <w:marBottom w:val="0"/>
      <w:divBdr>
        <w:top w:val="none" w:sz="0" w:space="0" w:color="auto"/>
        <w:left w:val="none" w:sz="0" w:space="0" w:color="auto"/>
        <w:bottom w:val="none" w:sz="0" w:space="0" w:color="auto"/>
        <w:right w:val="none" w:sz="0" w:space="0" w:color="auto"/>
      </w:divBdr>
      <w:divsChild>
        <w:div w:id="1635331952">
          <w:marLeft w:val="0"/>
          <w:marRight w:val="0"/>
          <w:marTop w:val="0"/>
          <w:marBottom w:val="0"/>
          <w:divBdr>
            <w:top w:val="none" w:sz="0" w:space="0" w:color="auto"/>
            <w:left w:val="none" w:sz="0" w:space="0" w:color="auto"/>
            <w:bottom w:val="none" w:sz="0" w:space="0" w:color="auto"/>
            <w:right w:val="none" w:sz="0" w:space="0" w:color="auto"/>
          </w:divBdr>
          <w:divsChild>
            <w:div w:id="437650715">
              <w:marLeft w:val="0"/>
              <w:marRight w:val="0"/>
              <w:marTop w:val="0"/>
              <w:marBottom w:val="0"/>
              <w:divBdr>
                <w:top w:val="none" w:sz="0" w:space="0" w:color="auto"/>
                <w:left w:val="none" w:sz="0" w:space="0" w:color="auto"/>
                <w:bottom w:val="none" w:sz="0" w:space="0" w:color="auto"/>
                <w:right w:val="none" w:sz="0" w:space="0" w:color="auto"/>
              </w:divBdr>
              <w:divsChild>
                <w:div w:id="222252662">
                  <w:marLeft w:val="0"/>
                  <w:marRight w:val="0"/>
                  <w:marTop w:val="0"/>
                  <w:marBottom w:val="0"/>
                  <w:divBdr>
                    <w:top w:val="none" w:sz="0" w:space="0" w:color="auto"/>
                    <w:left w:val="none" w:sz="0" w:space="0" w:color="auto"/>
                    <w:bottom w:val="none" w:sz="0" w:space="0" w:color="auto"/>
                    <w:right w:val="none" w:sz="0" w:space="0" w:color="auto"/>
                  </w:divBdr>
                  <w:divsChild>
                    <w:div w:id="284194785">
                      <w:marLeft w:val="0"/>
                      <w:marRight w:val="0"/>
                      <w:marTop w:val="0"/>
                      <w:marBottom w:val="0"/>
                      <w:divBdr>
                        <w:top w:val="single" w:sz="6" w:space="0" w:color="CCCCCC"/>
                        <w:left w:val="single" w:sz="6" w:space="0" w:color="CCCCCC"/>
                        <w:bottom w:val="single" w:sz="6" w:space="0" w:color="CCCCCC"/>
                        <w:right w:val="single" w:sz="6" w:space="0" w:color="CCCCCC"/>
                      </w:divBdr>
                      <w:divsChild>
                        <w:div w:id="15931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2660256">
      <w:bodyDiv w:val="1"/>
      <w:marLeft w:val="0"/>
      <w:marRight w:val="0"/>
      <w:marTop w:val="0"/>
      <w:marBottom w:val="0"/>
      <w:divBdr>
        <w:top w:val="none" w:sz="0" w:space="0" w:color="auto"/>
        <w:left w:val="none" w:sz="0" w:space="0" w:color="auto"/>
        <w:bottom w:val="none" w:sz="0" w:space="0" w:color="auto"/>
        <w:right w:val="none" w:sz="0" w:space="0" w:color="auto"/>
      </w:divBdr>
      <w:divsChild>
        <w:div w:id="88621914">
          <w:marLeft w:val="180"/>
          <w:marRight w:val="180"/>
          <w:marTop w:val="180"/>
          <w:marBottom w:val="180"/>
          <w:divBdr>
            <w:top w:val="none" w:sz="0" w:space="0" w:color="auto"/>
            <w:left w:val="none" w:sz="0" w:space="0" w:color="auto"/>
            <w:bottom w:val="none" w:sz="0" w:space="0" w:color="auto"/>
            <w:right w:val="none" w:sz="0" w:space="0" w:color="auto"/>
          </w:divBdr>
          <w:divsChild>
            <w:div w:id="154808570">
              <w:marLeft w:val="0"/>
              <w:marRight w:val="0"/>
              <w:marTop w:val="0"/>
              <w:marBottom w:val="0"/>
              <w:divBdr>
                <w:top w:val="none" w:sz="0" w:space="0" w:color="auto"/>
                <w:left w:val="none" w:sz="0" w:space="0" w:color="auto"/>
                <w:bottom w:val="none" w:sz="0" w:space="0" w:color="auto"/>
                <w:right w:val="none" w:sz="0" w:space="0" w:color="auto"/>
              </w:divBdr>
            </w:div>
          </w:divsChild>
        </w:div>
        <w:div w:id="1072773848">
          <w:marLeft w:val="180"/>
          <w:marRight w:val="180"/>
          <w:marTop w:val="180"/>
          <w:marBottom w:val="180"/>
          <w:divBdr>
            <w:top w:val="none" w:sz="0" w:space="0" w:color="auto"/>
            <w:left w:val="none" w:sz="0" w:space="0" w:color="auto"/>
            <w:bottom w:val="none" w:sz="0" w:space="0" w:color="auto"/>
            <w:right w:val="none" w:sz="0" w:space="0" w:color="auto"/>
          </w:divBdr>
          <w:divsChild>
            <w:div w:id="11372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2800">
      <w:bodyDiv w:val="1"/>
      <w:marLeft w:val="0"/>
      <w:marRight w:val="0"/>
      <w:marTop w:val="0"/>
      <w:marBottom w:val="0"/>
      <w:divBdr>
        <w:top w:val="none" w:sz="0" w:space="0" w:color="auto"/>
        <w:left w:val="none" w:sz="0" w:space="0" w:color="auto"/>
        <w:bottom w:val="none" w:sz="0" w:space="0" w:color="auto"/>
        <w:right w:val="none" w:sz="0" w:space="0" w:color="auto"/>
      </w:divBdr>
      <w:divsChild>
        <w:div w:id="694231492">
          <w:marLeft w:val="180"/>
          <w:marRight w:val="180"/>
          <w:marTop w:val="180"/>
          <w:marBottom w:val="180"/>
          <w:divBdr>
            <w:top w:val="none" w:sz="0" w:space="0" w:color="auto"/>
            <w:left w:val="none" w:sz="0" w:space="0" w:color="auto"/>
            <w:bottom w:val="none" w:sz="0" w:space="0" w:color="auto"/>
            <w:right w:val="none" w:sz="0" w:space="0" w:color="auto"/>
          </w:divBdr>
          <w:divsChild>
            <w:div w:id="1903129219">
              <w:marLeft w:val="0"/>
              <w:marRight w:val="0"/>
              <w:marTop w:val="0"/>
              <w:marBottom w:val="0"/>
              <w:divBdr>
                <w:top w:val="none" w:sz="0" w:space="0" w:color="auto"/>
                <w:left w:val="none" w:sz="0" w:space="0" w:color="auto"/>
                <w:bottom w:val="none" w:sz="0" w:space="0" w:color="auto"/>
                <w:right w:val="none" w:sz="0" w:space="0" w:color="auto"/>
              </w:divBdr>
            </w:div>
          </w:divsChild>
        </w:div>
        <w:div w:id="951940253">
          <w:marLeft w:val="180"/>
          <w:marRight w:val="180"/>
          <w:marTop w:val="180"/>
          <w:marBottom w:val="180"/>
          <w:divBdr>
            <w:top w:val="none" w:sz="0" w:space="0" w:color="auto"/>
            <w:left w:val="none" w:sz="0" w:space="0" w:color="auto"/>
            <w:bottom w:val="none" w:sz="0" w:space="0" w:color="auto"/>
            <w:right w:val="none" w:sz="0" w:space="0" w:color="auto"/>
          </w:divBdr>
          <w:divsChild>
            <w:div w:id="189720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58915">
      <w:bodyDiv w:val="1"/>
      <w:marLeft w:val="0"/>
      <w:marRight w:val="0"/>
      <w:marTop w:val="0"/>
      <w:marBottom w:val="0"/>
      <w:divBdr>
        <w:top w:val="none" w:sz="0" w:space="0" w:color="auto"/>
        <w:left w:val="none" w:sz="0" w:space="0" w:color="auto"/>
        <w:bottom w:val="none" w:sz="0" w:space="0" w:color="auto"/>
        <w:right w:val="none" w:sz="0" w:space="0" w:color="auto"/>
      </w:divBdr>
      <w:divsChild>
        <w:div w:id="1517815277">
          <w:marLeft w:val="180"/>
          <w:marRight w:val="180"/>
          <w:marTop w:val="180"/>
          <w:marBottom w:val="180"/>
          <w:divBdr>
            <w:top w:val="none" w:sz="0" w:space="0" w:color="auto"/>
            <w:left w:val="none" w:sz="0" w:space="0" w:color="auto"/>
            <w:bottom w:val="none" w:sz="0" w:space="0" w:color="auto"/>
            <w:right w:val="none" w:sz="0" w:space="0" w:color="auto"/>
          </w:divBdr>
          <w:divsChild>
            <w:div w:id="1192760627">
              <w:marLeft w:val="0"/>
              <w:marRight w:val="0"/>
              <w:marTop w:val="0"/>
              <w:marBottom w:val="0"/>
              <w:divBdr>
                <w:top w:val="none" w:sz="0" w:space="0" w:color="auto"/>
                <w:left w:val="none" w:sz="0" w:space="0" w:color="auto"/>
                <w:bottom w:val="none" w:sz="0" w:space="0" w:color="auto"/>
                <w:right w:val="none" w:sz="0" w:space="0" w:color="auto"/>
              </w:divBdr>
            </w:div>
          </w:divsChild>
        </w:div>
        <w:div w:id="1748116851">
          <w:marLeft w:val="180"/>
          <w:marRight w:val="180"/>
          <w:marTop w:val="180"/>
          <w:marBottom w:val="180"/>
          <w:divBdr>
            <w:top w:val="none" w:sz="0" w:space="0" w:color="auto"/>
            <w:left w:val="none" w:sz="0" w:space="0" w:color="auto"/>
            <w:bottom w:val="none" w:sz="0" w:space="0" w:color="auto"/>
            <w:right w:val="none" w:sz="0" w:space="0" w:color="auto"/>
          </w:divBdr>
          <w:divsChild>
            <w:div w:id="1809977451">
              <w:marLeft w:val="0"/>
              <w:marRight w:val="0"/>
              <w:marTop w:val="0"/>
              <w:marBottom w:val="0"/>
              <w:divBdr>
                <w:top w:val="none" w:sz="0" w:space="0" w:color="auto"/>
                <w:left w:val="none" w:sz="0" w:space="0" w:color="auto"/>
                <w:bottom w:val="none" w:sz="0" w:space="0" w:color="auto"/>
                <w:right w:val="none" w:sz="0" w:space="0" w:color="auto"/>
              </w:divBdr>
            </w:div>
          </w:divsChild>
        </w:div>
        <w:div w:id="1991597546">
          <w:marLeft w:val="180"/>
          <w:marRight w:val="180"/>
          <w:marTop w:val="180"/>
          <w:marBottom w:val="180"/>
          <w:divBdr>
            <w:top w:val="none" w:sz="0" w:space="0" w:color="auto"/>
            <w:left w:val="none" w:sz="0" w:space="0" w:color="auto"/>
            <w:bottom w:val="none" w:sz="0" w:space="0" w:color="auto"/>
            <w:right w:val="none" w:sz="0" w:space="0" w:color="auto"/>
          </w:divBdr>
          <w:divsChild>
            <w:div w:id="5124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4620">
      <w:bodyDiv w:val="1"/>
      <w:marLeft w:val="0"/>
      <w:marRight w:val="0"/>
      <w:marTop w:val="0"/>
      <w:marBottom w:val="0"/>
      <w:divBdr>
        <w:top w:val="none" w:sz="0" w:space="0" w:color="auto"/>
        <w:left w:val="none" w:sz="0" w:space="0" w:color="auto"/>
        <w:bottom w:val="none" w:sz="0" w:space="0" w:color="auto"/>
        <w:right w:val="none" w:sz="0" w:space="0" w:color="auto"/>
      </w:divBdr>
      <w:divsChild>
        <w:div w:id="875121088">
          <w:marLeft w:val="0"/>
          <w:marRight w:val="0"/>
          <w:marTop w:val="0"/>
          <w:marBottom w:val="0"/>
          <w:divBdr>
            <w:top w:val="none" w:sz="0" w:space="0" w:color="auto"/>
            <w:left w:val="none" w:sz="0" w:space="0" w:color="auto"/>
            <w:bottom w:val="none" w:sz="0" w:space="0" w:color="auto"/>
            <w:right w:val="none" w:sz="0" w:space="0" w:color="auto"/>
          </w:divBdr>
        </w:div>
        <w:div w:id="1273587877">
          <w:marLeft w:val="0"/>
          <w:marRight w:val="0"/>
          <w:marTop w:val="0"/>
          <w:marBottom w:val="0"/>
          <w:divBdr>
            <w:top w:val="none" w:sz="0" w:space="0" w:color="auto"/>
            <w:left w:val="none" w:sz="0" w:space="0" w:color="auto"/>
            <w:bottom w:val="none" w:sz="0" w:space="0" w:color="auto"/>
            <w:right w:val="none" w:sz="0" w:space="0" w:color="auto"/>
          </w:divBdr>
          <w:divsChild>
            <w:div w:id="1099527688">
              <w:marLeft w:val="0"/>
              <w:marRight w:val="0"/>
              <w:marTop w:val="0"/>
              <w:marBottom w:val="375"/>
              <w:divBdr>
                <w:top w:val="none" w:sz="0" w:space="0" w:color="auto"/>
                <w:left w:val="none" w:sz="0" w:space="0" w:color="auto"/>
                <w:bottom w:val="none" w:sz="0" w:space="0" w:color="auto"/>
                <w:right w:val="none" w:sz="0" w:space="0" w:color="auto"/>
              </w:divBdr>
              <w:divsChild>
                <w:div w:id="3141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781">
      <w:bodyDiv w:val="1"/>
      <w:marLeft w:val="0"/>
      <w:marRight w:val="0"/>
      <w:marTop w:val="0"/>
      <w:marBottom w:val="0"/>
      <w:divBdr>
        <w:top w:val="none" w:sz="0" w:space="0" w:color="auto"/>
        <w:left w:val="none" w:sz="0" w:space="0" w:color="auto"/>
        <w:bottom w:val="none" w:sz="0" w:space="0" w:color="auto"/>
        <w:right w:val="none" w:sz="0" w:space="0" w:color="auto"/>
      </w:divBdr>
      <w:divsChild>
        <w:div w:id="59405733">
          <w:marLeft w:val="180"/>
          <w:marRight w:val="180"/>
          <w:marTop w:val="180"/>
          <w:marBottom w:val="180"/>
          <w:divBdr>
            <w:top w:val="none" w:sz="0" w:space="0" w:color="auto"/>
            <w:left w:val="none" w:sz="0" w:space="0" w:color="auto"/>
            <w:bottom w:val="none" w:sz="0" w:space="0" w:color="auto"/>
            <w:right w:val="none" w:sz="0" w:space="0" w:color="auto"/>
          </w:divBdr>
          <w:divsChild>
            <w:div w:id="1957323276">
              <w:marLeft w:val="0"/>
              <w:marRight w:val="0"/>
              <w:marTop w:val="0"/>
              <w:marBottom w:val="0"/>
              <w:divBdr>
                <w:top w:val="none" w:sz="0" w:space="0" w:color="auto"/>
                <w:left w:val="none" w:sz="0" w:space="0" w:color="auto"/>
                <w:bottom w:val="none" w:sz="0" w:space="0" w:color="auto"/>
                <w:right w:val="none" w:sz="0" w:space="0" w:color="auto"/>
              </w:divBdr>
            </w:div>
          </w:divsChild>
        </w:div>
        <w:div w:id="412822077">
          <w:marLeft w:val="180"/>
          <w:marRight w:val="180"/>
          <w:marTop w:val="180"/>
          <w:marBottom w:val="180"/>
          <w:divBdr>
            <w:top w:val="none" w:sz="0" w:space="0" w:color="auto"/>
            <w:left w:val="none" w:sz="0" w:space="0" w:color="auto"/>
            <w:bottom w:val="none" w:sz="0" w:space="0" w:color="auto"/>
            <w:right w:val="none" w:sz="0" w:space="0" w:color="auto"/>
          </w:divBdr>
          <w:divsChild>
            <w:div w:id="17514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conscious-consumerism.com/manifesto/" TargetMode="External"/><Relationship Id="rId18" Type="http://schemas.openxmlformats.org/officeDocument/2006/relationships/hyperlink" Target="https://www.globalreporting.org/standards/media/1671/german-gri-101-foundation-2016.pdf" TargetMode="External"/><Relationship Id="rId26" Type="http://schemas.openxmlformats.org/officeDocument/2006/relationships/hyperlink" Target="https://www.thinkplaceglobal.com/articles/attracting-new-generations-of-conscious-consumers-address-the-attitude-action-gap/" TargetMode="External"/><Relationship Id="rId3" Type="http://schemas.openxmlformats.org/officeDocument/2006/relationships/customXml" Target="../customXml/item3.xml"/><Relationship Id="rId21" Type="http://schemas.openxmlformats.org/officeDocument/2006/relationships/hyperlink" Target="https://pubsonline.informs.org/doi/10.1287/msom.2017.0685"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y.com/de_de/decarbonization/warum-nachhaltigkeitsdaten-das-neue-platin-sind" TargetMode="External"/><Relationship Id="rId25" Type="http://schemas.openxmlformats.org/officeDocument/2006/relationships/hyperlink" Target="https://www.sciencedirect.com/science/article/abs/pii/S0959652615000384"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csr-news.org/2020/03/08/ein-pdf-ist-ein-pdf/" TargetMode="External"/><Relationship Id="rId20" Type="http://schemas.openxmlformats.org/officeDocument/2006/relationships/hyperlink" Target="https://kpmg.com/xx/en/home/insights/2022/09/survey-of-sustainability-reporting-2022.html" TargetMode="External"/><Relationship Id="rId29" Type="http://schemas.openxmlformats.org/officeDocument/2006/relationships/hyperlink" Target="https://journals.sagepub.com/doi/full/10.1177/002224291982564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sciencedirect.com/science/article/abs/pii/S0959652618331366"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csr-in-deutschland.de/DE/CSR-Allgemein/CSR-Politik/CSR-in-der-EU/Corporate-Sustainability-Reporting-Directive/corporate-sustainability-reporting-directive-art.html" TargetMode="External"/><Relationship Id="rId23" Type="http://schemas.openxmlformats.org/officeDocument/2006/relationships/hyperlink" Target="http://emansour.com/research/lusail/solid_protocols.pdf" TargetMode="External"/><Relationship Id="rId28" Type="http://schemas.openxmlformats.org/officeDocument/2006/relationships/hyperlink" Target="https://www.mdpi.com/2071-1050/5/12/5153" TargetMode="External"/><Relationship Id="rId10" Type="http://schemas.openxmlformats.org/officeDocument/2006/relationships/endnotes" Target="endnotes.xml"/><Relationship Id="rId19" Type="http://schemas.openxmlformats.org/officeDocument/2006/relationships/hyperlink" Target="https://www.sciencedirect.com/science/article/pii/S0959652620347594" TargetMode="Externa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hbr.org/2019/08/what-supply-chain-transparency-really-means" TargetMode="External"/><Relationship Id="rId22" Type="http://schemas.openxmlformats.org/officeDocument/2006/relationships/hyperlink" Target="https://sloanreview.mit.edu/article/how-supply-chain-transparency-boosts-business-value/" TargetMode="External"/><Relationship Id="rId27" Type="http://schemas.openxmlformats.org/officeDocument/2006/relationships/hyperlink" Target="https://www.informationweek.com/it-leadership/innovate-and-thrive-with-data-driven-sustainability" TargetMode="External"/><Relationship Id="rId30" Type="http://schemas.openxmlformats.org/officeDocument/2006/relationships/header" Target="head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www.bigdata-insider.de/society-50-die-naechste-evolutionsstufe-a-dd3464a367857a2a4ab33e8e3ed5c8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lviaklein/Desktop/text/Author.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9df2911-8f97-4a71-af9f-bceb65c15893">
      <Terms xmlns="http://schemas.microsoft.com/office/infopath/2007/PartnerControls"/>
    </lcf76f155ced4ddcb4097134ff3c332f>
    <Comment2 xmlns="a9df2911-8f97-4a71-af9f-bceb65c15893" xsi:nil="true"/>
    <TaxCatchAll xmlns="cb805fa8-5677-4aca-83fc-972df99f2823" xsi:nil="true"/>
    <oldversion_x002c_partlyinuseatcustomers xmlns="a9df2911-8f97-4a71-af9f-bceb65c1589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DEF15552A709D24C928D0DB65EDC87BA" ma:contentTypeVersion="19" ma:contentTypeDescription="Ein neues Dokument erstellen." ma:contentTypeScope="" ma:versionID="b0385a9b87e9488a3204f89cfb54add9">
  <xsd:schema xmlns:xsd="http://www.w3.org/2001/XMLSchema" xmlns:xs="http://www.w3.org/2001/XMLSchema" xmlns:p="http://schemas.microsoft.com/office/2006/metadata/properties" xmlns:ns2="a9df2911-8f97-4a71-af9f-bceb65c15893" xmlns:ns3="cb805fa8-5677-4aca-83fc-972df99f2823" targetNamespace="http://schemas.microsoft.com/office/2006/metadata/properties" ma:root="true" ma:fieldsID="773125e2202e59fc778007bf605ed74a" ns2:_="" ns3:_="">
    <xsd:import namespace="a9df2911-8f97-4a71-af9f-bceb65c15893"/>
    <xsd:import namespace="cb805fa8-5677-4aca-83fc-972df99f282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MediaServiceLocation" minOccurs="0"/>
                <xsd:element ref="ns2:lcf76f155ced4ddcb4097134ff3c332f" minOccurs="0"/>
                <xsd:element ref="ns3:TaxCatchAll" minOccurs="0"/>
                <xsd:element ref="ns2:oldversion_x002c_partlyinuseatcustomers" minOccurs="0"/>
                <xsd:element ref="ns2:Comment2"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df2911-8f97-4a71-af9f-bceb65c158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e2f02290-42c8-4c08-9e11-32a410bb2a6a" ma:termSetId="09814cd3-568e-fe90-9814-8d621ff8fb84" ma:anchorId="fba54fb3-c3e1-fe81-a776-ca4b69148c4d" ma:open="true" ma:isKeyword="false">
      <xsd:complexType>
        <xsd:sequence>
          <xsd:element ref="pc:Terms" minOccurs="0" maxOccurs="1"/>
        </xsd:sequence>
      </xsd:complexType>
    </xsd:element>
    <xsd:element name="oldversion_x002c_partlyinuseatcustomers" ma:index="24" nillable="true" ma:displayName="Comment" ma:description="old version, partly in use at customers" ma:format="Dropdown" ma:internalName="oldversion_x002c_partlyinuseatcustomers">
      <xsd:simpleType>
        <xsd:restriction base="dms:Note">
          <xsd:maxLength value="255"/>
        </xsd:restriction>
      </xsd:simpleType>
    </xsd:element>
    <xsd:element name="Comment2" ma:index="25" nillable="true" ma:displayName="Comment 2" ma:format="Dropdown" ma:internalName="Comment2">
      <xsd:simpleType>
        <xsd:restriction base="dms:Note">
          <xsd:maxLength value="255"/>
        </xsd:restriction>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b805fa8-5677-4aca-83fc-972df99f2823"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dfffcbec-64b1-467b-98a6-0bcc8326b728}" ma:internalName="TaxCatchAll" ma:showField="CatchAllData" ma:web="cb805fa8-5677-4aca-83fc-972df99f28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97E66B-0025-4B22-A550-4E47EED39803}">
  <ds:schemaRefs>
    <ds:schemaRef ds:uri="http://schemas.microsoft.com/sharepoint/v3/contenttype/forms"/>
  </ds:schemaRefs>
</ds:datastoreItem>
</file>

<file path=customXml/itemProps2.xml><?xml version="1.0" encoding="utf-8"?>
<ds:datastoreItem xmlns:ds="http://schemas.openxmlformats.org/officeDocument/2006/customXml" ds:itemID="{AB3881C3-4738-4971-969B-02A95F4A3B5F}">
  <ds:schemaRefs>
    <ds:schemaRef ds:uri="http://schemas.microsoft.com/office/2006/metadata/properties"/>
    <ds:schemaRef ds:uri="http://schemas.microsoft.com/office/infopath/2007/PartnerControls"/>
    <ds:schemaRef ds:uri="a9df2911-8f97-4a71-af9f-bceb65c15893"/>
    <ds:schemaRef ds:uri="cb805fa8-5677-4aca-83fc-972df99f2823"/>
  </ds:schemaRefs>
</ds:datastoreItem>
</file>

<file path=customXml/itemProps3.xml><?xml version="1.0" encoding="utf-8"?>
<ds:datastoreItem xmlns:ds="http://schemas.openxmlformats.org/officeDocument/2006/customXml" ds:itemID="{B32C952D-68E6-404C-86F7-8ED0C97C5AC8}">
  <ds:schemaRefs>
    <ds:schemaRef ds:uri="http://schemas.openxmlformats.org/officeDocument/2006/bibliography"/>
  </ds:schemaRefs>
</ds:datastoreItem>
</file>

<file path=customXml/itemProps4.xml><?xml version="1.0" encoding="utf-8"?>
<ds:datastoreItem xmlns:ds="http://schemas.openxmlformats.org/officeDocument/2006/customXml" ds:itemID="{10CCA312-32BF-4561-A5B5-6D9884FA4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df2911-8f97-4a71-af9f-bceb65c15893"/>
    <ds:schemaRef ds:uri="cb805fa8-5677-4aca-83fc-972df99f28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Author.dotm</Template>
  <TotalTime>0</TotalTime>
  <Pages>16</Pages>
  <Words>4707</Words>
  <Characters>36081</Characters>
  <Application>Microsoft Office Word</Application>
  <DocSecurity>0</DocSecurity>
  <Lines>300</Lines>
  <Paragraphs>81</Paragraphs>
  <ScaleCrop>false</ScaleCrop>
  <HeadingPairs>
    <vt:vector size="2" baseType="variant">
      <vt:variant>
        <vt:lpstr>Titel</vt:lpstr>
      </vt:variant>
      <vt:variant>
        <vt:i4>1</vt:i4>
      </vt:variant>
    </vt:vector>
  </HeadingPairs>
  <TitlesOfParts>
    <vt:vector size="1" baseType="lpstr">
      <vt:lpstr/>
    </vt:vector>
  </TitlesOfParts>
  <Company>BertelsmannSpringer</Company>
  <LinksUpToDate>false</LinksUpToDate>
  <CharactersWithSpaces>40707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Sylvia Klein</cp:lastModifiedBy>
  <cp:revision>12</cp:revision>
  <dcterms:created xsi:type="dcterms:W3CDTF">2023-09-29T08:08:00Z</dcterms:created>
  <dcterms:modified xsi:type="dcterms:W3CDTF">2023-09-29T14:54:00Z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0x010100DEF15552A709D24C928D0DB65EDC87BA</vt:lpwstr>
  </property>
  <property fmtid="{D5CDD505-2E9C-101B-9397-08002B2CF9AE}" pid="3" name="MediaServiceImageTags">
    <vt:lpwstr/>
  </property>
</Properties>
</file>